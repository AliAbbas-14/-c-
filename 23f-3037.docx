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60334742" w:displacedByCustomXml="next"/>
    <w:bookmarkStart w:id="1" w:name="_Toc60599578" w:displacedByCustomXml="next"/>
    <w:sdt>
      <w:sdtPr>
        <w:rPr>
          <w:b w:val="0"/>
          <w:bCs w:val="0"/>
          <w:i w:val="0"/>
          <w:iCs w:val="0"/>
        </w:rPr>
        <w:id w:val="-1300768539"/>
        <w:docPartObj>
          <w:docPartGallery w:val="Cover Pages"/>
          <w:docPartUnique/>
        </w:docPartObj>
      </w:sdtPr>
      <w:sdtContent>
        <w:p w14:paraId="125B175A" w14:textId="33463936" w:rsidR="00360878" w:rsidRDefault="00FC6CBF" w:rsidP="00360878">
          <w:pPr>
            <w:pStyle w:val="NoSpacing"/>
            <w:ind w:left="0" w:firstLine="0"/>
          </w:pPr>
          <w:r>
            <w:rPr>
              <w:noProof/>
            </w:rPr>
            <mc:AlternateContent>
              <mc:Choice Requires="wpg">
                <w:drawing>
                  <wp:anchor distT="0" distB="0" distL="114300" distR="114300" simplePos="0" relativeHeight="251673600" behindDoc="1" locked="0" layoutInCell="1" allowOverlap="1" wp14:anchorId="65A1AB18" wp14:editId="062DA39F">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144" name="Group 144"/>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145" name="Rectangle 145"/>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fullDate="2021-01-03T00:00:00Z">
                                      <w:dateFormat w:val="M/d/yyyy"/>
                                      <w:lid w:val="en-US"/>
                                      <w:storeMappedDataAs w:val="dateTime"/>
                                      <w:calendar w:val="gregorian"/>
                                    </w:date>
                                  </w:sdtPr>
                                  <w:sdtContent>
                                    <w:p w14:paraId="430C062A" w14:textId="27644B42" w:rsidR="00E01605" w:rsidRDefault="00533EE1" w:rsidP="00533EE1">
                                      <w:pPr>
                                        <w:pStyle w:val="NoSpacing"/>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47" name="Group 147"/>
                            <wpg:cNvGrpSpPr/>
                            <wpg:grpSpPr>
                              <a:xfrm>
                                <a:off x="76200" y="4210050"/>
                                <a:ext cx="2057400" cy="4910328"/>
                                <a:chOff x="80645" y="4211812"/>
                                <a:chExt cx="1306273" cy="3121026"/>
                              </a:xfrm>
                            </wpg:grpSpPr>
                            <wpg:grpSp>
                              <wpg:cNvPr id="148" name="Group 148"/>
                              <wpg:cNvGrpSpPr>
                                <a:grpSpLocks noChangeAspect="1"/>
                              </wpg:cNvGrpSpPr>
                              <wpg:grpSpPr>
                                <a:xfrm>
                                  <a:off x="141062" y="4211812"/>
                                  <a:ext cx="1047750" cy="3121026"/>
                                  <a:chOff x="141062" y="4211812"/>
                                  <a:chExt cx="1047750" cy="3121026"/>
                                </a:xfrm>
                              </wpg:grpSpPr>
                              <wps:wsp>
                                <wps:cNvPr id="152"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5"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6"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7"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8"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9"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39" name="Group 39"/>
                              <wpg:cNvGrpSpPr>
                                <a:grpSpLocks noChangeAspect="1"/>
                              </wpg:cNvGrpSpPr>
                              <wpg:grpSpPr>
                                <a:xfrm>
                                  <a:off x="80645" y="4826972"/>
                                  <a:ext cx="1306273" cy="2505863"/>
                                  <a:chOff x="80645" y="4649964"/>
                                  <a:chExt cx="874712" cy="1677988"/>
                                </a:xfrm>
                              </wpg:grpSpPr>
                              <wps:wsp>
                                <wps:cNvPr id="40"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1"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2"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3"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5A1AB18" id="Group 144" o:spid="_x0000_s1026" style="position:absolute;margin-left:0;margin-top:0;width:172.8pt;height:718.55pt;z-index:-25164288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">
                    <v:rect id="Rectangle 145"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" fillcolor="#5e5e5e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" adj="18883" fillcolor="#123869 [3204]" stroked="f" strokeweight="2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fullDate="2021-01-03T00:00:00Z">
                                <w:dateFormat w:val="M/d/yyyy"/>
                                <w:lid w:val="en-US"/>
                                <w:storeMappedDataAs w:val="dateTime"/>
                                <w:calendar w:val="gregorian"/>
                              </w:date>
                            </w:sdtPr>
                            <w:sdtContent>
                              <w:p w14:paraId="430C062A" w14:textId="27644B42" w:rsidR="00E01605" w:rsidRDefault="00533EE1" w:rsidP="00533EE1">
                                <w:pPr>
                                  <w:pStyle w:val="NoSpacing"/>
                                  <w:rPr>
                                    <w:color w:val="FFFFFF" w:themeColor="background1"/>
                                    <w:sz w:val="28"/>
                                    <w:szCs w:val="28"/>
                                  </w:rPr>
                                </w:pPr>
                                <w:r>
                                  <w:rPr>
                                    <w:color w:val="FFFFFF" w:themeColor="background1"/>
                                    <w:sz w:val="28"/>
                                    <w:szCs w:val="28"/>
                                  </w:rPr>
                                  <w:t xml:space="preserve">     </w:t>
                                </w:r>
                              </w:p>
                            </w:sdtContent>
                          </w:sdt>
                        </w:txbxContent>
                      </v:textbox>
                    </v:shape>
                    <v:group id="Group 147"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group id="Group 148"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" path="m,l39,152,84,304r38,113l122,440,76,306,39,180,6,53,,xe" fillcolor="#5e5e5e [3215]" strokecolor="#5e5e5e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" path="m,l8,19,37,93r30,74l116,269r-8,l60,169,30,98,1,25,,xe" fillcolor="#5e5e5e [3215]" strokecolor="#5e5e5e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" path="m,l,,1,79r2,80l12,317,23,476,39,634,58,792,83,948r24,138l135,1223r5,49l138,1262,105,1106,77,949,53,792,35,634,20,476,9,317,2,159,,79,,xe" fillcolor="#5e5e5e [3215]" strokecolor="#5e5e5e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" path="m45,r,l35,66r-9,67l14,267,6,401,3,534,6,669r8,134l18,854r,-3l9,814,8,803,1,669,,534,3,401,12,267,25,132,34,66,45,xe" fillcolor="#5e5e5e [3215]" strokecolor="#5e5e5e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" path="m,l10,44r11,82l34,207r19,86l75,380r25,86l120,521r21,55l152,618r2,11l140,595,115,532,93,468,67,383,47,295,28,207,12,104,,xe" fillcolor="#5e5e5e [3215]" strokecolor="#5e5e5e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" path="m,l33,69r-9,l12,35,,xe" fillcolor="#5e5e5e [3215]" strokecolor="#5e5e5e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" path="m,l9,37r,3l15,93,5,49,,xe" fillcolor="#5e5e5e [3215]" strokecolor="#5e5e5e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" path="m394,r,l356,38,319,77r-35,40l249,160r-42,58l168,276r-37,63l98,402,69,467,45,535,26,604,14,673,7,746,6,766,,749r1,-5l7,673,21,603,40,533,65,466,94,400r33,-64l164,275r40,-60l248,158r34,-42l318,76,354,37,394,xe" fillcolor="#5e5e5e [3215]" strokecolor="#5e5e5e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" path="m,l6,16r1,3l11,80r9,52l33,185r3,9l21,161,15,145,5,81,1,41,,xe" fillcolor="#5e5e5e [3215]" strokecolor="#5e5e5e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" path="m,l31,65r-8,l,xe" fillcolor="#5e5e5e [3215]" strokecolor="#5e5e5e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" path="m,l6,17,7,42,6,39,,23,,xe" fillcolor="#5e5e5e [3215]" strokecolor="#5e5e5e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" path="m,l6,16,21,49,33,84r12,34l44,118,13,53,11,42,,xe" fillcolor="#5e5e5e [3215]" strokecolor="#5e5e5e [3215]" strokeweight="0">
                          <v:path arrowok="t" o:connecttype="custom" o:connectlocs="0,0;9525,25400;33338,77788;52388,133350;71438,187325;69850,187325;20638,84138;17463,66675;0,0" o:connectangles="0,0,0,0,0,0,0,0,0"/>
                        </v:shape>
                      </v:group>
                      <v:group id="Group 39"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" path="m,l41,155,86,309r39,116l125,450,79,311,41,183,7,54,,xe" fillcolor="#5e5e5e [3215]" strokecolor="#5e5e5e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" path="m,l8,20,37,96r32,74l118,275r-9,l61,174,30,100,,26,,xe" fillcolor="#5e5e5e [3215]" strokecolor="#5e5e5e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" path="m,l16,72r4,49l18,112,,31,,xe" fillcolor="#5e5e5e [3215]" strokecolor="#5e5e5e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" path="m,l11,46r11,83l36,211r19,90l76,389r27,87l123,533r21,55l155,632r3,11l142,608,118,544,95,478,69,391,47,302,29,212,13,107,,xe" fillcolor="#5e5e5e [3215]" strokecolor="#5e5e5e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" path="m,l33,71r-9,l11,36,,xe" fillcolor="#5e5e5e [3215]" strokecolor="#5e5e5e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" path="m,l8,37r,4l15,95,4,49,,xe" fillcolor="#5e5e5e [3215]" strokecolor="#5e5e5e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" path="m402,r,1l363,39,325,79r-35,42l255,164r-44,58l171,284r-38,62l100,411,71,478,45,546,27,617,13,689,7,761r,21l,765r1,-4l7,688,21,616,40,545,66,475,95,409r35,-66l167,281r42,-61l253,163r34,-43l324,78,362,38,402,xe" fillcolor="#5e5e5e [3215]" strokecolor="#5e5e5e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" path="m,l6,15r1,3l12,80r9,54l33,188r4,8l22,162,15,146,5,81,1,40,,xe" fillcolor="#5e5e5e [3215]" strokecolor="#5e5e5e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" path="m,l31,66r-7,l,xe" fillcolor="#5e5e5e [3215]" strokecolor="#5e5e5e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" path="m,l7,17r,26l6,40,,25,,xe" fillcolor="#5e5e5e [3215]" strokecolor="#5e5e5e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" path="m,l7,16,22,50,33,86r13,35l45,121,14,55,11,44,,xe" fillcolor="#5e5e5e [3215]" strokecolor="#5e5e5e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74624" behindDoc="0" locked="0" layoutInCell="1" allowOverlap="1" wp14:anchorId="567D4C42" wp14:editId="02CC1990">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51" name="Text Box 5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A4DB4C" w14:textId="6C1D86DB" w:rsidR="00E01605" w:rsidRDefault="00000000" w:rsidP="00FC6CBF">
                                <w:pPr>
                                  <w:pStyle w:val="NoSpacing"/>
                                  <w:jc w:val="right"/>
                                  <w:rPr>
                                    <w:rFonts w:asciiTheme="majorHAnsi" w:eastAsiaTheme="majorEastAsia" w:hAnsiTheme="majorHAnsi" w:cstheme="majorBidi"/>
                                    <w:color w:val="262626" w:themeColor="text1" w:themeTint="D9"/>
                                    <w:sz w:val="72"/>
                                  </w:rPr>
                                </w:pPr>
                                <w:sdt>
                                  <w:sdtPr>
                                    <w:rPr>
                                      <w:rFonts w:asciiTheme="majorBidi" w:eastAsiaTheme="majorEastAsia" w:hAnsiTheme="majorBid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3758C8">
                                      <w:rPr>
                                        <w:rFonts w:asciiTheme="majorBidi" w:eastAsiaTheme="majorEastAsia" w:hAnsiTheme="majorBidi" w:cstheme="majorBidi"/>
                                        <w:color w:val="262626" w:themeColor="text1" w:themeTint="D9"/>
                                        <w:sz w:val="72"/>
                                        <w:szCs w:val="72"/>
                                      </w:rPr>
                                      <w:t>Besties Gadget Marketing</w:t>
                                    </w:r>
                                  </w:sdtContent>
                                </w:sdt>
                              </w:p>
                              <w:p w14:paraId="637DBB5D" w14:textId="6E427E6D" w:rsidR="00E01605" w:rsidRDefault="00000000" w:rsidP="00FC6CBF">
                                <w:pPr>
                                  <w:spacing w:before="120"/>
                                  <w:jc w:val="right"/>
                                  <w:rPr>
                                    <w:color w:val="404040" w:themeColor="text1" w:themeTint="BF"/>
                                    <w:sz w:val="36"/>
                                    <w:szCs w:val="36"/>
                                  </w:rPr>
                                </w:pPr>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3758C8">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567D4C42" id="_x0000_t202" coordsize="21600,21600" o:spt="202" path="m,l,21600r21600,l21600,xe">
                    <v:stroke joinstyle="miter"/>
                    <v:path gradientshapeok="t" o:connecttype="rect"/>
                  </v:shapetype>
                  <v:shape id="Text Box 51" o:spid="_x0000_s1055" type="#_x0000_t202" style="position:absolute;margin-left:0;margin-top:0;width:4in;height:84.25pt;z-index:251674624;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RNHYQ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" filled="f" stroked="f" strokeweight=".5pt">
                    <v:textbox style="mso-fit-shape-to-text:t" inset="0,0,0,0">
                      <w:txbxContent>
                        <w:p w14:paraId="24A4DB4C" w14:textId="6C1D86DB" w:rsidR="00E01605" w:rsidRDefault="00000000" w:rsidP="00FC6CBF">
                          <w:pPr>
                            <w:pStyle w:val="NoSpacing"/>
                            <w:jc w:val="right"/>
                            <w:rPr>
                              <w:rFonts w:asciiTheme="majorHAnsi" w:eastAsiaTheme="majorEastAsia" w:hAnsiTheme="majorHAnsi" w:cstheme="majorBidi"/>
                              <w:color w:val="262626" w:themeColor="text1" w:themeTint="D9"/>
                              <w:sz w:val="72"/>
                            </w:rPr>
                          </w:pPr>
                          <w:sdt>
                            <w:sdtPr>
                              <w:rPr>
                                <w:rFonts w:asciiTheme="majorBidi" w:eastAsiaTheme="majorEastAsia" w:hAnsiTheme="majorBid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3758C8">
                                <w:rPr>
                                  <w:rFonts w:asciiTheme="majorBidi" w:eastAsiaTheme="majorEastAsia" w:hAnsiTheme="majorBidi" w:cstheme="majorBidi"/>
                                  <w:color w:val="262626" w:themeColor="text1" w:themeTint="D9"/>
                                  <w:sz w:val="72"/>
                                  <w:szCs w:val="72"/>
                                </w:rPr>
                                <w:t>Besties Gadget Marketing</w:t>
                              </w:r>
                            </w:sdtContent>
                          </w:sdt>
                        </w:p>
                        <w:p w14:paraId="637DBB5D" w14:textId="6E427E6D" w:rsidR="00E01605" w:rsidRDefault="00000000" w:rsidP="00FC6CBF">
                          <w:pPr>
                            <w:spacing w:before="120"/>
                            <w:jc w:val="right"/>
                            <w:rPr>
                              <w:color w:val="404040" w:themeColor="text1" w:themeTint="BF"/>
                              <w:sz w:val="36"/>
                              <w:szCs w:val="36"/>
                            </w:rPr>
                          </w:pPr>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3758C8">
                                <w:rPr>
                                  <w:color w:val="404040" w:themeColor="text1" w:themeTint="BF"/>
                                  <w:sz w:val="36"/>
                                  <w:szCs w:val="36"/>
                                </w:rPr>
                                <w:t xml:space="preserve">     </w:t>
                              </w:r>
                            </w:sdtContent>
                          </w:sdt>
                        </w:p>
                      </w:txbxContent>
                    </v:textbox>
                    <w10:wrap anchorx="page" anchory="page"/>
                  </v:shape>
                </w:pict>
              </mc:Fallback>
            </mc:AlternateContent>
          </w:r>
        </w:p>
        <w:p w14:paraId="718AFABE" w14:textId="77777777" w:rsidR="00360878" w:rsidRDefault="00360878" w:rsidP="00360878"/>
        <w:p w14:paraId="6745A7D2" w14:textId="77777777" w:rsidR="00360878" w:rsidRDefault="00360878" w:rsidP="00360878"/>
        <w:p w14:paraId="298C2A13" w14:textId="77777777" w:rsidR="00360878" w:rsidRDefault="00360878" w:rsidP="00360878"/>
        <w:p w14:paraId="3371F90B" w14:textId="77777777" w:rsidR="00360878" w:rsidRDefault="00360878" w:rsidP="00360878"/>
        <w:p w14:paraId="64356E97" w14:textId="77777777" w:rsidR="00360878" w:rsidRDefault="00360878" w:rsidP="00360878"/>
        <w:p w14:paraId="6F5E36AB" w14:textId="77777777" w:rsidR="00360878" w:rsidRDefault="00360878" w:rsidP="00360878"/>
        <w:p w14:paraId="78E0B420" w14:textId="77777777" w:rsidR="00360878" w:rsidRDefault="00360878" w:rsidP="00360878"/>
        <w:p w14:paraId="2D8F8FC4" w14:textId="77777777" w:rsidR="00360878" w:rsidRDefault="00360878" w:rsidP="00360878"/>
        <w:p w14:paraId="315C1136" w14:textId="77777777" w:rsidR="00360878" w:rsidRDefault="00360878" w:rsidP="00360878"/>
        <w:p w14:paraId="760B8389" w14:textId="77777777" w:rsidR="00360878" w:rsidRDefault="00360878" w:rsidP="00360878"/>
        <w:p w14:paraId="5AE916B0" w14:textId="77777777" w:rsidR="00360878" w:rsidRDefault="00360878" w:rsidP="00360878"/>
        <w:p w14:paraId="2C48B1A5" w14:textId="77777777" w:rsidR="00360878" w:rsidRDefault="00360878" w:rsidP="00360878"/>
        <w:p w14:paraId="09F30F60" w14:textId="77777777" w:rsidR="00360878" w:rsidRDefault="00360878" w:rsidP="00360878"/>
        <w:p w14:paraId="6D278777" w14:textId="77777777" w:rsidR="00360878" w:rsidRDefault="00360878" w:rsidP="00360878"/>
        <w:p w14:paraId="253E0D17" w14:textId="77777777" w:rsidR="00360878" w:rsidRDefault="00360878" w:rsidP="00360878"/>
        <w:p w14:paraId="17F8AA9C" w14:textId="77777777" w:rsidR="00360878" w:rsidRDefault="00360878" w:rsidP="00360878"/>
        <w:p w14:paraId="13D63416" w14:textId="77777777" w:rsidR="00360878" w:rsidRDefault="00360878" w:rsidP="00360878"/>
        <w:p w14:paraId="54FC1183" w14:textId="77777777" w:rsidR="00360878" w:rsidRDefault="00360878" w:rsidP="00360878"/>
        <w:p w14:paraId="4C00DA58" w14:textId="77777777" w:rsidR="00360878" w:rsidRDefault="00360878" w:rsidP="00360878"/>
        <w:p w14:paraId="466E9088" w14:textId="77777777" w:rsidR="00360878" w:rsidRDefault="00360878" w:rsidP="00360878"/>
        <w:p w14:paraId="438DD01A" w14:textId="77777777" w:rsidR="00360878" w:rsidRDefault="00360878" w:rsidP="00360878"/>
        <w:p w14:paraId="567B7734" w14:textId="77777777" w:rsidR="00360878" w:rsidRDefault="00360878" w:rsidP="00360878"/>
        <w:p w14:paraId="5A2D6AB2" w14:textId="77777777" w:rsidR="00360878" w:rsidRDefault="00360878" w:rsidP="00360878"/>
        <w:p w14:paraId="45BF3B31" w14:textId="77777777" w:rsidR="00360878" w:rsidRDefault="00360878" w:rsidP="00360878"/>
        <w:p w14:paraId="696C8E9E" w14:textId="77777777" w:rsidR="00360878" w:rsidRDefault="00360878" w:rsidP="00360878"/>
        <w:p w14:paraId="418D524A" w14:textId="77777777" w:rsidR="00360878" w:rsidRDefault="00360878" w:rsidP="00360878"/>
        <w:p w14:paraId="797ED975" w14:textId="77777777" w:rsidR="00360878" w:rsidRDefault="00360878" w:rsidP="00360878"/>
        <w:p w14:paraId="6DAD2C66" w14:textId="77777777" w:rsidR="00360878" w:rsidRDefault="00360878" w:rsidP="00360878"/>
        <w:p w14:paraId="7130EC19" w14:textId="77777777" w:rsidR="00360878" w:rsidRDefault="00360878" w:rsidP="00360878"/>
        <w:p w14:paraId="7CC52181" w14:textId="77777777" w:rsidR="00360878" w:rsidRDefault="00360878" w:rsidP="00360878"/>
        <w:p w14:paraId="604E3668" w14:textId="77777777" w:rsidR="00360878" w:rsidRDefault="00360878" w:rsidP="00360878"/>
        <w:p w14:paraId="5361711D" w14:textId="77777777" w:rsidR="00360878" w:rsidRDefault="00360878" w:rsidP="00360878"/>
        <w:p w14:paraId="3444FC97" w14:textId="77777777" w:rsidR="00360878" w:rsidRDefault="00360878" w:rsidP="00360878"/>
        <w:p w14:paraId="38624091" w14:textId="77777777" w:rsidR="00360878" w:rsidRDefault="00360878" w:rsidP="00360878"/>
        <w:p w14:paraId="2845EF88" w14:textId="06559F0A" w:rsidR="00360878" w:rsidRDefault="00360878" w:rsidP="00360878"/>
        <w:p w14:paraId="1DC2FEA7" w14:textId="5CB01319" w:rsidR="00227C0E" w:rsidRDefault="00227C0E" w:rsidP="00360878"/>
        <w:p w14:paraId="69D99C64" w14:textId="5C51A143" w:rsidR="00227C0E" w:rsidRDefault="00227C0E" w:rsidP="00360878"/>
        <w:p w14:paraId="42A4679F" w14:textId="38282843" w:rsidR="00227C0E" w:rsidRDefault="00227C0E" w:rsidP="00360878"/>
        <w:p w14:paraId="779D6296" w14:textId="6BDC02EF" w:rsidR="00227C0E" w:rsidRDefault="00227C0E" w:rsidP="00360878"/>
        <w:p w14:paraId="174426C0" w14:textId="2C8F59BC" w:rsidR="00227C0E" w:rsidRDefault="00227C0E" w:rsidP="00360878"/>
        <w:p w14:paraId="12724DCD" w14:textId="77777777" w:rsidR="00227C0E" w:rsidRDefault="00227C0E" w:rsidP="00360878"/>
        <w:p w14:paraId="7221A847" w14:textId="77777777" w:rsidR="00360878" w:rsidRDefault="00360878" w:rsidP="00360878"/>
        <w:p w14:paraId="0C3BFFEE" w14:textId="3861EB70" w:rsidR="00360878" w:rsidRPr="00360878" w:rsidRDefault="00360878" w:rsidP="00360878">
          <w:pPr>
            <w:rPr>
              <w:b/>
              <w:bCs/>
              <w:sz w:val="32"/>
              <w:szCs w:val="32"/>
              <w:u w:val="single"/>
            </w:rPr>
          </w:pPr>
          <w:r>
            <w:tab/>
          </w:r>
          <w:r>
            <w:tab/>
          </w:r>
          <w:r>
            <w:tab/>
          </w:r>
          <w:r>
            <w:tab/>
          </w:r>
          <w:r>
            <w:tab/>
          </w:r>
          <w:r>
            <w:tab/>
          </w:r>
          <w:r w:rsidRPr="00360878">
            <w:rPr>
              <w:b/>
              <w:bCs/>
              <w:sz w:val="32"/>
              <w:szCs w:val="32"/>
              <w:u w:val="single"/>
            </w:rPr>
            <w:t>Student Name</w:t>
          </w:r>
          <w:r w:rsidRPr="00360878">
            <w:rPr>
              <w:sz w:val="32"/>
              <w:szCs w:val="32"/>
            </w:rPr>
            <w:t xml:space="preserve"> </w:t>
          </w:r>
          <w:r>
            <w:tab/>
          </w:r>
          <w:r>
            <w:tab/>
          </w:r>
          <w:r w:rsidRPr="00360878">
            <w:rPr>
              <w:b/>
              <w:bCs/>
              <w:sz w:val="32"/>
              <w:szCs w:val="32"/>
              <w:u w:val="single"/>
            </w:rPr>
            <w:t>Student ID</w:t>
          </w:r>
        </w:p>
        <w:p w14:paraId="400E51D1" w14:textId="34CCFA5A" w:rsidR="005A02D7" w:rsidRDefault="00E01605" w:rsidP="005A02D7">
          <w:pPr>
            <w:tabs>
              <w:tab w:val="left" w:pos="720"/>
              <w:tab w:val="left" w:pos="1440"/>
              <w:tab w:val="left" w:pos="2160"/>
              <w:tab w:val="left" w:pos="2880"/>
              <w:tab w:val="left" w:pos="3600"/>
              <w:tab w:val="left" w:pos="4320"/>
              <w:tab w:val="left" w:pos="5040"/>
              <w:tab w:val="left" w:pos="8070"/>
            </w:tabs>
          </w:pPr>
          <w:r>
            <w:tab/>
          </w:r>
          <w:r>
            <w:tab/>
          </w:r>
          <w:r>
            <w:tab/>
          </w:r>
          <w:r>
            <w:tab/>
          </w:r>
          <w:r>
            <w:tab/>
            <w:t xml:space="preserve">              </w:t>
          </w:r>
          <w:r w:rsidR="005A02D7">
            <w:t>Ali abbas</w:t>
          </w:r>
          <w:r w:rsidR="005A02D7">
            <w:tab/>
            <w:t>23f-3037</w:t>
          </w:r>
        </w:p>
        <w:p w14:paraId="0151FC29" w14:textId="157C16CE" w:rsidR="005A02D7" w:rsidRDefault="005A02D7" w:rsidP="005A02D7">
          <w:pPr>
            <w:tabs>
              <w:tab w:val="left" w:pos="4485"/>
              <w:tab w:val="left" w:pos="8070"/>
            </w:tabs>
          </w:pPr>
          <w:r>
            <w:tab/>
            <w:t>Hafiz Muhammad Bilal</w:t>
          </w:r>
          <w:r>
            <w:tab/>
            <w:t>23f-3033</w:t>
          </w:r>
        </w:p>
        <w:p w14:paraId="3E111B8B" w14:textId="22EA2737" w:rsidR="005A02D7" w:rsidRDefault="005A02D7" w:rsidP="005A02D7">
          <w:pPr>
            <w:tabs>
              <w:tab w:val="left" w:pos="4485"/>
              <w:tab w:val="left" w:pos="8070"/>
            </w:tabs>
          </w:pPr>
          <w:r>
            <w:t xml:space="preserve"> </w:t>
          </w:r>
          <w:r>
            <w:tab/>
            <w:t>Minahil</w:t>
          </w:r>
          <w:r>
            <w:tab/>
            <w:t>23f-3036</w:t>
          </w:r>
        </w:p>
        <w:p w14:paraId="1808D34D" w14:textId="1D55D4FC" w:rsidR="00227C0E" w:rsidRDefault="00E01605" w:rsidP="00360878">
          <w:pPr>
            <w:sectPr w:rsidR="00227C0E" w:rsidSect="00C764E8">
              <w:headerReference w:type="even" r:id="rId12"/>
              <w:headerReference w:type="default" r:id="rId13"/>
              <w:footerReference w:type="even" r:id="rId14"/>
              <w:footerReference w:type="default" r:id="rId15"/>
              <w:headerReference w:type="first" r:id="rId16"/>
              <w:footerReference w:type="first" r:id="rId17"/>
              <w:pgSz w:w="12240" w:h="15840" w:code="1"/>
              <w:pgMar w:top="720" w:right="720" w:bottom="1080" w:left="720" w:header="144" w:footer="432"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pgNumType w:start="0"/>
              <w:cols w:space="708"/>
              <w:titlePg/>
              <w:docGrid w:linePitch="360"/>
            </w:sectPr>
          </w:pPr>
          <w:r>
            <w:t xml:space="preserve">               </w:t>
          </w:r>
        </w:p>
        <w:sdt>
          <w:sdtPr>
            <w:rPr>
              <w:rFonts w:asciiTheme="minorHAnsi" w:hAnsiTheme="minorHAnsi" w:cstheme="minorBidi"/>
              <w:bCs w:val="0"/>
              <w:color w:val="auto"/>
              <w:sz w:val="24"/>
              <w:szCs w:val="24"/>
            </w:rPr>
            <w:id w:val="-865982419"/>
            <w:docPartObj>
              <w:docPartGallery w:val="Table of Contents"/>
              <w:docPartUnique/>
            </w:docPartObj>
          </w:sdtPr>
          <w:sdtEndPr>
            <w:rPr>
              <w:b/>
              <w:noProof/>
            </w:rPr>
          </w:sdtEndPr>
          <w:sdtContent>
            <w:p w14:paraId="54A51889" w14:textId="0102DEFF" w:rsidR="00227C0E" w:rsidRDefault="00227C0E">
              <w:pPr>
                <w:pStyle w:val="TOCHeading"/>
              </w:pPr>
              <w:r>
                <w:t>Table of Contents</w:t>
              </w:r>
            </w:p>
            <w:p w14:paraId="217F5568" w14:textId="741672E5" w:rsidR="00227C0E" w:rsidRDefault="00227C0E">
              <w:pPr>
                <w:pStyle w:val="TOC1"/>
                <w:tabs>
                  <w:tab w:val="right" w:leader="dot" w:pos="10790"/>
                </w:tabs>
                <w:rPr>
                  <w:rFonts w:eastAsiaTheme="minorEastAsia"/>
                  <w:noProof/>
                  <w:sz w:val="22"/>
                  <w:szCs w:val="22"/>
                </w:rPr>
              </w:pPr>
              <w:r>
                <w:fldChar w:fldCharType="begin"/>
              </w:r>
              <w:r>
                <w:instrText xml:space="preserve"> TOC \o "1-3" \h \z \u </w:instrText>
              </w:r>
              <w:r>
                <w:fldChar w:fldCharType="separate"/>
              </w:r>
              <w:hyperlink w:anchor="_Toc60600418" w:history="1">
                <w:r w:rsidRPr="00B24E13">
                  <w:rPr>
                    <w:rStyle w:val="Hyperlink"/>
                    <w:noProof/>
                  </w:rPr>
                  <w:t>Motivation statement:</w:t>
                </w:r>
                <w:r>
                  <w:rPr>
                    <w:noProof/>
                    <w:webHidden/>
                  </w:rPr>
                  <w:tab/>
                </w:r>
                <w:r>
                  <w:rPr>
                    <w:noProof/>
                    <w:webHidden/>
                  </w:rPr>
                  <w:fldChar w:fldCharType="begin"/>
                </w:r>
                <w:r>
                  <w:rPr>
                    <w:noProof/>
                    <w:webHidden/>
                  </w:rPr>
                  <w:instrText xml:space="preserve"> PAGEREF _Toc60600418 \h </w:instrText>
                </w:r>
                <w:r>
                  <w:rPr>
                    <w:noProof/>
                    <w:webHidden/>
                  </w:rPr>
                </w:r>
                <w:r>
                  <w:rPr>
                    <w:noProof/>
                    <w:webHidden/>
                  </w:rPr>
                  <w:fldChar w:fldCharType="separate"/>
                </w:r>
                <w:r>
                  <w:rPr>
                    <w:noProof/>
                    <w:webHidden/>
                  </w:rPr>
                  <w:t>0</w:t>
                </w:r>
                <w:r>
                  <w:rPr>
                    <w:noProof/>
                    <w:webHidden/>
                  </w:rPr>
                  <w:fldChar w:fldCharType="end"/>
                </w:r>
              </w:hyperlink>
            </w:p>
            <w:p w14:paraId="2CFC3187" w14:textId="12400EE6" w:rsidR="00227C0E" w:rsidRDefault="00000000">
              <w:pPr>
                <w:pStyle w:val="TOC1"/>
                <w:tabs>
                  <w:tab w:val="right" w:leader="dot" w:pos="10790"/>
                </w:tabs>
                <w:rPr>
                  <w:rFonts w:eastAsiaTheme="minorEastAsia"/>
                  <w:noProof/>
                  <w:sz w:val="22"/>
                  <w:szCs w:val="22"/>
                </w:rPr>
              </w:pPr>
              <w:hyperlink w:anchor="_Toc60600419" w:history="1">
                <w:r w:rsidR="00227C0E" w:rsidRPr="00B24E13">
                  <w:rPr>
                    <w:rStyle w:val="Hyperlink"/>
                    <w:noProof/>
                  </w:rPr>
                  <w:t>Main idea:</w:t>
                </w:r>
                <w:r w:rsidR="00227C0E">
                  <w:rPr>
                    <w:noProof/>
                    <w:webHidden/>
                  </w:rPr>
                  <w:tab/>
                </w:r>
                <w:r w:rsidR="00227C0E">
                  <w:rPr>
                    <w:noProof/>
                    <w:webHidden/>
                  </w:rPr>
                  <w:fldChar w:fldCharType="begin"/>
                </w:r>
                <w:r w:rsidR="00227C0E">
                  <w:rPr>
                    <w:noProof/>
                    <w:webHidden/>
                  </w:rPr>
                  <w:instrText xml:space="preserve"> PAGEREF _Toc60600419 \h </w:instrText>
                </w:r>
                <w:r w:rsidR="00227C0E">
                  <w:rPr>
                    <w:noProof/>
                    <w:webHidden/>
                  </w:rPr>
                </w:r>
                <w:r w:rsidR="00227C0E">
                  <w:rPr>
                    <w:noProof/>
                    <w:webHidden/>
                  </w:rPr>
                  <w:fldChar w:fldCharType="separate"/>
                </w:r>
                <w:r w:rsidR="00227C0E">
                  <w:rPr>
                    <w:noProof/>
                    <w:webHidden/>
                  </w:rPr>
                  <w:t>0</w:t>
                </w:r>
                <w:r w:rsidR="00227C0E">
                  <w:rPr>
                    <w:noProof/>
                    <w:webHidden/>
                  </w:rPr>
                  <w:fldChar w:fldCharType="end"/>
                </w:r>
              </w:hyperlink>
            </w:p>
            <w:p w14:paraId="6204CB1A" w14:textId="617D2D0D" w:rsidR="00227C0E" w:rsidRDefault="00000000">
              <w:pPr>
                <w:pStyle w:val="TOC1"/>
                <w:tabs>
                  <w:tab w:val="right" w:leader="dot" w:pos="10790"/>
                </w:tabs>
                <w:rPr>
                  <w:rFonts w:eastAsiaTheme="minorEastAsia"/>
                  <w:noProof/>
                  <w:sz w:val="22"/>
                  <w:szCs w:val="22"/>
                </w:rPr>
              </w:pPr>
              <w:hyperlink w:anchor="_Toc60600420" w:history="1">
                <w:r w:rsidR="00227C0E" w:rsidRPr="00B24E13">
                  <w:rPr>
                    <w:rStyle w:val="Hyperlink"/>
                    <w:noProof/>
                  </w:rPr>
                  <w:t>Description:</w:t>
                </w:r>
                <w:r w:rsidR="00227C0E">
                  <w:rPr>
                    <w:noProof/>
                    <w:webHidden/>
                  </w:rPr>
                  <w:tab/>
                </w:r>
                <w:r w:rsidR="00227C0E">
                  <w:rPr>
                    <w:noProof/>
                    <w:webHidden/>
                  </w:rPr>
                  <w:fldChar w:fldCharType="begin"/>
                </w:r>
                <w:r w:rsidR="00227C0E">
                  <w:rPr>
                    <w:noProof/>
                    <w:webHidden/>
                  </w:rPr>
                  <w:instrText xml:space="preserve"> PAGEREF _Toc60600420 \h </w:instrText>
                </w:r>
                <w:r w:rsidR="00227C0E">
                  <w:rPr>
                    <w:noProof/>
                    <w:webHidden/>
                  </w:rPr>
                </w:r>
                <w:r w:rsidR="00227C0E">
                  <w:rPr>
                    <w:noProof/>
                    <w:webHidden/>
                  </w:rPr>
                  <w:fldChar w:fldCharType="separate"/>
                </w:r>
                <w:r w:rsidR="00227C0E">
                  <w:rPr>
                    <w:noProof/>
                    <w:webHidden/>
                  </w:rPr>
                  <w:t>0</w:t>
                </w:r>
                <w:r w:rsidR="00227C0E">
                  <w:rPr>
                    <w:noProof/>
                    <w:webHidden/>
                  </w:rPr>
                  <w:fldChar w:fldCharType="end"/>
                </w:r>
              </w:hyperlink>
            </w:p>
            <w:p w14:paraId="6CF09416" w14:textId="0F74AE2B" w:rsidR="00227C0E" w:rsidRDefault="00000000">
              <w:pPr>
                <w:pStyle w:val="TOC1"/>
                <w:tabs>
                  <w:tab w:val="right" w:leader="dot" w:pos="10790"/>
                </w:tabs>
                <w:rPr>
                  <w:rFonts w:eastAsiaTheme="minorEastAsia"/>
                  <w:noProof/>
                  <w:sz w:val="22"/>
                  <w:szCs w:val="22"/>
                </w:rPr>
              </w:pPr>
              <w:hyperlink w:anchor="_Toc60600421" w:history="1">
                <w:r w:rsidR="00227C0E" w:rsidRPr="00B24E13">
                  <w:rPr>
                    <w:rStyle w:val="Hyperlink"/>
                    <w:noProof/>
                  </w:rPr>
                  <w:t>Technology used:</w:t>
                </w:r>
                <w:r w:rsidR="00227C0E">
                  <w:rPr>
                    <w:noProof/>
                    <w:webHidden/>
                  </w:rPr>
                  <w:tab/>
                </w:r>
                <w:r w:rsidR="00227C0E">
                  <w:rPr>
                    <w:noProof/>
                    <w:webHidden/>
                  </w:rPr>
                  <w:fldChar w:fldCharType="begin"/>
                </w:r>
                <w:r w:rsidR="00227C0E">
                  <w:rPr>
                    <w:noProof/>
                    <w:webHidden/>
                  </w:rPr>
                  <w:instrText xml:space="preserve"> PAGEREF _Toc60600421 \h </w:instrText>
                </w:r>
                <w:r w:rsidR="00227C0E">
                  <w:rPr>
                    <w:noProof/>
                    <w:webHidden/>
                  </w:rPr>
                </w:r>
                <w:r w:rsidR="00227C0E">
                  <w:rPr>
                    <w:noProof/>
                    <w:webHidden/>
                  </w:rPr>
                  <w:fldChar w:fldCharType="separate"/>
                </w:r>
                <w:r w:rsidR="00227C0E">
                  <w:rPr>
                    <w:noProof/>
                    <w:webHidden/>
                  </w:rPr>
                  <w:t>0</w:t>
                </w:r>
                <w:r w:rsidR="00227C0E">
                  <w:rPr>
                    <w:noProof/>
                    <w:webHidden/>
                  </w:rPr>
                  <w:fldChar w:fldCharType="end"/>
                </w:r>
              </w:hyperlink>
            </w:p>
            <w:p w14:paraId="646E028E" w14:textId="65A59CDA" w:rsidR="00227C0E" w:rsidRDefault="00000000">
              <w:pPr>
                <w:pStyle w:val="TOC1"/>
                <w:tabs>
                  <w:tab w:val="right" w:leader="dot" w:pos="10790"/>
                </w:tabs>
                <w:rPr>
                  <w:rFonts w:eastAsiaTheme="minorEastAsia"/>
                  <w:noProof/>
                  <w:sz w:val="22"/>
                  <w:szCs w:val="22"/>
                </w:rPr>
              </w:pPr>
              <w:hyperlink w:anchor="_Toc60600422" w:history="1">
                <w:r w:rsidR="00227C0E" w:rsidRPr="00B24E13">
                  <w:rPr>
                    <w:rStyle w:val="Hyperlink"/>
                    <w:noProof/>
                  </w:rPr>
                  <w:t>Screenshot:</w:t>
                </w:r>
                <w:r w:rsidR="00227C0E">
                  <w:rPr>
                    <w:noProof/>
                    <w:webHidden/>
                  </w:rPr>
                  <w:tab/>
                </w:r>
                <w:r w:rsidR="00227C0E">
                  <w:rPr>
                    <w:noProof/>
                    <w:webHidden/>
                  </w:rPr>
                  <w:fldChar w:fldCharType="begin"/>
                </w:r>
                <w:r w:rsidR="00227C0E">
                  <w:rPr>
                    <w:noProof/>
                    <w:webHidden/>
                  </w:rPr>
                  <w:instrText xml:space="preserve"> PAGEREF _Toc60600422 \h </w:instrText>
                </w:r>
                <w:r w:rsidR="00227C0E">
                  <w:rPr>
                    <w:noProof/>
                    <w:webHidden/>
                  </w:rPr>
                </w:r>
                <w:r w:rsidR="00227C0E">
                  <w:rPr>
                    <w:noProof/>
                    <w:webHidden/>
                  </w:rPr>
                  <w:fldChar w:fldCharType="separate"/>
                </w:r>
                <w:r w:rsidR="00227C0E">
                  <w:rPr>
                    <w:noProof/>
                    <w:webHidden/>
                  </w:rPr>
                  <w:t>0</w:t>
                </w:r>
                <w:r w:rsidR="00227C0E">
                  <w:rPr>
                    <w:noProof/>
                    <w:webHidden/>
                  </w:rPr>
                  <w:fldChar w:fldCharType="end"/>
                </w:r>
              </w:hyperlink>
            </w:p>
            <w:p w14:paraId="6B64F772" w14:textId="5D75F20E" w:rsidR="00227C0E" w:rsidRDefault="00000000">
              <w:pPr>
                <w:pStyle w:val="TOC1"/>
                <w:tabs>
                  <w:tab w:val="right" w:leader="dot" w:pos="10790"/>
                </w:tabs>
                <w:rPr>
                  <w:rFonts w:eastAsiaTheme="minorEastAsia"/>
                  <w:noProof/>
                  <w:sz w:val="22"/>
                  <w:szCs w:val="22"/>
                </w:rPr>
              </w:pPr>
              <w:hyperlink w:anchor="_Toc60600423" w:history="1">
                <w:r w:rsidR="00227C0E" w:rsidRPr="00B24E13">
                  <w:rPr>
                    <w:rStyle w:val="Hyperlink"/>
                    <w:noProof/>
                  </w:rPr>
                  <w:t>Codes:</w:t>
                </w:r>
                <w:r w:rsidR="00227C0E">
                  <w:rPr>
                    <w:noProof/>
                    <w:webHidden/>
                  </w:rPr>
                  <w:tab/>
                </w:r>
                <w:r w:rsidR="00227C0E">
                  <w:rPr>
                    <w:noProof/>
                    <w:webHidden/>
                  </w:rPr>
                  <w:fldChar w:fldCharType="begin"/>
                </w:r>
                <w:r w:rsidR="00227C0E">
                  <w:rPr>
                    <w:noProof/>
                    <w:webHidden/>
                  </w:rPr>
                  <w:instrText xml:space="preserve"> PAGEREF _Toc60600423 \h </w:instrText>
                </w:r>
                <w:r w:rsidR="00227C0E">
                  <w:rPr>
                    <w:noProof/>
                    <w:webHidden/>
                  </w:rPr>
                </w:r>
                <w:r w:rsidR="00227C0E">
                  <w:rPr>
                    <w:noProof/>
                    <w:webHidden/>
                  </w:rPr>
                  <w:fldChar w:fldCharType="separate"/>
                </w:r>
                <w:r w:rsidR="00227C0E">
                  <w:rPr>
                    <w:noProof/>
                    <w:webHidden/>
                  </w:rPr>
                  <w:t>7</w:t>
                </w:r>
                <w:r w:rsidR="00227C0E">
                  <w:rPr>
                    <w:noProof/>
                    <w:webHidden/>
                  </w:rPr>
                  <w:fldChar w:fldCharType="end"/>
                </w:r>
              </w:hyperlink>
            </w:p>
            <w:p w14:paraId="1B75C5E7" w14:textId="26C9CB1B" w:rsidR="00227C0E" w:rsidRDefault="00000000">
              <w:pPr>
                <w:pStyle w:val="TOC2"/>
                <w:tabs>
                  <w:tab w:val="right" w:leader="dot" w:pos="10790"/>
                </w:tabs>
                <w:rPr>
                  <w:rFonts w:eastAsiaTheme="minorEastAsia"/>
                  <w:noProof/>
                  <w:sz w:val="22"/>
                  <w:szCs w:val="22"/>
                </w:rPr>
              </w:pPr>
              <w:hyperlink w:anchor="_Toc60600424" w:history="1">
                <w:r w:rsidR="00227C0E" w:rsidRPr="00B24E13">
                  <w:rPr>
                    <w:rStyle w:val="Hyperlink"/>
                    <w:noProof/>
                  </w:rPr>
                  <w:t>Home:</w:t>
                </w:r>
                <w:r w:rsidR="00227C0E">
                  <w:rPr>
                    <w:noProof/>
                    <w:webHidden/>
                  </w:rPr>
                  <w:tab/>
                </w:r>
                <w:r w:rsidR="00227C0E">
                  <w:rPr>
                    <w:noProof/>
                    <w:webHidden/>
                  </w:rPr>
                  <w:fldChar w:fldCharType="begin"/>
                </w:r>
                <w:r w:rsidR="00227C0E">
                  <w:rPr>
                    <w:noProof/>
                    <w:webHidden/>
                  </w:rPr>
                  <w:instrText xml:space="preserve"> PAGEREF _Toc60600424 \h </w:instrText>
                </w:r>
                <w:r w:rsidR="00227C0E">
                  <w:rPr>
                    <w:noProof/>
                    <w:webHidden/>
                  </w:rPr>
                </w:r>
                <w:r w:rsidR="00227C0E">
                  <w:rPr>
                    <w:noProof/>
                    <w:webHidden/>
                  </w:rPr>
                  <w:fldChar w:fldCharType="separate"/>
                </w:r>
                <w:r w:rsidR="00227C0E">
                  <w:rPr>
                    <w:noProof/>
                    <w:webHidden/>
                  </w:rPr>
                  <w:t>7</w:t>
                </w:r>
                <w:r w:rsidR="00227C0E">
                  <w:rPr>
                    <w:noProof/>
                    <w:webHidden/>
                  </w:rPr>
                  <w:fldChar w:fldCharType="end"/>
                </w:r>
              </w:hyperlink>
            </w:p>
            <w:p w14:paraId="10360191" w14:textId="19CF7242" w:rsidR="00227C0E" w:rsidRDefault="00000000">
              <w:pPr>
                <w:pStyle w:val="TOC2"/>
                <w:tabs>
                  <w:tab w:val="right" w:leader="dot" w:pos="10790"/>
                </w:tabs>
                <w:rPr>
                  <w:rFonts w:eastAsiaTheme="minorEastAsia"/>
                  <w:noProof/>
                  <w:sz w:val="22"/>
                  <w:szCs w:val="22"/>
                </w:rPr>
              </w:pPr>
              <w:hyperlink w:anchor="_Toc60600425" w:history="1">
                <w:r w:rsidR="00E01605">
                  <w:rPr>
                    <w:rStyle w:val="Hyperlink"/>
                    <w:noProof/>
                  </w:rPr>
                  <w:t>Laptop Brand</w:t>
                </w:r>
                <w:r w:rsidR="00227C0E" w:rsidRPr="00B24E13">
                  <w:rPr>
                    <w:rStyle w:val="Hyperlink"/>
                    <w:noProof/>
                  </w:rPr>
                  <w:t>:</w:t>
                </w:r>
                <w:r w:rsidR="00227C0E">
                  <w:rPr>
                    <w:noProof/>
                    <w:webHidden/>
                  </w:rPr>
                  <w:tab/>
                </w:r>
                <w:r w:rsidR="00227C0E">
                  <w:rPr>
                    <w:noProof/>
                    <w:webHidden/>
                  </w:rPr>
                  <w:fldChar w:fldCharType="begin"/>
                </w:r>
                <w:r w:rsidR="00227C0E">
                  <w:rPr>
                    <w:noProof/>
                    <w:webHidden/>
                  </w:rPr>
                  <w:instrText xml:space="preserve"> PAGEREF _Toc60600425 \h </w:instrText>
                </w:r>
                <w:r w:rsidR="00227C0E">
                  <w:rPr>
                    <w:noProof/>
                    <w:webHidden/>
                  </w:rPr>
                </w:r>
                <w:r w:rsidR="00227C0E">
                  <w:rPr>
                    <w:noProof/>
                    <w:webHidden/>
                  </w:rPr>
                  <w:fldChar w:fldCharType="separate"/>
                </w:r>
                <w:r w:rsidR="00227C0E">
                  <w:rPr>
                    <w:noProof/>
                    <w:webHidden/>
                  </w:rPr>
                  <w:t>12</w:t>
                </w:r>
                <w:r w:rsidR="00227C0E">
                  <w:rPr>
                    <w:noProof/>
                    <w:webHidden/>
                  </w:rPr>
                  <w:fldChar w:fldCharType="end"/>
                </w:r>
              </w:hyperlink>
            </w:p>
            <w:p w14:paraId="02E6D891" w14:textId="4A061FED" w:rsidR="00227C0E" w:rsidRDefault="00000000">
              <w:pPr>
                <w:pStyle w:val="TOC2"/>
                <w:tabs>
                  <w:tab w:val="right" w:leader="dot" w:pos="10790"/>
                </w:tabs>
                <w:rPr>
                  <w:rFonts w:eastAsiaTheme="minorEastAsia"/>
                  <w:noProof/>
                  <w:sz w:val="22"/>
                  <w:szCs w:val="22"/>
                </w:rPr>
              </w:pPr>
              <w:hyperlink w:anchor="_Toc60600426" w:history="1">
                <w:r w:rsidR="00E01605">
                  <w:rPr>
                    <w:rStyle w:val="Hyperlink"/>
                    <w:noProof/>
                  </w:rPr>
                  <w:t>Mobile Devices</w:t>
                </w:r>
                <w:r w:rsidR="00227C0E" w:rsidRPr="00B24E13">
                  <w:rPr>
                    <w:rStyle w:val="Hyperlink"/>
                    <w:noProof/>
                  </w:rPr>
                  <w:t>:</w:t>
                </w:r>
                <w:r w:rsidR="00227C0E">
                  <w:rPr>
                    <w:noProof/>
                    <w:webHidden/>
                  </w:rPr>
                  <w:tab/>
                </w:r>
                <w:r w:rsidR="00227C0E">
                  <w:rPr>
                    <w:noProof/>
                    <w:webHidden/>
                  </w:rPr>
                  <w:fldChar w:fldCharType="begin"/>
                </w:r>
                <w:r w:rsidR="00227C0E">
                  <w:rPr>
                    <w:noProof/>
                    <w:webHidden/>
                  </w:rPr>
                  <w:instrText xml:space="preserve"> PAGEREF _Toc60600426 \h </w:instrText>
                </w:r>
                <w:r w:rsidR="00227C0E">
                  <w:rPr>
                    <w:noProof/>
                    <w:webHidden/>
                  </w:rPr>
                </w:r>
                <w:r w:rsidR="00227C0E">
                  <w:rPr>
                    <w:noProof/>
                    <w:webHidden/>
                  </w:rPr>
                  <w:fldChar w:fldCharType="separate"/>
                </w:r>
                <w:r w:rsidR="00227C0E">
                  <w:rPr>
                    <w:noProof/>
                    <w:webHidden/>
                  </w:rPr>
                  <w:t>21</w:t>
                </w:r>
                <w:r w:rsidR="00227C0E">
                  <w:rPr>
                    <w:noProof/>
                    <w:webHidden/>
                  </w:rPr>
                  <w:fldChar w:fldCharType="end"/>
                </w:r>
              </w:hyperlink>
            </w:p>
            <w:p w14:paraId="6D0EF1B0" w14:textId="70754F82" w:rsidR="00227C0E" w:rsidRDefault="00000000">
              <w:pPr>
                <w:pStyle w:val="TOC2"/>
                <w:tabs>
                  <w:tab w:val="right" w:leader="dot" w:pos="10790"/>
                </w:tabs>
                <w:rPr>
                  <w:rFonts w:eastAsiaTheme="minorEastAsia"/>
                  <w:noProof/>
                  <w:sz w:val="22"/>
                  <w:szCs w:val="22"/>
                </w:rPr>
              </w:pPr>
              <w:hyperlink w:anchor="_Toc60600427" w:history="1">
                <w:r w:rsidR="00E01605">
                  <w:rPr>
                    <w:rStyle w:val="Hyperlink"/>
                    <w:noProof/>
                  </w:rPr>
                  <w:t>Digital Watches</w:t>
                </w:r>
                <w:r w:rsidR="00227C0E" w:rsidRPr="00B24E13">
                  <w:rPr>
                    <w:rStyle w:val="Hyperlink"/>
                    <w:noProof/>
                  </w:rPr>
                  <w:t>:</w:t>
                </w:r>
                <w:r w:rsidR="00227C0E">
                  <w:rPr>
                    <w:noProof/>
                    <w:webHidden/>
                  </w:rPr>
                  <w:tab/>
                </w:r>
                <w:r w:rsidR="00227C0E">
                  <w:rPr>
                    <w:noProof/>
                    <w:webHidden/>
                  </w:rPr>
                  <w:fldChar w:fldCharType="begin"/>
                </w:r>
                <w:r w:rsidR="00227C0E">
                  <w:rPr>
                    <w:noProof/>
                    <w:webHidden/>
                  </w:rPr>
                  <w:instrText xml:space="preserve"> PAGEREF _Toc60600427 \h </w:instrText>
                </w:r>
                <w:r w:rsidR="00227C0E">
                  <w:rPr>
                    <w:noProof/>
                    <w:webHidden/>
                  </w:rPr>
                </w:r>
                <w:r w:rsidR="00227C0E">
                  <w:rPr>
                    <w:noProof/>
                    <w:webHidden/>
                  </w:rPr>
                  <w:fldChar w:fldCharType="separate"/>
                </w:r>
                <w:r w:rsidR="00227C0E">
                  <w:rPr>
                    <w:noProof/>
                    <w:webHidden/>
                  </w:rPr>
                  <w:t>29</w:t>
                </w:r>
                <w:r w:rsidR="00227C0E">
                  <w:rPr>
                    <w:noProof/>
                    <w:webHidden/>
                  </w:rPr>
                  <w:fldChar w:fldCharType="end"/>
                </w:r>
              </w:hyperlink>
            </w:p>
            <w:p w14:paraId="715AE3EC" w14:textId="254EFDD6" w:rsidR="00227C0E" w:rsidRDefault="00000000">
              <w:pPr>
                <w:pStyle w:val="TOC2"/>
                <w:tabs>
                  <w:tab w:val="right" w:leader="dot" w:pos="10790"/>
                </w:tabs>
                <w:rPr>
                  <w:rFonts w:eastAsiaTheme="minorEastAsia"/>
                  <w:noProof/>
                  <w:sz w:val="22"/>
                  <w:szCs w:val="22"/>
                </w:rPr>
              </w:pPr>
              <w:hyperlink w:anchor="_Toc60600428" w:history="1">
                <w:r w:rsidR="00227C0E" w:rsidRPr="00B24E13">
                  <w:rPr>
                    <w:rStyle w:val="Hyperlink"/>
                    <w:noProof/>
                  </w:rPr>
                  <w:t>Add to Cart:</w:t>
                </w:r>
                <w:r w:rsidR="00227C0E">
                  <w:rPr>
                    <w:noProof/>
                    <w:webHidden/>
                  </w:rPr>
                  <w:tab/>
                </w:r>
                <w:r w:rsidR="00227C0E">
                  <w:rPr>
                    <w:noProof/>
                    <w:webHidden/>
                  </w:rPr>
                  <w:fldChar w:fldCharType="begin"/>
                </w:r>
                <w:r w:rsidR="00227C0E">
                  <w:rPr>
                    <w:noProof/>
                    <w:webHidden/>
                  </w:rPr>
                  <w:instrText xml:space="preserve"> PAGEREF _Toc60600428 \h </w:instrText>
                </w:r>
                <w:r w:rsidR="00227C0E">
                  <w:rPr>
                    <w:noProof/>
                    <w:webHidden/>
                  </w:rPr>
                </w:r>
                <w:r w:rsidR="00227C0E">
                  <w:rPr>
                    <w:noProof/>
                    <w:webHidden/>
                  </w:rPr>
                  <w:fldChar w:fldCharType="separate"/>
                </w:r>
                <w:r w:rsidR="00227C0E">
                  <w:rPr>
                    <w:noProof/>
                    <w:webHidden/>
                  </w:rPr>
                  <w:t>37</w:t>
                </w:r>
                <w:r w:rsidR="00227C0E">
                  <w:rPr>
                    <w:noProof/>
                    <w:webHidden/>
                  </w:rPr>
                  <w:fldChar w:fldCharType="end"/>
                </w:r>
              </w:hyperlink>
            </w:p>
            <w:p w14:paraId="46E6D6BC" w14:textId="7BF022AC" w:rsidR="00227C0E" w:rsidRDefault="00000000">
              <w:pPr>
                <w:pStyle w:val="TOC2"/>
                <w:tabs>
                  <w:tab w:val="right" w:leader="dot" w:pos="10790"/>
                </w:tabs>
                <w:rPr>
                  <w:rFonts w:eastAsiaTheme="minorEastAsia"/>
                  <w:noProof/>
                  <w:sz w:val="22"/>
                  <w:szCs w:val="22"/>
                </w:rPr>
              </w:pPr>
              <w:hyperlink w:anchor="_Toc60600429" w:history="1">
                <w:r w:rsidR="00227C0E" w:rsidRPr="00B24E13">
                  <w:rPr>
                    <w:rStyle w:val="Hyperlink"/>
                    <w:noProof/>
                  </w:rPr>
                  <w:t>Purchase Form:</w:t>
                </w:r>
                <w:r w:rsidR="00227C0E">
                  <w:rPr>
                    <w:noProof/>
                    <w:webHidden/>
                  </w:rPr>
                  <w:tab/>
                </w:r>
                <w:r w:rsidR="00227C0E">
                  <w:rPr>
                    <w:noProof/>
                    <w:webHidden/>
                  </w:rPr>
                  <w:fldChar w:fldCharType="begin"/>
                </w:r>
                <w:r w:rsidR="00227C0E">
                  <w:rPr>
                    <w:noProof/>
                    <w:webHidden/>
                  </w:rPr>
                  <w:instrText xml:space="preserve"> PAGEREF _Toc60600429 \h </w:instrText>
                </w:r>
                <w:r w:rsidR="00227C0E">
                  <w:rPr>
                    <w:noProof/>
                    <w:webHidden/>
                  </w:rPr>
                </w:r>
                <w:r w:rsidR="00227C0E">
                  <w:rPr>
                    <w:noProof/>
                    <w:webHidden/>
                  </w:rPr>
                  <w:fldChar w:fldCharType="separate"/>
                </w:r>
                <w:r w:rsidR="00227C0E">
                  <w:rPr>
                    <w:noProof/>
                    <w:webHidden/>
                  </w:rPr>
                  <w:t>45</w:t>
                </w:r>
                <w:r w:rsidR="00227C0E">
                  <w:rPr>
                    <w:noProof/>
                    <w:webHidden/>
                  </w:rPr>
                  <w:fldChar w:fldCharType="end"/>
                </w:r>
              </w:hyperlink>
            </w:p>
            <w:p w14:paraId="20C8C9D5" w14:textId="31ACFDC4" w:rsidR="00227C0E" w:rsidRDefault="00000000">
              <w:pPr>
                <w:pStyle w:val="TOC2"/>
                <w:tabs>
                  <w:tab w:val="right" w:leader="dot" w:pos="10790"/>
                </w:tabs>
                <w:rPr>
                  <w:rFonts w:eastAsiaTheme="minorEastAsia"/>
                  <w:noProof/>
                  <w:sz w:val="22"/>
                  <w:szCs w:val="22"/>
                </w:rPr>
              </w:pPr>
              <w:hyperlink w:anchor="_Toc60600430" w:history="1">
                <w:r w:rsidR="00227C0E" w:rsidRPr="00B24E13">
                  <w:rPr>
                    <w:rStyle w:val="Hyperlink"/>
                    <w:noProof/>
                  </w:rPr>
                  <w:t>Thank You Reply:</w:t>
                </w:r>
                <w:r w:rsidR="00227C0E">
                  <w:rPr>
                    <w:noProof/>
                    <w:webHidden/>
                  </w:rPr>
                  <w:tab/>
                </w:r>
                <w:r w:rsidR="00227C0E">
                  <w:rPr>
                    <w:noProof/>
                    <w:webHidden/>
                  </w:rPr>
                  <w:fldChar w:fldCharType="begin"/>
                </w:r>
                <w:r w:rsidR="00227C0E">
                  <w:rPr>
                    <w:noProof/>
                    <w:webHidden/>
                  </w:rPr>
                  <w:instrText xml:space="preserve"> PAGEREF _Toc60600430 \h </w:instrText>
                </w:r>
                <w:r w:rsidR="00227C0E">
                  <w:rPr>
                    <w:noProof/>
                    <w:webHidden/>
                  </w:rPr>
                </w:r>
                <w:r w:rsidR="00227C0E">
                  <w:rPr>
                    <w:noProof/>
                    <w:webHidden/>
                  </w:rPr>
                  <w:fldChar w:fldCharType="separate"/>
                </w:r>
                <w:r w:rsidR="00227C0E">
                  <w:rPr>
                    <w:noProof/>
                    <w:webHidden/>
                  </w:rPr>
                  <w:t>52</w:t>
                </w:r>
                <w:r w:rsidR="00227C0E">
                  <w:rPr>
                    <w:noProof/>
                    <w:webHidden/>
                  </w:rPr>
                  <w:fldChar w:fldCharType="end"/>
                </w:r>
              </w:hyperlink>
            </w:p>
            <w:p w14:paraId="51F3BA8F" w14:textId="084113C8" w:rsidR="00227C0E" w:rsidRDefault="00000000">
              <w:pPr>
                <w:pStyle w:val="TOC2"/>
                <w:tabs>
                  <w:tab w:val="right" w:leader="dot" w:pos="10790"/>
                </w:tabs>
                <w:rPr>
                  <w:rFonts w:eastAsiaTheme="minorEastAsia"/>
                  <w:noProof/>
                  <w:sz w:val="22"/>
                  <w:szCs w:val="22"/>
                </w:rPr>
              </w:pPr>
              <w:hyperlink w:anchor="_Toc60600431" w:history="1">
                <w:r w:rsidR="00227C0E" w:rsidRPr="00B24E13">
                  <w:rPr>
                    <w:rStyle w:val="Hyperlink"/>
                    <w:noProof/>
                  </w:rPr>
                  <w:t>Feedback Reply:</w:t>
                </w:r>
                <w:r w:rsidR="00227C0E">
                  <w:rPr>
                    <w:noProof/>
                    <w:webHidden/>
                  </w:rPr>
                  <w:tab/>
                </w:r>
                <w:r w:rsidR="00227C0E">
                  <w:rPr>
                    <w:noProof/>
                    <w:webHidden/>
                  </w:rPr>
                  <w:fldChar w:fldCharType="begin"/>
                </w:r>
                <w:r w:rsidR="00227C0E">
                  <w:rPr>
                    <w:noProof/>
                    <w:webHidden/>
                  </w:rPr>
                  <w:instrText xml:space="preserve"> PAGEREF _Toc60600431 \h </w:instrText>
                </w:r>
                <w:r w:rsidR="00227C0E">
                  <w:rPr>
                    <w:noProof/>
                    <w:webHidden/>
                  </w:rPr>
                </w:r>
                <w:r w:rsidR="00227C0E">
                  <w:rPr>
                    <w:noProof/>
                    <w:webHidden/>
                  </w:rPr>
                  <w:fldChar w:fldCharType="separate"/>
                </w:r>
                <w:r w:rsidR="00227C0E">
                  <w:rPr>
                    <w:noProof/>
                    <w:webHidden/>
                  </w:rPr>
                  <w:t>59</w:t>
                </w:r>
                <w:r w:rsidR="00227C0E">
                  <w:rPr>
                    <w:noProof/>
                    <w:webHidden/>
                  </w:rPr>
                  <w:fldChar w:fldCharType="end"/>
                </w:r>
              </w:hyperlink>
            </w:p>
            <w:p w14:paraId="5CAB19C2" w14:textId="6BB81D6C" w:rsidR="00227C0E" w:rsidRPr="00227C0E" w:rsidRDefault="00227C0E" w:rsidP="00227C0E">
              <w:pPr>
                <w:rPr>
                  <w:b/>
                  <w:bCs/>
                  <w:noProof/>
                </w:rPr>
              </w:pPr>
              <w:r>
                <w:rPr>
                  <w:b/>
                  <w:bCs/>
                  <w:noProof/>
                </w:rPr>
                <w:fldChar w:fldCharType="end"/>
              </w:r>
            </w:p>
          </w:sdtContent>
        </w:sdt>
        <w:p w14:paraId="2E82D43D" w14:textId="553BC04A" w:rsidR="00227C0E" w:rsidRPr="00227C0E" w:rsidRDefault="00227C0E">
          <w:pPr>
            <w:pStyle w:val="TableofFigures"/>
            <w:tabs>
              <w:tab w:val="right" w:leader="dot" w:pos="10790"/>
            </w:tabs>
            <w:rPr>
              <w:b/>
              <w:bCs/>
              <w:i/>
              <w:iCs/>
              <w:sz w:val="32"/>
              <w:szCs w:val="32"/>
              <w:u w:val="single"/>
            </w:rPr>
          </w:pPr>
          <w:r w:rsidRPr="00227C0E">
            <w:rPr>
              <w:b/>
              <w:bCs/>
              <w:i/>
              <w:iCs/>
              <w:sz w:val="32"/>
              <w:szCs w:val="32"/>
              <w:u w:val="single"/>
            </w:rPr>
            <w:t>Table of Figures</w:t>
          </w:r>
        </w:p>
        <w:p w14:paraId="7DACC3A6" w14:textId="77777777" w:rsidR="00227C0E" w:rsidRDefault="00227C0E">
          <w:pPr>
            <w:pStyle w:val="TableofFigures"/>
            <w:tabs>
              <w:tab w:val="right" w:leader="dot" w:pos="10790"/>
            </w:tabs>
          </w:pPr>
        </w:p>
        <w:p w14:paraId="4BAD1C3D" w14:textId="6C1506A4" w:rsidR="00227C0E" w:rsidRDefault="00227C0E">
          <w:pPr>
            <w:pStyle w:val="TableofFigures"/>
            <w:tabs>
              <w:tab w:val="right" w:leader="dot" w:pos="10790"/>
            </w:tabs>
            <w:rPr>
              <w:rFonts w:eastAsiaTheme="minorEastAsia"/>
              <w:noProof/>
              <w:sz w:val="22"/>
              <w:szCs w:val="22"/>
            </w:rPr>
          </w:pPr>
          <w:r>
            <w:fldChar w:fldCharType="begin"/>
          </w:r>
          <w:r>
            <w:instrText xml:space="preserve"> TOC \h \z \c "Figure" </w:instrText>
          </w:r>
          <w:r>
            <w:fldChar w:fldCharType="separate"/>
          </w:r>
          <w:hyperlink w:anchor="_Toc60600456" w:history="1">
            <w:r w:rsidRPr="00864DD7">
              <w:rPr>
                <w:rStyle w:val="Hyperlink"/>
                <w:noProof/>
              </w:rPr>
              <w:t>Figure 1: Home Page</w:t>
            </w:r>
            <w:r>
              <w:rPr>
                <w:noProof/>
                <w:webHidden/>
              </w:rPr>
              <w:tab/>
            </w:r>
            <w:r>
              <w:rPr>
                <w:noProof/>
                <w:webHidden/>
              </w:rPr>
              <w:fldChar w:fldCharType="begin"/>
            </w:r>
            <w:r>
              <w:rPr>
                <w:noProof/>
                <w:webHidden/>
              </w:rPr>
              <w:instrText xml:space="preserve"> PAGEREF _Toc60600456 \h </w:instrText>
            </w:r>
            <w:r>
              <w:rPr>
                <w:noProof/>
                <w:webHidden/>
              </w:rPr>
            </w:r>
            <w:r>
              <w:rPr>
                <w:noProof/>
                <w:webHidden/>
              </w:rPr>
              <w:fldChar w:fldCharType="separate"/>
            </w:r>
            <w:r>
              <w:rPr>
                <w:noProof/>
                <w:webHidden/>
              </w:rPr>
              <w:t>2</w:t>
            </w:r>
            <w:r>
              <w:rPr>
                <w:noProof/>
                <w:webHidden/>
              </w:rPr>
              <w:fldChar w:fldCharType="end"/>
            </w:r>
          </w:hyperlink>
        </w:p>
        <w:p w14:paraId="4B2129ED" w14:textId="2038481B" w:rsidR="00227C0E" w:rsidRDefault="00000000">
          <w:pPr>
            <w:pStyle w:val="TableofFigures"/>
            <w:tabs>
              <w:tab w:val="right" w:leader="dot" w:pos="10790"/>
            </w:tabs>
            <w:rPr>
              <w:rFonts w:eastAsiaTheme="minorEastAsia"/>
              <w:noProof/>
              <w:sz w:val="22"/>
              <w:szCs w:val="22"/>
            </w:rPr>
          </w:pPr>
          <w:hyperlink r:id="rId18" w:anchor="_Toc60600457" w:history="1">
            <w:r w:rsidR="00E01605">
              <w:rPr>
                <w:rStyle w:val="Hyperlink"/>
                <w:noProof/>
              </w:rPr>
              <w:t>Figure 2: Laptop Brand</w:t>
            </w:r>
            <w:r w:rsidR="00227C0E">
              <w:rPr>
                <w:noProof/>
                <w:webHidden/>
              </w:rPr>
              <w:tab/>
            </w:r>
            <w:r w:rsidR="00227C0E">
              <w:rPr>
                <w:noProof/>
                <w:webHidden/>
              </w:rPr>
              <w:fldChar w:fldCharType="begin"/>
            </w:r>
            <w:r w:rsidR="00227C0E">
              <w:rPr>
                <w:noProof/>
                <w:webHidden/>
              </w:rPr>
              <w:instrText xml:space="preserve"> PAGEREF _Toc60600457 \h </w:instrText>
            </w:r>
            <w:r w:rsidR="00227C0E">
              <w:rPr>
                <w:noProof/>
                <w:webHidden/>
              </w:rPr>
            </w:r>
            <w:r w:rsidR="00227C0E">
              <w:rPr>
                <w:noProof/>
                <w:webHidden/>
              </w:rPr>
              <w:fldChar w:fldCharType="separate"/>
            </w:r>
            <w:r w:rsidR="00227C0E">
              <w:rPr>
                <w:noProof/>
                <w:webHidden/>
              </w:rPr>
              <w:t>3</w:t>
            </w:r>
            <w:r w:rsidR="00227C0E">
              <w:rPr>
                <w:noProof/>
                <w:webHidden/>
              </w:rPr>
              <w:fldChar w:fldCharType="end"/>
            </w:r>
          </w:hyperlink>
        </w:p>
        <w:p w14:paraId="525233CD" w14:textId="0299D6C0" w:rsidR="00227C0E" w:rsidRDefault="00000000">
          <w:pPr>
            <w:pStyle w:val="TableofFigures"/>
            <w:tabs>
              <w:tab w:val="right" w:leader="dot" w:pos="10790"/>
            </w:tabs>
            <w:rPr>
              <w:rFonts w:eastAsiaTheme="minorEastAsia"/>
              <w:noProof/>
              <w:sz w:val="22"/>
              <w:szCs w:val="22"/>
            </w:rPr>
          </w:pPr>
          <w:hyperlink r:id="rId19" w:anchor="_Toc60600458" w:history="1">
            <w:r w:rsidR="00E01605">
              <w:rPr>
                <w:rStyle w:val="Hyperlink"/>
                <w:noProof/>
              </w:rPr>
              <w:t>Figure 3: Mobile Devices</w:t>
            </w:r>
            <w:r w:rsidR="00227C0E">
              <w:rPr>
                <w:noProof/>
                <w:webHidden/>
              </w:rPr>
              <w:tab/>
            </w:r>
            <w:r w:rsidR="00227C0E">
              <w:rPr>
                <w:noProof/>
                <w:webHidden/>
              </w:rPr>
              <w:fldChar w:fldCharType="begin"/>
            </w:r>
            <w:r w:rsidR="00227C0E">
              <w:rPr>
                <w:noProof/>
                <w:webHidden/>
              </w:rPr>
              <w:instrText xml:space="preserve"> PAGEREF _Toc60600458 \h </w:instrText>
            </w:r>
            <w:r w:rsidR="00227C0E">
              <w:rPr>
                <w:noProof/>
                <w:webHidden/>
              </w:rPr>
            </w:r>
            <w:r w:rsidR="00227C0E">
              <w:rPr>
                <w:noProof/>
                <w:webHidden/>
              </w:rPr>
              <w:fldChar w:fldCharType="separate"/>
            </w:r>
            <w:r w:rsidR="00227C0E">
              <w:rPr>
                <w:noProof/>
                <w:webHidden/>
              </w:rPr>
              <w:t>4</w:t>
            </w:r>
            <w:r w:rsidR="00227C0E">
              <w:rPr>
                <w:noProof/>
                <w:webHidden/>
              </w:rPr>
              <w:fldChar w:fldCharType="end"/>
            </w:r>
          </w:hyperlink>
        </w:p>
        <w:p w14:paraId="369A1CFC" w14:textId="6787AD64" w:rsidR="00227C0E" w:rsidRDefault="00000000">
          <w:pPr>
            <w:pStyle w:val="TableofFigures"/>
            <w:tabs>
              <w:tab w:val="right" w:leader="dot" w:pos="10790"/>
            </w:tabs>
            <w:rPr>
              <w:rFonts w:eastAsiaTheme="minorEastAsia"/>
              <w:noProof/>
              <w:sz w:val="22"/>
              <w:szCs w:val="22"/>
            </w:rPr>
          </w:pPr>
          <w:hyperlink r:id="rId20" w:anchor="_Toc60600459" w:history="1">
            <w:r w:rsidR="00E01605">
              <w:rPr>
                <w:rStyle w:val="Hyperlink"/>
                <w:noProof/>
              </w:rPr>
              <w:t>Figure 4: Digital Watches</w:t>
            </w:r>
            <w:r w:rsidR="00227C0E">
              <w:rPr>
                <w:noProof/>
                <w:webHidden/>
              </w:rPr>
              <w:tab/>
            </w:r>
            <w:r w:rsidR="00227C0E">
              <w:rPr>
                <w:noProof/>
                <w:webHidden/>
              </w:rPr>
              <w:fldChar w:fldCharType="begin"/>
            </w:r>
            <w:r w:rsidR="00227C0E">
              <w:rPr>
                <w:noProof/>
                <w:webHidden/>
              </w:rPr>
              <w:instrText xml:space="preserve"> PAGEREF _Toc60600459 \h </w:instrText>
            </w:r>
            <w:r w:rsidR="00227C0E">
              <w:rPr>
                <w:noProof/>
                <w:webHidden/>
              </w:rPr>
            </w:r>
            <w:r w:rsidR="00227C0E">
              <w:rPr>
                <w:noProof/>
                <w:webHidden/>
              </w:rPr>
              <w:fldChar w:fldCharType="separate"/>
            </w:r>
            <w:r w:rsidR="00227C0E">
              <w:rPr>
                <w:noProof/>
                <w:webHidden/>
              </w:rPr>
              <w:t>5</w:t>
            </w:r>
            <w:r w:rsidR="00227C0E">
              <w:rPr>
                <w:noProof/>
                <w:webHidden/>
              </w:rPr>
              <w:fldChar w:fldCharType="end"/>
            </w:r>
          </w:hyperlink>
        </w:p>
        <w:p w14:paraId="5156BD66" w14:textId="67E1D42F" w:rsidR="00227C0E" w:rsidRDefault="00000000">
          <w:pPr>
            <w:pStyle w:val="TableofFigures"/>
            <w:tabs>
              <w:tab w:val="right" w:leader="dot" w:pos="10790"/>
            </w:tabs>
            <w:rPr>
              <w:rFonts w:eastAsiaTheme="minorEastAsia"/>
              <w:noProof/>
              <w:sz w:val="22"/>
              <w:szCs w:val="22"/>
            </w:rPr>
          </w:pPr>
          <w:hyperlink w:anchor="_Toc60600460" w:history="1">
            <w:r w:rsidR="00227C0E" w:rsidRPr="00864DD7">
              <w:rPr>
                <w:rStyle w:val="Hyperlink"/>
                <w:noProof/>
              </w:rPr>
              <w:t>Figure 5: Add to Cart</w:t>
            </w:r>
            <w:r w:rsidR="00227C0E">
              <w:rPr>
                <w:noProof/>
                <w:webHidden/>
              </w:rPr>
              <w:tab/>
            </w:r>
            <w:r w:rsidR="00227C0E">
              <w:rPr>
                <w:noProof/>
                <w:webHidden/>
              </w:rPr>
              <w:fldChar w:fldCharType="begin"/>
            </w:r>
            <w:r w:rsidR="00227C0E">
              <w:rPr>
                <w:noProof/>
                <w:webHidden/>
              </w:rPr>
              <w:instrText xml:space="preserve"> PAGEREF _Toc60600460 \h </w:instrText>
            </w:r>
            <w:r w:rsidR="00227C0E">
              <w:rPr>
                <w:noProof/>
                <w:webHidden/>
              </w:rPr>
            </w:r>
            <w:r w:rsidR="00227C0E">
              <w:rPr>
                <w:noProof/>
                <w:webHidden/>
              </w:rPr>
              <w:fldChar w:fldCharType="separate"/>
            </w:r>
            <w:r w:rsidR="00227C0E">
              <w:rPr>
                <w:noProof/>
                <w:webHidden/>
              </w:rPr>
              <w:t>6</w:t>
            </w:r>
            <w:r w:rsidR="00227C0E">
              <w:rPr>
                <w:noProof/>
                <w:webHidden/>
              </w:rPr>
              <w:fldChar w:fldCharType="end"/>
            </w:r>
          </w:hyperlink>
        </w:p>
        <w:p w14:paraId="07ACC155" w14:textId="0883383F" w:rsidR="00227C0E" w:rsidRDefault="00000000">
          <w:pPr>
            <w:pStyle w:val="TableofFigures"/>
            <w:tabs>
              <w:tab w:val="right" w:leader="dot" w:pos="10790"/>
            </w:tabs>
            <w:rPr>
              <w:rFonts w:eastAsiaTheme="minorEastAsia"/>
              <w:noProof/>
              <w:sz w:val="22"/>
              <w:szCs w:val="22"/>
            </w:rPr>
          </w:pPr>
          <w:hyperlink w:anchor="_Toc60600461" w:history="1">
            <w:r w:rsidR="00227C0E" w:rsidRPr="00864DD7">
              <w:rPr>
                <w:rStyle w:val="Hyperlink"/>
                <w:noProof/>
              </w:rPr>
              <w:t>Figure 6: Purchase Form</w:t>
            </w:r>
            <w:r w:rsidR="00227C0E">
              <w:rPr>
                <w:noProof/>
                <w:webHidden/>
              </w:rPr>
              <w:tab/>
            </w:r>
            <w:r w:rsidR="00227C0E">
              <w:rPr>
                <w:noProof/>
                <w:webHidden/>
              </w:rPr>
              <w:fldChar w:fldCharType="begin"/>
            </w:r>
            <w:r w:rsidR="00227C0E">
              <w:rPr>
                <w:noProof/>
                <w:webHidden/>
              </w:rPr>
              <w:instrText xml:space="preserve"> PAGEREF _Toc60600461 \h </w:instrText>
            </w:r>
            <w:r w:rsidR="00227C0E">
              <w:rPr>
                <w:noProof/>
                <w:webHidden/>
              </w:rPr>
            </w:r>
            <w:r w:rsidR="00227C0E">
              <w:rPr>
                <w:noProof/>
                <w:webHidden/>
              </w:rPr>
              <w:fldChar w:fldCharType="separate"/>
            </w:r>
            <w:r w:rsidR="00227C0E">
              <w:rPr>
                <w:noProof/>
                <w:webHidden/>
              </w:rPr>
              <w:t>7</w:t>
            </w:r>
            <w:r w:rsidR="00227C0E">
              <w:rPr>
                <w:noProof/>
                <w:webHidden/>
              </w:rPr>
              <w:fldChar w:fldCharType="end"/>
            </w:r>
          </w:hyperlink>
        </w:p>
        <w:p w14:paraId="0981941A" w14:textId="5E64DC1A" w:rsidR="00227C0E" w:rsidRDefault="00000000">
          <w:pPr>
            <w:pStyle w:val="TableofFigures"/>
            <w:tabs>
              <w:tab w:val="right" w:leader="dot" w:pos="10790"/>
            </w:tabs>
            <w:rPr>
              <w:rFonts w:eastAsiaTheme="minorEastAsia"/>
              <w:noProof/>
              <w:sz w:val="22"/>
              <w:szCs w:val="22"/>
            </w:rPr>
          </w:pPr>
          <w:hyperlink w:anchor="_Toc60600462" w:history="1">
            <w:r w:rsidR="00227C0E" w:rsidRPr="00864DD7">
              <w:rPr>
                <w:rStyle w:val="Hyperlink"/>
                <w:noProof/>
              </w:rPr>
              <w:t>Figure 7: Thank you Reply</w:t>
            </w:r>
            <w:r w:rsidR="00227C0E">
              <w:rPr>
                <w:noProof/>
                <w:webHidden/>
              </w:rPr>
              <w:tab/>
            </w:r>
            <w:r w:rsidR="00227C0E">
              <w:rPr>
                <w:noProof/>
                <w:webHidden/>
              </w:rPr>
              <w:fldChar w:fldCharType="begin"/>
            </w:r>
            <w:r w:rsidR="00227C0E">
              <w:rPr>
                <w:noProof/>
                <w:webHidden/>
              </w:rPr>
              <w:instrText xml:space="preserve"> PAGEREF _Toc60600462 \h </w:instrText>
            </w:r>
            <w:r w:rsidR="00227C0E">
              <w:rPr>
                <w:noProof/>
                <w:webHidden/>
              </w:rPr>
            </w:r>
            <w:r w:rsidR="00227C0E">
              <w:rPr>
                <w:noProof/>
                <w:webHidden/>
              </w:rPr>
              <w:fldChar w:fldCharType="separate"/>
            </w:r>
            <w:r w:rsidR="00227C0E">
              <w:rPr>
                <w:noProof/>
                <w:webHidden/>
              </w:rPr>
              <w:t>8</w:t>
            </w:r>
            <w:r w:rsidR="00227C0E">
              <w:rPr>
                <w:noProof/>
                <w:webHidden/>
              </w:rPr>
              <w:fldChar w:fldCharType="end"/>
            </w:r>
          </w:hyperlink>
        </w:p>
        <w:p w14:paraId="4B1B6217" w14:textId="5C770E1A" w:rsidR="00227C0E" w:rsidRDefault="00000000">
          <w:pPr>
            <w:pStyle w:val="TableofFigures"/>
            <w:tabs>
              <w:tab w:val="right" w:leader="dot" w:pos="10790"/>
            </w:tabs>
            <w:rPr>
              <w:rFonts w:eastAsiaTheme="minorEastAsia"/>
              <w:noProof/>
              <w:sz w:val="22"/>
              <w:szCs w:val="22"/>
            </w:rPr>
          </w:pPr>
          <w:hyperlink w:anchor="_Toc60600463" w:history="1">
            <w:r w:rsidR="00227C0E" w:rsidRPr="00864DD7">
              <w:rPr>
                <w:rStyle w:val="Hyperlink"/>
                <w:noProof/>
              </w:rPr>
              <w:t>Figure 8: Feedback Reply Page</w:t>
            </w:r>
            <w:r w:rsidR="00227C0E">
              <w:rPr>
                <w:noProof/>
                <w:webHidden/>
              </w:rPr>
              <w:tab/>
            </w:r>
            <w:r w:rsidR="00227C0E">
              <w:rPr>
                <w:noProof/>
                <w:webHidden/>
              </w:rPr>
              <w:fldChar w:fldCharType="begin"/>
            </w:r>
            <w:r w:rsidR="00227C0E">
              <w:rPr>
                <w:noProof/>
                <w:webHidden/>
              </w:rPr>
              <w:instrText xml:space="preserve"> PAGEREF _Toc60600463 \h </w:instrText>
            </w:r>
            <w:r w:rsidR="00227C0E">
              <w:rPr>
                <w:noProof/>
                <w:webHidden/>
              </w:rPr>
            </w:r>
            <w:r w:rsidR="00227C0E">
              <w:rPr>
                <w:noProof/>
                <w:webHidden/>
              </w:rPr>
              <w:fldChar w:fldCharType="separate"/>
            </w:r>
            <w:r w:rsidR="00227C0E">
              <w:rPr>
                <w:noProof/>
                <w:webHidden/>
              </w:rPr>
              <w:t>8</w:t>
            </w:r>
            <w:r w:rsidR="00227C0E">
              <w:rPr>
                <w:noProof/>
                <w:webHidden/>
              </w:rPr>
              <w:fldChar w:fldCharType="end"/>
            </w:r>
          </w:hyperlink>
        </w:p>
        <w:p w14:paraId="12F17ED1" w14:textId="77777777" w:rsidR="00D57E91" w:rsidRDefault="00227C0E" w:rsidP="00360878">
          <w:pPr>
            <w:sectPr w:rsidR="00D57E91" w:rsidSect="00A6481E">
              <w:pgSz w:w="12240" w:h="15840" w:code="1"/>
              <w:pgMar w:top="720" w:right="720" w:bottom="1080" w:left="720" w:header="144" w:footer="432"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pgNumType w:fmt="upperRoman" w:start="1"/>
              <w:cols w:space="708"/>
              <w:titlePg/>
              <w:docGrid w:linePitch="360"/>
            </w:sectPr>
          </w:pPr>
          <w:r>
            <w:fldChar w:fldCharType="end"/>
          </w:r>
        </w:p>
        <w:p w14:paraId="551C8AF7" w14:textId="70233D3F" w:rsidR="00FC6CBF" w:rsidRPr="00360878" w:rsidRDefault="00000000" w:rsidP="00360878"/>
      </w:sdtContent>
    </w:sdt>
    <w:p w14:paraId="7B6B8D39" w14:textId="39538B87" w:rsidR="00A95CDE" w:rsidRPr="00143594" w:rsidRDefault="009116B8" w:rsidP="009116B8">
      <w:pPr>
        <w:pStyle w:val="Heading1"/>
        <w:ind w:firstLine="0"/>
      </w:pPr>
      <w:bookmarkStart w:id="2" w:name="_Toc60600418"/>
      <w:r>
        <w:t>Motivati</w:t>
      </w:r>
      <w:r w:rsidR="00A95CDE" w:rsidRPr="00143594">
        <w:t>on statement:</w:t>
      </w:r>
      <w:bookmarkEnd w:id="1"/>
      <w:bookmarkEnd w:id="0"/>
      <w:bookmarkEnd w:id="2"/>
    </w:p>
    <w:p w14:paraId="1079A5A6" w14:textId="14EAD9F6" w:rsidR="0074343B" w:rsidRDefault="00A225C0" w:rsidP="00D32B83">
      <w:pPr>
        <w:ind w:left="360" w:firstLine="720"/>
        <w:jc w:val="both"/>
        <w:rPr>
          <w:rFonts w:ascii="Calibri" w:hAnsi="Calibri" w:cs="Calibri"/>
          <w:sz w:val="22"/>
          <w:szCs w:val="22"/>
        </w:rPr>
      </w:pPr>
      <w:r>
        <w:rPr>
          <w:rFonts w:ascii="Calibri" w:hAnsi="Calibri" w:cs="Calibri"/>
          <w:sz w:val="22"/>
          <w:szCs w:val="22"/>
        </w:rPr>
        <w:t>This Website is about Electronic product that is need of modern age. So we provide laptop, mobile and watches on this website. This is best website for this kind of product. If you want to buy this kind of product, Please visit on this website.</w:t>
      </w:r>
    </w:p>
    <w:p w14:paraId="2D11D17E" w14:textId="77777777" w:rsidR="0074343B" w:rsidRDefault="0074343B" w:rsidP="00C00DE1">
      <w:pPr>
        <w:ind w:left="720" w:firstLine="720"/>
        <w:jc w:val="both"/>
        <w:rPr>
          <w:rFonts w:ascii="Calibri" w:hAnsi="Calibri" w:cs="Calibri"/>
          <w:sz w:val="22"/>
          <w:szCs w:val="22"/>
        </w:rPr>
      </w:pPr>
    </w:p>
    <w:p w14:paraId="25D4975D" w14:textId="05098BCB" w:rsidR="0074343B" w:rsidRPr="00143594" w:rsidRDefault="0074343B" w:rsidP="00143594">
      <w:pPr>
        <w:pStyle w:val="Heading1"/>
      </w:pPr>
      <w:bookmarkStart w:id="3" w:name="_Toc60599579"/>
      <w:bookmarkStart w:id="4" w:name="_Toc60600419"/>
      <w:r w:rsidRPr="00143594">
        <w:t>Main idea:</w:t>
      </w:r>
      <w:bookmarkEnd w:id="3"/>
      <w:bookmarkEnd w:id="4"/>
    </w:p>
    <w:p w14:paraId="35329119" w14:textId="690E08F1" w:rsidR="00A95CDE" w:rsidRDefault="00E01605" w:rsidP="00D32B83">
      <w:pPr>
        <w:ind w:left="270" w:firstLine="720"/>
        <w:jc w:val="both"/>
        <w:rPr>
          <w:rFonts w:ascii="Calibri" w:hAnsi="Calibri" w:cs="Calibri"/>
          <w:sz w:val="22"/>
          <w:szCs w:val="22"/>
        </w:rPr>
      </w:pPr>
      <w:r>
        <w:rPr>
          <w:rFonts w:ascii="Calibri" w:hAnsi="Calibri" w:cs="Calibri"/>
          <w:sz w:val="22"/>
          <w:szCs w:val="22"/>
        </w:rPr>
        <w:t>We are going to sell laptop, mobile</w:t>
      </w:r>
      <w:r w:rsidR="0074343B">
        <w:rPr>
          <w:rFonts w:ascii="Calibri" w:hAnsi="Calibri" w:cs="Calibri"/>
          <w:sz w:val="22"/>
          <w:szCs w:val="22"/>
        </w:rPr>
        <w:t xml:space="preserve"> </w:t>
      </w:r>
      <w:r>
        <w:rPr>
          <w:rFonts w:ascii="Calibri" w:hAnsi="Calibri" w:cs="Calibri"/>
          <w:sz w:val="22"/>
          <w:szCs w:val="22"/>
        </w:rPr>
        <w:t xml:space="preserve">and watches </w:t>
      </w:r>
      <w:r w:rsidR="00595DF6">
        <w:rPr>
          <w:rFonts w:ascii="Calibri" w:hAnsi="Calibri" w:cs="Calibri"/>
          <w:sz w:val="22"/>
          <w:szCs w:val="22"/>
        </w:rPr>
        <w:t>online. So,</w:t>
      </w:r>
      <w:r w:rsidR="00A225C0">
        <w:rPr>
          <w:rFonts w:ascii="Calibri" w:hAnsi="Calibri" w:cs="Calibri"/>
          <w:sz w:val="22"/>
          <w:szCs w:val="22"/>
        </w:rPr>
        <w:t xml:space="preserve"> </w:t>
      </w:r>
      <w:r w:rsidR="00595DF6">
        <w:rPr>
          <w:rFonts w:ascii="Calibri" w:hAnsi="Calibri" w:cs="Calibri"/>
          <w:sz w:val="22"/>
          <w:szCs w:val="22"/>
        </w:rPr>
        <w:t>this is best website for these kind of product.</w:t>
      </w:r>
      <w:r w:rsidR="0074343B" w:rsidRPr="003355D4">
        <w:rPr>
          <w:rFonts w:ascii="Calibri" w:hAnsi="Calibri" w:cs="Calibri"/>
          <w:sz w:val="22"/>
          <w:szCs w:val="22"/>
        </w:rPr>
        <w:t xml:space="preserve"> </w:t>
      </w:r>
      <w:r w:rsidR="00A95CDE" w:rsidRPr="003355D4">
        <w:rPr>
          <w:rFonts w:ascii="Calibri" w:hAnsi="Calibri" w:cs="Calibri"/>
          <w:sz w:val="22"/>
          <w:szCs w:val="22"/>
        </w:rPr>
        <w:t xml:space="preserve"> </w:t>
      </w:r>
    </w:p>
    <w:p w14:paraId="557147FE" w14:textId="77777777" w:rsidR="003355D4" w:rsidRPr="003355D4" w:rsidRDefault="003355D4" w:rsidP="0014599C">
      <w:pPr>
        <w:jc w:val="both"/>
        <w:rPr>
          <w:rFonts w:ascii="Calibri" w:hAnsi="Calibri" w:cs="Calibri"/>
          <w:sz w:val="22"/>
          <w:szCs w:val="22"/>
        </w:rPr>
      </w:pPr>
    </w:p>
    <w:p w14:paraId="2743D8AE" w14:textId="58D38D22" w:rsidR="00A95CDE" w:rsidRPr="00143594" w:rsidRDefault="00A95CDE" w:rsidP="00143594">
      <w:pPr>
        <w:pStyle w:val="Heading1"/>
      </w:pPr>
      <w:bookmarkStart w:id="5" w:name="_Toc60599580"/>
      <w:bookmarkStart w:id="6" w:name="_Toc60600420"/>
      <w:r w:rsidRPr="00143594">
        <w:t>Description:</w:t>
      </w:r>
      <w:bookmarkEnd w:id="5"/>
      <w:bookmarkEnd w:id="6"/>
    </w:p>
    <w:p w14:paraId="46DA3B4D" w14:textId="57BA9EBA" w:rsidR="00A95CDE" w:rsidRDefault="00A95CDE" w:rsidP="00D32B83">
      <w:pPr>
        <w:ind w:left="360" w:firstLine="720"/>
        <w:jc w:val="both"/>
        <w:rPr>
          <w:rFonts w:ascii="Calibri" w:hAnsi="Calibri" w:cs="Calibri"/>
          <w:sz w:val="22"/>
          <w:szCs w:val="22"/>
        </w:rPr>
      </w:pPr>
      <w:r w:rsidRPr="003355D4">
        <w:rPr>
          <w:rFonts w:ascii="Calibri" w:hAnsi="Calibri" w:cs="Calibri"/>
          <w:sz w:val="22"/>
          <w:szCs w:val="22"/>
        </w:rPr>
        <w:t>Our website consists of 5 pages.</w:t>
      </w:r>
      <w:r w:rsidR="00D16C0A">
        <w:rPr>
          <w:rFonts w:ascii="Calibri" w:hAnsi="Calibri" w:cs="Calibri"/>
          <w:sz w:val="22"/>
          <w:szCs w:val="22"/>
        </w:rPr>
        <w:t xml:space="preserve"> The most important page of any website is its first page called as “Home Page” because it contains the general overview of the products offered</w:t>
      </w:r>
      <w:r w:rsidR="00D42E84">
        <w:rPr>
          <w:rFonts w:ascii="Calibri" w:hAnsi="Calibri" w:cs="Calibri"/>
          <w:sz w:val="22"/>
          <w:szCs w:val="22"/>
        </w:rPr>
        <w:t>.</w:t>
      </w:r>
      <w:r w:rsidRPr="00D42E84">
        <w:rPr>
          <w:rFonts w:ascii="Calibri" w:hAnsi="Calibri" w:cs="Calibri"/>
          <w:sz w:val="22"/>
          <w:szCs w:val="22"/>
        </w:rPr>
        <w:t xml:space="preserve"> </w:t>
      </w:r>
      <w:r w:rsidR="00D16C0A">
        <w:rPr>
          <w:rFonts w:ascii="Calibri" w:hAnsi="Calibri" w:cs="Calibri"/>
          <w:sz w:val="22"/>
          <w:szCs w:val="22"/>
        </w:rPr>
        <w:t>So, our website will have a beautiful cover page. Along with the home page, there will be three product preview pages as w</w:t>
      </w:r>
      <w:r w:rsidR="00C00DE1" w:rsidRPr="00D42E84">
        <w:rPr>
          <w:rFonts w:ascii="Calibri" w:hAnsi="Calibri" w:cs="Calibri"/>
          <w:sz w:val="22"/>
          <w:szCs w:val="22"/>
        </w:rPr>
        <w:t xml:space="preserve">e </w:t>
      </w:r>
      <w:r w:rsidR="00D16C0A">
        <w:rPr>
          <w:rFonts w:ascii="Calibri" w:hAnsi="Calibri" w:cs="Calibri"/>
          <w:sz w:val="22"/>
          <w:szCs w:val="22"/>
        </w:rPr>
        <w:t>are</w:t>
      </w:r>
      <w:r w:rsidR="00C00DE1" w:rsidRPr="00D42E84">
        <w:rPr>
          <w:rFonts w:ascii="Calibri" w:hAnsi="Calibri" w:cs="Calibri"/>
          <w:sz w:val="22"/>
          <w:szCs w:val="22"/>
        </w:rPr>
        <w:t xml:space="preserve"> </w:t>
      </w:r>
      <w:r w:rsidR="00D16C0A">
        <w:rPr>
          <w:rFonts w:ascii="Calibri" w:hAnsi="Calibri" w:cs="Calibri"/>
          <w:sz w:val="22"/>
          <w:szCs w:val="22"/>
        </w:rPr>
        <w:t>going</w:t>
      </w:r>
      <w:r w:rsidR="00C00DE1" w:rsidRPr="00D42E84">
        <w:rPr>
          <w:rFonts w:ascii="Calibri" w:hAnsi="Calibri" w:cs="Calibri"/>
          <w:sz w:val="22"/>
          <w:szCs w:val="22"/>
        </w:rPr>
        <w:t xml:space="preserve"> </w:t>
      </w:r>
      <w:r w:rsidR="00D16C0A">
        <w:rPr>
          <w:rFonts w:ascii="Calibri" w:hAnsi="Calibri" w:cs="Calibri"/>
          <w:sz w:val="22"/>
          <w:szCs w:val="22"/>
        </w:rPr>
        <w:t xml:space="preserve">to </w:t>
      </w:r>
      <w:r w:rsidR="00C00DE1" w:rsidRPr="00D42E84">
        <w:rPr>
          <w:rFonts w:ascii="Calibri" w:hAnsi="Calibri" w:cs="Calibri"/>
          <w:sz w:val="22"/>
          <w:szCs w:val="22"/>
        </w:rPr>
        <w:t>offer three types of products</w:t>
      </w:r>
      <w:r w:rsidR="00D16C0A">
        <w:rPr>
          <w:rFonts w:ascii="Calibri" w:hAnsi="Calibri" w:cs="Calibri"/>
          <w:sz w:val="22"/>
          <w:szCs w:val="22"/>
        </w:rPr>
        <w:t xml:space="preserve"> which includes</w:t>
      </w:r>
      <w:r w:rsidR="00E01605">
        <w:rPr>
          <w:rFonts w:ascii="Calibri" w:hAnsi="Calibri" w:cs="Calibri"/>
          <w:sz w:val="22"/>
          <w:szCs w:val="22"/>
        </w:rPr>
        <w:t xml:space="preserve"> laptop brand, mobile devices</w:t>
      </w:r>
      <w:r w:rsidR="00E65100" w:rsidRPr="00D42E84">
        <w:rPr>
          <w:rFonts w:ascii="Calibri" w:hAnsi="Calibri" w:cs="Calibri"/>
          <w:sz w:val="22"/>
          <w:szCs w:val="22"/>
        </w:rPr>
        <w:t>,</w:t>
      </w:r>
      <w:r w:rsidRPr="00D42E84">
        <w:rPr>
          <w:rFonts w:ascii="Calibri" w:hAnsi="Calibri" w:cs="Calibri"/>
          <w:sz w:val="22"/>
          <w:szCs w:val="22"/>
        </w:rPr>
        <w:t xml:space="preserve"> and </w:t>
      </w:r>
      <w:r w:rsidR="00E01605">
        <w:rPr>
          <w:rFonts w:ascii="Calibri" w:hAnsi="Calibri" w:cs="Calibri"/>
          <w:sz w:val="22"/>
          <w:szCs w:val="22"/>
        </w:rPr>
        <w:t>digital watches</w:t>
      </w:r>
      <w:r w:rsidR="0014599C" w:rsidRPr="00D42E84">
        <w:rPr>
          <w:rFonts w:ascii="Calibri" w:hAnsi="Calibri" w:cs="Calibri"/>
          <w:sz w:val="22"/>
          <w:szCs w:val="22"/>
        </w:rPr>
        <w:t>.</w:t>
      </w:r>
      <w:r w:rsidR="0014599C" w:rsidRPr="003355D4">
        <w:rPr>
          <w:rFonts w:ascii="Calibri" w:hAnsi="Calibri" w:cs="Calibri"/>
          <w:sz w:val="22"/>
          <w:szCs w:val="22"/>
        </w:rPr>
        <w:t xml:space="preserve"> On each page</w:t>
      </w:r>
      <w:r w:rsidR="00D16C0A">
        <w:rPr>
          <w:rFonts w:ascii="Calibri" w:hAnsi="Calibri" w:cs="Calibri"/>
          <w:sz w:val="22"/>
          <w:szCs w:val="22"/>
        </w:rPr>
        <w:t xml:space="preserve">, </w:t>
      </w:r>
      <w:r w:rsidR="00C00DE1">
        <w:rPr>
          <w:rFonts w:ascii="Calibri" w:hAnsi="Calibri" w:cs="Calibri"/>
          <w:sz w:val="22"/>
          <w:szCs w:val="22"/>
        </w:rPr>
        <w:t xml:space="preserve">a </w:t>
      </w:r>
      <w:r w:rsidR="0014599C" w:rsidRPr="003355D4">
        <w:rPr>
          <w:rFonts w:ascii="Calibri" w:hAnsi="Calibri" w:cs="Calibri"/>
          <w:sz w:val="22"/>
          <w:szCs w:val="22"/>
        </w:rPr>
        <w:t xml:space="preserve">specific number of products will be shown along with a little bit of information. The last page </w:t>
      </w:r>
      <w:r w:rsidR="0014599C" w:rsidRPr="00D42E84">
        <w:rPr>
          <w:rFonts w:ascii="Calibri" w:hAnsi="Calibri" w:cs="Calibri"/>
          <w:sz w:val="22"/>
          <w:szCs w:val="22"/>
        </w:rPr>
        <w:t>is</w:t>
      </w:r>
      <w:r w:rsidR="0014599C" w:rsidRPr="003355D4">
        <w:rPr>
          <w:rFonts w:ascii="Calibri" w:hAnsi="Calibri" w:cs="Calibri"/>
          <w:sz w:val="22"/>
          <w:szCs w:val="22"/>
        </w:rPr>
        <w:t xml:space="preserve"> “Add to Cart Page</w:t>
      </w:r>
      <w:r w:rsidR="0014599C" w:rsidRPr="00D42E84">
        <w:rPr>
          <w:rFonts w:ascii="Calibri" w:hAnsi="Calibri" w:cs="Calibri"/>
          <w:sz w:val="22"/>
          <w:szCs w:val="22"/>
        </w:rPr>
        <w:t xml:space="preserve">”. </w:t>
      </w:r>
      <w:r w:rsidR="00D42E84">
        <w:rPr>
          <w:rFonts w:ascii="Calibri" w:hAnsi="Calibri" w:cs="Calibri"/>
          <w:sz w:val="22"/>
          <w:szCs w:val="22"/>
        </w:rPr>
        <w:t>At</w:t>
      </w:r>
      <w:r w:rsidR="00C00DE1" w:rsidRPr="00D42E84">
        <w:rPr>
          <w:rFonts w:ascii="Calibri" w:hAnsi="Calibri" w:cs="Calibri"/>
          <w:sz w:val="22"/>
          <w:szCs w:val="22"/>
        </w:rPr>
        <w:t xml:space="preserve"> this page, </w:t>
      </w:r>
      <w:r w:rsidR="00D42E84">
        <w:rPr>
          <w:rFonts w:ascii="Calibri" w:hAnsi="Calibri" w:cs="Calibri"/>
          <w:sz w:val="22"/>
          <w:szCs w:val="22"/>
        </w:rPr>
        <w:t xml:space="preserve">the buyer will be given a form to fill, to </w:t>
      </w:r>
      <w:r w:rsidR="00D16C0A">
        <w:rPr>
          <w:rFonts w:ascii="Calibri" w:hAnsi="Calibri" w:cs="Calibri"/>
          <w:sz w:val="22"/>
          <w:szCs w:val="22"/>
        </w:rPr>
        <w:t>purchase</w:t>
      </w:r>
      <w:r w:rsidR="00D42E84">
        <w:rPr>
          <w:rFonts w:ascii="Calibri" w:hAnsi="Calibri" w:cs="Calibri"/>
          <w:sz w:val="22"/>
          <w:szCs w:val="22"/>
        </w:rPr>
        <w:t xml:space="preserve"> the product, along with a feedback option.</w:t>
      </w:r>
    </w:p>
    <w:p w14:paraId="3BF587B7" w14:textId="77777777" w:rsidR="003355D4" w:rsidRPr="003355D4" w:rsidRDefault="003355D4" w:rsidP="0014599C">
      <w:pPr>
        <w:jc w:val="both"/>
        <w:rPr>
          <w:rFonts w:ascii="Calibri" w:hAnsi="Calibri" w:cs="Calibri"/>
          <w:sz w:val="22"/>
          <w:szCs w:val="22"/>
        </w:rPr>
      </w:pPr>
    </w:p>
    <w:p w14:paraId="052B208F" w14:textId="3E5D9D1F" w:rsidR="0014599C" w:rsidRPr="00143594" w:rsidRDefault="0014599C" w:rsidP="00143594">
      <w:pPr>
        <w:pStyle w:val="Heading1"/>
      </w:pPr>
      <w:bookmarkStart w:id="7" w:name="_Toc60599581"/>
      <w:bookmarkStart w:id="8" w:name="_Toc60600421"/>
      <w:r w:rsidRPr="00143594">
        <w:t>Technology used:</w:t>
      </w:r>
      <w:bookmarkEnd w:id="7"/>
      <w:bookmarkEnd w:id="8"/>
    </w:p>
    <w:p w14:paraId="28618182" w14:textId="28BA065A" w:rsidR="0014599C" w:rsidRPr="003355D4" w:rsidRDefault="0014599C" w:rsidP="003355D4">
      <w:pPr>
        <w:pStyle w:val="ListParagraph"/>
        <w:numPr>
          <w:ilvl w:val="0"/>
          <w:numId w:val="4"/>
        </w:numPr>
        <w:jc w:val="both"/>
        <w:rPr>
          <w:rFonts w:ascii="Calibri" w:hAnsi="Calibri" w:cs="Calibri"/>
          <w:sz w:val="22"/>
          <w:szCs w:val="22"/>
        </w:rPr>
      </w:pPr>
      <w:r w:rsidRPr="003355D4">
        <w:rPr>
          <w:rFonts w:ascii="Calibri" w:hAnsi="Calibri" w:cs="Calibri"/>
          <w:sz w:val="22"/>
          <w:szCs w:val="22"/>
        </w:rPr>
        <w:t>HTML 5.</w:t>
      </w:r>
    </w:p>
    <w:p w14:paraId="2FA48F01" w14:textId="5A034EB7" w:rsidR="0014599C" w:rsidRPr="003355D4" w:rsidRDefault="0014599C" w:rsidP="003355D4">
      <w:pPr>
        <w:pStyle w:val="ListParagraph"/>
        <w:numPr>
          <w:ilvl w:val="0"/>
          <w:numId w:val="4"/>
        </w:numPr>
        <w:jc w:val="both"/>
        <w:rPr>
          <w:rFonts w:ascii="Calibri" w:hAnsi="Calibri" w:cs="Calibri"/>
          <w:sz w:val="22"/>
          <w:szCs w:val="22"/>
        </w:rPr>
      </w:pPr>
      <w:r w:rsidRPr="003355D4">
        <w:rPr>
          <w:rFonts w:ascii="Calibri" w:hAnsi="Calibri" w:cs="Calibri"/>
          <w:sz w:val="22"/>
          <w:szCs w:val="22"/>
        </w:rPr>
        <w:t>CSS 3.</w:t>
      </w:r>
    </w:p>
    <w:p w14:paraId="53782FBE" w14:textId="1DFA949A" w:rsidR="00CC7D99" w:rsidRPr="00AE3D36" w:rsidRDefault="0014599C" w:rsidP="00AE3D36">
      <w:pPr>
        <w:pStyle w:val="ListParagraph"/>
        <w:numPr>
          <w:ilvl w:val="0"/>
          <w:numId w:val="4"/>
        </w:numPr>
        <w:jc w:val="both"/>
        <w:rPr>
          <w:rFonts w:ascii="Calibri" w:hAnsi="Calibri" w:cs="Calibri"/>
          <w:sz w:val="22"/>
          <w:szCs w:val="22"/>
        </w:rPr>
      </w:pPr>
      <w:r w:rsidRPr="003355D4">
        <w:rPr>
          <w:rFonts w:ascii="Calibri" w:hAnsi="Calibri" w:cs="Calibri"/>
          <w:sz w:val="22"/>
          <w:szCs w:val="22"/>
        </w:rPr>
        <w:t>Adobe Photoshop.</w:t>
      </w:r>
    </w:p>
    <w:p w14:paraId="2A7E791B" w14:textId="5400CA80" w:rsidR="002232E4" w:rsidRPr="002232E4" w:rsidRDefault="005F6710" w:rsidP="000243AD">
      <w:pPr>
        <w:pStyle w:val="Heading1"/>
      </w:pPr>
      <w:bookmarkStart w:id="9" w:name="_Toc60599582"/>
      <w:bookmarkStart w:id="10" w:name="_Toc60600422"/>
      <w:r>
        <w:t>Screenshot:</w:t>
      </w:r>
      <w:bookmarkEnd w:id="9"/>
      <w:bookmarkEnd w:id="10"/>
    </w:p>
    <w:p w14:paraId="60E9FC33" w14:textId="1749F9EE" w:rsidR="00FB74DE" w:rsidRDefault="00E01605" w:rsidP="00FB74DE">
      <w:pPr>
        <w:keepNext/>
      </w:pPr>
      <w:r>
        <w:rPr>
          <w:noProof/>
        </w:rPr>
        <w:drawing>
          <wp:inline distT="0" distB="0" distL="0" distR="0" wp14:anchorId="62769637" wp14:editId="0C05CE12">
            <wp:extent cx="6858000" cy="34397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439795"/>
                    </a:xfrm>
                    <a:prstGeom prst="rect">
                      <a:avLst/>
                    </a:prstGeom>
                  </pic:spPr>
                </pic:pic>
              </a:graphicData>
            </a:graphic>
          </wp:inline>
        </w:drawing>
      </w:r>
    </w:p>
    <w:p w14:paraId="48C5DFBB" w14:textId="5ABCC951" w:rsidR="002232E4" w:rsidRDefault="00FB74DE" w:rsidP="00D05BB6">
      <w:pPr>
        <w:pStyle w:val="Caption"/>
        <w:jc w:val="center"/>
      </w:pPr>
      <w:bookmarkStart w:id="11" w:name="_Toc60599293"/>
      <w:bookmarkStart w:id="12" w:name="_Toc60600456"/>
      <w:r>
        <w:t xml:space="preserve">Figure </w:t>
      </w:r>
      <w:r w:rsidR="00DF7046">
        <w:rPr>
          <w:noProof/>
        </w:rPr>
        <w:fldChar w:fldCharType="begin"/>
      </w:r>
      <w:r w:rsidR="00DF7046">
        <w:rPr>
          <w:noProof/>
        </w:rPr>
        <w:instrText xml:space="preserve"> SEQ Figure \* ARABIC </w:instrText>
      </w:r>
      <w:r w:rsidR="00DF7046">
        <w:rPr>
          <w:noProof/>
        </w:rPr>
        <w:fldChar w:fldCharType="separate"/>
      </w:r>
      <w:r w:rsidR="003D1633">
        <w:rPr>
          <w:noProof/>
        </w:rPr>
        <w:t>1</w:t>
      </w:r>
      <w:r w:rsidR="00DF7046">
        <w:rPr>
          <w:noProof/>
        </w:rPr>
        <w:fldChar w:fldCharType="end"/>
      </w:r>
      <w:r>
        <w:t>: Home Page</w:t>
      </w:r>
      <w:bookmarkEnd w:id="11"/>
      <w:bookmarkEnd w:id="12"/>
    </w:p>
    <w:p w14:paraId="126E9EDA" w14:textId="20C31163" w:rsidR="002232E4" w:rsidRDefault="002232E4" w:rsidP="002232E4">
      <w:r>
        <w:rPr>
          <w:noProof/>
        </w:rPr>
        <mc:AlternateContent>
          <mc:Choice Requires="wps">
            <w:drawing>
              <wp:anchor distT="0" distB="0" distL="114300" distR="114300" simplePos="0" relativeHeight="251665408" behindDoc="0" locked="0" layoutInCell="1" allowOverlap="1" wp14:anchorId="5C115499" wp14:editId="75FBE0CA">
                <wp:simplePos x="0" y="0"/>
                <wp:positionH relativeFrom="column">
                  <wp:posOffset>0</wp:posOffset>
                </wp:positionH>
                <wp:positionV relativeFrom="paragraph">
                  <wp:posOffset>8738870</wp:posOffset>
                </wp:positionV>
                <wp:extent cx="684847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6848475" cy="635"/>
                        </a:xfrm>
                        <a:prstGeom prst="rect">
                          <a:avLst/>
                        </a:prstGeom>
                        <a:solidFill>
                          <a:prstClr val="white"/>
                        </a:solidFill>
                        <a:ln>
                          <a:noFill/>
                        </a:ln>
                      </wps:spPr>
                      <wps:txbx>
                        <w:txbxContent>
                          <w:p w14:paraId="2391153F" w14:textId="0FA403A0" w:rsidR="00E01605" w:rsidRPr="000F011C" w:rsidRDefault="00E01605" w:rsidP="002232E4">
                            <w:pPr>
                              <w:pStyle w:val="Caption"/>
                              <w:jc w:val="center"/>
                              <w:rPr>
                                <w:noProof/>
                                <w:sz w:val="24"/>
                                <w:szCs w:val="24"/>
                              </w:rPr>
                            </w:pPr>
                            <w:bookmarkStart w:id="13" w:name="_Toc60599294"/>
                            <w:bookmarkStart w:id="14" w:name="_Toc60600457"/>
                            <w:r>
                              <w:t xml:space="preserve">Figure </w:t>
                            </w:r>
                            <w:r w:rsidR="00DF7046">
                              <w:rPr>
                                <w:noProof/>
                              </w:rPr>
                              <w:fldChar w:fldCharType="begin"/>
                            </w:r>
                            <w:r w:rsidR="00DF7046">
                              <w:rPr>
                                <w:noProof/>
                              </w:rPr>
                              <w:instrText xml:space="preserve"> SEQ Figure \* ARABIC </w:instrText>
                            </w:r>
                            <w:r w:rsidR="00DF7046">
                              <w:rPr>
                                <w:noProof/>
                              </w:rPr>
                              <w:fldChar w:fldCharType="separate"/>
                            </w:r>
                            <w:r>
                              <w:rPr>
                                <w:noProof/>
                              </w:rPr>
                              <w:t>2</w:t>
                            </w:r>
                            <w:r w:rsidR="00DF7046">
                              <w:rPr>
                                <w:noProof/>
                              </w:rPr>
                              <w:fldChar w:fldCharType="end"/>
                            </w:r>
                            <w:r>
                              <w:t>: Seasonal Plants</w:t>
                            </w:r>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15499" id="Text Box 1" o:spid="_x0000_s1056" type="#_x0000_t202" style="position:absolute;margin-left:0;margin-top:688.1pt;width:539.2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" stroked="f">
                <v:textbox style="mso-fit-shape-to-text:t" inset="0,0,0,0">
                  <w:txbxContent>
                    <w:p w14:paraId="2391153F" w14:textId="0FA403A0" w:rsidR="00E01605" w:rsidRPr="000F011C" w:rsidRDefault="00E01605" w:rsidP="002232E4">
                      <w:pPr>
                        <w:pStyle w:val="Caption"/>
                        <w:jc w:val="center"/>
                        <w:rPr>
                          <w:noProof/>
                          <w:sz w:val="24"/>
                          <w:szCs w:val="24"/>
                        </w:rPr>
                      </w:pPr>
                      <w:bookmarkStart w:id="15" w:name="_Toc60599294"/>
                      <w:bookmarkStart w:id="16" w:name="_Toc60600457"/>
                      <w:r>
                        <w:t xml:space="preserve">Figure </w:t>
                      </w:r>
                      <w:r w:rsidR="00DF7046">
                        <w:rPr>
                          <w:noProof/>
                        </w:rPr>
                        <w:fldChar w:fldCharType="begin"/>
                      </w:r>
                      <w:r w:rsidR="00DF7046">
                        <w:rPr>
                          <w:noProof/>
                        </w:rPr>
                        <w:instrText xml:space="preserve"> SEQ Figure \* ARABIC </w:instrText>
                      </w:r>
                      <w:r w:rsidR="00DF7046">
                        <w:rPr>
                          <w:noProof/>
                        </w:rPr>
                        <w:fldChar w:fldCharType="separate"/>
                      </w:r>
                      <w:r>
                        <w:rPr>
                          <w:noProof/>
                        </w:rPr>
                        <w:t>2</w:t>
                      </w:r>
                      <w:r w:rsidR="00DF7046">
                        <w:rPr>
                          <w:noProof/>
                        </w:rPr>
                        <w:fldChar w:fldCharType="end"/>
                      </w:r>
                      <w:r>
                        <w:t>: Seasonal Plants</w:t>
                      </w:r>
                      <w:bookmarkEnd w:id="15"/>
                      <w:bookmarkEnd w:id="16"/>
                    </w:p>
                  </w:txbxContent>
                </v:textbox>
                <w10:wrap type="square"/>
              </v:shape>
            </w:pict>
          </mc:Fallback>
        </mc:AlternateContent>
      </w:r>
    </w:p>
    <w:p w14:paraId="3CEA8296" w14:textId="7801B4BF" w:rsidR="002232E4" w:rsidRDefault="004918CC" w:rsidP="000243AD">
      <w:r>
        <w:rPr>
          <w:noProof/>
        </w:rPr>
        <mc:AlternateContent>
          <mc:Choice Requires="wps">
            <w:drawing>
              <wp:anchor distT="0" distB="0" distL="114300" distR="114300" simplePos="0" relativeHeight="251668480" behindDoc="0" locked="0" layoutInCell="1" allowOverlap="1" wp14:anchorId="051E9F5C" wp14:editId="7480028A">
                <wp:simplePos x="0" y="0"/>
                <wp:positionH relativeFrom="column">
                  <wp:posOffset>0</wp:posOffset>
                </wp:positionH>
                <wp:positionV relativeFrom="paragraph">
                  <wp:posOffset>8705850</wp:posOffset>
                </wp:positionV>
                <wp:extent cx="683895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6838950" cy="635"/>
                        </a:xfrm>
                        <a:prstGeom prst="rect">
                          <a:avLst/>
                        </a:prstGeom>
                        <a:solidFill>
                          <a:prstClr val="white"/>
                        </a:solidFill>
                        <a:ln>
                          <a:noFill/>
                        </a:ln>
                      </wps:spPr>
                      <wps:txbx>
                        <w:txbxContent>
                          <w:p w14:paraId="70B3FF8D" w14:textId="5D5EA68A" w:rsidR="00E01605" w:rsidRPr="00490E9D" w:rsidRDefault="00E01605" w:rsidP="00AB1C95">
                            <w:pPr>
                              <w:pStyle w:val="Caption"/>
                              <w:rPr>
                                <w:rFonts w:ascii="Arial" w:hAnsi="Arial" w:cs="Arial"/>
                                <w:b/>
                                <w:bCs/>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1E9F5C" id="Text Box 8" o:spid="_x0000_s1057" type="#_x0000_t202" style="position:absolute;margin-left:0;margin-top:685.5pt;width:538.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AUqGgIAAD8EAAAOAAAAZHJzL2Uyb0RvYy54bWysU8Fu2zAMvQ/YPwi6L04aNOi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" stroked="f">
                <v:textbox style="mso-fit-shape-to-text:t" inset="0,0,0,0">
                  <w:txbxContent>
                    <w:p w14:paraId="70B3FF8D" w14:textId="5D5EA68A" w:rsidR="00E01605" w:rsidRPr="00490E9D" w:rsidRDefault="00E01605" w:rsidP="00AB1C95">
                      <w:pPr>
                        <w:pStyle w:val="Caption"/>
                        <w:rPr>
                          <w:rFonts w:ascii="Arial" w:hAnsi="Arial" w:cs="Arial"/>
                          <w:b/>
                          <w:bCs/>
                          <w:sz w:val="28"/>
                          <w:szCs w:val="28"/>
                        </w:rPr>
                      </w:pPr>
                    </w:p>
                  </w:txbxContent>
                </v:textbox>
                <w10:wrap type="square"/>
              </v:shape>
            </w:pict>
          </mc:Fallback>
        </mc:AlternateContent>
      </w:r>
    </w:p>
    <w:p w14:paraId="5695D9C9" w14:textId="77777777" w:rsidR="00595DF6" w:rsidRDefault="00595DF6" w:rsidP="002232E4">
      <w:pPr>
        <w:rPr>
          <w:noProof/>
        </w:rPr>
      </w:pPr>
      <w:r>
        <w:rPr>
          <w:noProof/>
        </w:rPr>
        <w:lastRenderedPageBreak/>
        <w:drawing>
          <wp:inline distT="0" distB="0" distL="0" distR="0" wp14:anchorId="3B716D9C" wp14:editId="312AEB69">
            <wp:extent cx="6858000" cy="33362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336290"/>
                    </a:xfrm>
                    <a:prstGeom prst="rect">
                      <a:avLst/>
                    </a:prstGeom>
                  </pic:spPr>
                </pic:pic>
              </a:graphicData>
            </a:graphic>
          </wp:inline>
        </w:drawing>
      </w:r>
    </w:p>
    <w:p w14:paraId="5D9BCC6C" w14:textId="77777777" w:rsidR="00595DF6" w:rsidRDefault="00595DF6" w:rsidP="002232E4">
      <w:pPr>
        <w:rPr>
          <w:noProof/>
        </w:rPr>
      </w:pPr>
    </w:p>
    <w:p w14:paraId="3CFE2AEB" w14:textId="77777777" w:rsidR="00595DF6" w:rsidRDefault="00595DF6" w:rsidP="002232E4">
      <w:pPr>
        <w:rPr>
          <w:noProof/>
        </w:rPr>
      </w:pPr>
    </w:p>
    <w:p w14:paraId="7DC1517C" w14:textId="77777777" w:rsidR="00595DF6" w:rsidRDefault="00595DF6" w:rsidP="002232E4">
      <w:pPr>
        <w:rPr>
          <w:noProof/>
        </w:rPr>
      </w:pPr>
    </w:p>
    <w:p w14:paraId="7C5FF343" w14:textId="77777777" w:rsidR="00595DF6" w:rsidRDefault="00595DF6" w:rsidP="002232E4">
      <w:pPr>
        <w:rPr>
          <w:noProof/>
        </w:rPr>
      </w:pPr>
    </w:p>
    <w:p w14:paraId="08043CDE" w14:textId="77777777" w:rsidR="00595DF6" w:rsidRDefault="00595DF6" w:rsidP="002232E4">
      <w:pPr>
        <w:rPr>
          <w:noProof/>
        </w:rPr>
      </w:pPr>
    </w:p>
    <w:p w14:paraId="259FB6F0" w14:textId="77777777" w:rsidR="00595DF6" w:rsidRDefault="00595DF6" w:rsidP="002232E4">
      <w:pPr>
        <w:rPr>
          <w:noProof/>
        </w:rPr>
      </w:pPr>
    </w:p>
    <w:p w14:paraId="6DEE4B69" w14:textId="4DD0C82A" w:rsidR="00595DF6" w:rsidRDefault="000243AD" w:rsidP="002232E4">
      <w:pPr>
        <w:rPr>
          <w:noProof/>
        </w:rPr>
      </w:pPr>
      <w:r>
        <w:rPr>
          <w:noProof/>
        </w:rPr>
        <mc:AlternateContent>
          <mc:Choice Requires="wps">
            <w:drawing>
              <wp:anchor distT="0" distB="0" distL="114300" distR="114300" simplePos="0" relativeHeight="251671552" behindDoc="0" locked="0" layoutInCell="1" allowOverlap="1" wp14:anchorId="3D53068A" wp14:editId="46BD2675">
                <wp:simplePos x="0" y="0"/>
                <wp:positionH relativeFrom="column">
                  <wp:posOffset>0</wp:posOffset>
                </wp:positionH>
                <wp:positionV relativeFrom="paragraph">
                  <wp:posOffset>8439150</wp:posOffset>
                </wp:positionV>
                <wp:extent cx="681990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6819900" cy="635"/>
                        </a:xfrm>
                        <a:prstGeom prst="rect">
                          <a:avLst/>
                        </a:prstGeom>
                        <a:solidFill>
                          <a:prstClr val="white"/>
                        </a:solidFill>
                        <a:ln>
                          <a:noFill/>
                        </a:ln>
                      </wps:spPr>
                      <wps:txbx>
                        <w:txbxContent>
                          <w:p w14:paraId="24C40719" w14:textId="7F0B2901" w:rsidR="00E01605" w:rsidRPr="00740A02" w:rsidRDefault="00E01605" w:rsidP="000243AD">
                            <w:pPr>
                              <w:pStyle w:val="Caption"/>
                              <w:jc w:val="center"/>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3068A" id="Text Box 10" o:spid="_x0000_s1058" type="#_x0000_t202" style="position:absolute;margin-left:0;margin-top:664.5pt;width:537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" stroked="f">
                <v:textbox style="mso-fit-shape-to-text:t" inset="0,0,0,0">
                  <w:txbxContent>
                    <w:p w14:paraId="24C40719" w14:textId="7F0B2901" w:rsidR="00E01605" w:rsidRPr="00740A02" w:rsidRDefault="00E01605" w:rsidP="000243AD">
                      <w:pPr>
                        <w:pStyle w:val="Caption"/>
                        <w:jc w:val="center"/>
                        <w:rPr>
                          <w:noProof/>
                          <w:sz w:val="24"/>
                          <w:szCs w:val="24"/>
                        </w:rPr>
                      </w:pPr>
                    </w:p>
                  </w:txbxContent>
                </v:textbox>
                <w10:wrap type="square"/>
              </v:shape>
            </w:pict>
          </mc:Fallback>
        </mc:AlternateContent>
      </w:r>
    </w:p>
    <w:p w14:paraId="140A28E0" w14:textId="63D50D16" w:rsidR="002232E4" w:rsidRDefault="00595DF6" w:rsidP="00595DF6">
      <w:r>
        <w:rPr>
          <w:noProof/>
        </w:rPr>
        <w:drawing>
          <wp:inline distT="0" distB="0" distL="0" distR="0" wp14:anchorId="32A8B4BC" wp14:editId="0C7EC925">
            <wp:extent cx="6858000" cy="33350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335020"/>
                    </a:xfrm>
                    <a:prstGeom prst="rect">
                      <a:avLst/>
                    </a:prstGeom>
                  </pic:spPr>
                </pic:pic>
              </a:graphicData>
            </a:graphic>
          </wp:inline>
        </w:drawing>
      </w:r>
    </w:p>
    <w:p w14:paraId="7F63ED83" w14:textId="77777777" w:rsidR="00595DF6" w:rsidRDefault="00595DF6" w:rsidP="004D1A9F">
      <w:pPr>
        <w:pStyle w:val="Heading1"/>
      </w:pPr>
    </w:p>
    <w:p w14:paraId="0539253F" w14:textId="6AE74201" w:rsidR="00595DF6" w:rsidRDefault="00595DF6" w:rsidP="00595DF6">
      <w:r>
        <w:rPr>
          <w:noProof/>
        </w:rPr>
        <w:lastRenderedPageBreak/>
        <w:drawing>
          <wp:inline distT="0" distB="0" distL="0" distR="0" wp14:anchorId="44DC079D" wp14:editId="4325B69B">
            <wp:extent cx="6858000" cy="3361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361055"/>
                    </a:xfrm>
                    <a:prstGeom prst="rect">
                      <a:avLst/>
                    </a:prstGeom>
                  </pic:spPr>
                </pic:pic>
              </a:graphicData>
            </a:graphic>
          </wp:inline>
        </w:drawing>
      </w:r>
    </w:p>
    <w:p w14:paraId="18DB3E24" w14:textId="77777777" w:rsidR="00595DF6" w:rsidRDefault="00595DF6" w:rsidP="00595DF6"/>
    <w:p w14:paraId="28BC24C3" w14:textId="77777777" w:rsidR="00595DF6" w:rsidRDefault="00595DF6" w:rsidP="00595DF6"/>
    <w:p w14:paraId="54DB1B37" w14:textId="77777777" w:rsidR="00595DF6" w:rsidRPr="00595DF6" w:rsidRDefault="00595DF6" w:rsidP="00595DF6"/>
    <w:p w14:paraId="379BC9B4" w14:textId="77777777" w:rsidR="00595DF6" w:rsidRDefault="00595DF6" w:rsidP="004D1A9F">
      <w:pPr>
        <w:pStyle w:val="Heading1"/>
      </w:pPr>
    </w:p>
    <w:p w14:paraId="6E95D5D4" w14:textId="77777777" w:rsidR="00595DF6" w:rsidRDefault="00595DF6" w:rsidP="004D1A9F">
      <w:pPr>
        <w:pStyle w:val="Heading1"/>
      </w:pPr>
    </w:p>
    <w:p w14:paraId="0266A019" w14:textId="7097EA80" w:rsidR="004D1A9F" w:rsidRDefault="004D1A9F" w:rsidP="004D1A9F">
      <w:pPr>
        <w:pStyle w:val="Heading1"/>
      </w:pPr>
      <w:r>
        <w:tab/>
      </w:r>
      <w:bookmarkStart w:id="17" w:name="_Toc60599583"/>
      <w:bookmarkStart w:id="18" w:name="_Toc60600423"/>
      <w:r>
        <w:t>Codes:</w:t>
      </w:r>
      <w:bookmarkEnd w:id="17"/>
      <w:bookmarkEnd w:id="18"/>
    </w:p>
    <w:p w14:paraId="0F0C2D69" w14:textId="7C0A11F8" w:rsidR="004D1A9F" w:rsidRDefault="004D1A9F" w:rsidP="004D1A9F">
      <w:pPr>
        <w:pStyle w:val="Heading2"/>
        <w:ind w:left="720"/>
      </w:pPr>
      <w:bookmarkStart w:id="19" w:name="_Toc60599584"/>
      <w:bookmarkStart w:id="20" w:name="_Toc60600424"/>
      <w:r>
        <w:t>Home:</w:t>
      </w:r>
      <w:bookmarkEnd w:id="19"/>
      <w:bookmarkEnd w:id="20"/>
    </w:p>
    <w:p w14:paraId="29605400" w14:textId="769A7EDA" w:rsidR="004D1A9F" w:rsidRDefault="004D1A9F" w:rsidP="004D1A9F">
      <w:pPr>
        <w:pStyle w:val="NoSpacing"/>
      </w:pPr>
      <w:r w:rsidRPr="004D1A9F">
        <w:t>Html:</w:t>
      </w:r>
    </w:p>
    <w:p w14:paraId="2F485634" w14:textId="77777777" w:rsidR="00E01605" w:rsidRPr="00E01605" w:rsidRDefault="00E01605" w:rsidP="00E01605">
      <w:pPr>
        <w:rPr>
          <w:sz w:val="22"/>
          <w:szCs w:val="22"/>
        </w:rPr>
      </w:pPr>
      <w:r w:rsidRPr="00E01605">
        <w:rPr>
          <w:sz w:val="22"/>
          <w:szCs w:val="22"/>
        </w:rPr>
        <w:t>&lt;!DOCTYPE html&gt;</w:t>
      </w:r>
    </w:p>
    <w:p w14:paraId="051FC80F" w14:textId="77777777" w:rsidR="00E01605" w:rsidRPr="00E01605" w:rsidRDefault="00E01605" w:rsidP="00E01605">
      <w:pPr>
        <w:rPr>
          <w:sz w:val="22"/>
          <w:szCs w:val="22"/>
        </w:rPr>
      </w:pPr>
      <w:r w:rsidRPr="00E01605">
        <w:rPr>
          <w:sz w:val="22"/>
          <w:szCs w:val="22"/>
        </w:rPr>
        <w:t>&lt;html&gt;</w:t>
      </w:r>
    </w:p>
    <w:p w14:paraId="2F4A9FA6" w14:textId="77777777" w:rsidR="00E01605" w:rsidRPr="00E01605" w:rsidRDefault="00E01605" w:rsidP="00E01605">
      <w:pPr>
        <w:rPr>
          <w:sz w:val="22"/>
          <w:szCs w:val="22"/>
        </w:rPr>
      </w:pPr>
      <w:r w:rsidRPr="00E01605">
        <w:rPr>
          <w:sz w:val="22"/>
          <w:szCs w:val="22"/>
        </w:rPr>
        <w:t>&lt;head&gt;</w:t>
      </w:r>
    </w:p>
    <w:p w14:paraId="5CDB5F9F" w14:textId="77777777" w:rsidR="00E01605" w:rsidRPr="00E01605" w:rsidRDefault="00E01605" w:rsidP="00E01605">
      <w:pPr>
        <w:rPr>
          <w:sz w:val="22"/>
          <w:szCs w:val="22"/>
        </w:rPr>
      </w:pPr>
    </w:p>
    <w:p w14:paraId="66F03911" w14:textId="77777777" w:rsidR="00E01605" w:rsidRPr="00E01605" w:rsidRDefault="00E01605" w:rsidP="00E01605">
      <w:pPr>
        <w:rPr>
          <w:sz w:val="22"/>
          <w:szCs w:val="22"/>
        </w:rPr>
      </w:pPr>
      <w:r w:rsidRPr="00E01605">
        <w:rPr>
          <w:sz w:val="22"/>
          <w:szCs w:val="22"/>
        </w:rPr>
        <w:tab/>
        <w:t>&lt;meta charset="UTF-8"&gt;</w:t>
      </w:r>
    </w:p>
    <w:p w14:paraId="28CA2701" w14:textId="77777777" w:rsidR="00E01605" w:rsidRPr="00E01605" w:rsidRDefault="00E01605" w:rsidP="00E01605">
      <w:pPr>
        <w:rPr>
          <w:sz w:val="22"/>
          <w:szCs w:val="22"/>
        </w:rPr>
      </w:pPr>
      <w:r w:rsidRPr="00E01605">
        <w:rPr>
          <w:sz w:val="22"/>
          <w:szCs w:val="22"/>
        </w:rPr>
        <w:tab/>
        <w:t>&lt;title&gt;Besties Gadget Marketing | Home&lt;/title&gt;</w:t>
      </w:r>
    </w:p>
    <w:p w14:paraId="6E47256E" w14:textId="77777777" w:rsidR="00E01605" w:rsidRPr="00E01605" w:rsidRDefault="00E01605" w:rsidP="00E01605">
      <w:pPr>
        <w:rPr>
          <w:sz w:val="22"/>
          <w:szCs w:val="22"/>
        </w:rPr>
      </w:pPr>
      <w:r w:rsidRPr="00E01605">
        <w:rPr>
          <w:sz w:val="22"/>
          <w:szCs w:val="22"/>
        </w:rPr>
        <w:tab/>
        <w:t>&lt;link rel="icon" href="logo(1).jpeg" sizes="7x7"&gt;</w:t>
      </w:r>
    </w:p>
    <w:p w14:paraId="3A73E585" w14:textId="77777777" w:rsidR="00E01605" w:rsidRPr="00E01605" w:rsidRDefault="00E01605" w:rsidP="00E01605">
      <w:pPr>
        <w:rPr>
          <w:sz w:val="22"/>
          <w:szCs w:val="22"/>
        </w:rPr>
      </w:pPr>
      <w:r w:rsidRPr="00E01605">
        <w:rPr>
          <w:sz w:val="22"/>
          <w:szCs w:val="22"/>
        </w:rPr>
        <w:tab/>
        <w:t>&lt;link rel="stylesheet" href="Home.css"&gt;</w:t>
      </w:r>
    </w:p>
    <w:p w14:paraId="0B390333" w14:textId="77777777" w:rsidR="00E01605" w:rsidRPr="00E01605" w:rsidRDefault="00E01605" w:rsidP="00E01605">
      <w:pPr>
        <w:rPr>
          <w:sz w:val="22"/>
          <w:szCs w:val="22"/>
        </w:rPr>
      </w:pPr>
      <w:r w:rsidRPr="00E01605">
        <w:rPr>
          <w:sz w:val="22"/>
          <w:szCs w:val="22"/>
        </w:rPr>
        <w:tab/>
        <w:t>&lt;link rel="stylesheet" href="https://stackpath.bootstrapcdn.com/font-awesome/4.7.0/css/font-awesome.min.css"&gt;</w:t>
      </w:r>
    </w:p>
    <w:p w14:paraId="253C73E0" w14:textId="77777777" w:rsidR="00E01605" w:rsidRPr="00E01605" w:rsidRDefault="00E01605" w:rsidP="00E01605">
      <w:pPr>
        <w:rPr>
          <w:sz w:val="22"/>
          <w:szCs w:val="22"/>
        </w:rPr>
      </w:pPr>
    </w:p>
    <w:p w14:paraId="1B3622A2" w14:textId="77777777" w:rsidR="00E01605" w:rsidRPr="00E01605" w:rsidRDefault="00E01605" w:rsidP="00E01605">
      <w:pPr>
        <w:rPr>
          <w:sz w:val="22"/>
          <w:szCs w:val="22"/>
        </w:rPr>
      </w:pPr>
    </w:p>
    <w:p w14:paraId="06DB548E" w14:textId="77777777" w:rsidR="00E01605" w:rsidRPr="00E01605" w:rsidRDefault="00E01605" w:rsidP="00E01605">
      <w:pPr>
        <w:rPr>
          <w:sz w:val="22"/>
          <w:szCs w:val="22"/>
        </w:rPr>
      </w:pPr>
    </w:p>
    <w:p w14:paraId="27478BCD" w14:textId="77777777" w:rsidR="00E01605" w:rsidRPr="00E01605" w:rsidRDefault="00E01605" w:rsidP="00E01605">
      <w:pPr>
        <w:rPr>
          <w:sz w:val="22"/>
          <w:szCs w:val="22"/>
        </w:rPr>
      </w:pPr>
      <w:r w:rsidRPr="00E01605">
        <w:rPr>
          <w:sz w:val="22"/>
          <w:szCs w:val="22"/>
        </w:rPr>
        <w:t>&lt;/head&gt;</w:t>
      </w:r>
    </w:p>
    <w:p w14:paraId="7ECB047F" w14:textId="77777777" w:rsidR="00E01605" w:rsidRPr="00E01605" w:rsidRDefault="00E01605" w:rsidP="00E01605">
      <w:pPr>
        <w:rPr>
          <w:sz w:val="22"/>
          <w:szCs w:val="22"/>
        </w:rPr>
      </w:pPr>
      <w:r w:rsidRPr="00E01605">
        <w:rPr>
          <w:sz w:val="22"/>
          <w:szCs w:val="22"/>
        </w:rPr>
        <w:t>&lt;body&gt;</w:t>
      </w:r>
    </w:p>
    <w:p w14:paraId="4D7871D9" w14:textId="77777777" w:rsidR="00E01605" w:rsidRPr="00E01605" w:rsidRDefault="00E01605" w:rsidP="00E01605">
      <w:pPr>
        <w:rPr>
          <w:sz w:val="22"/>
          <w:szCs w:val="22"/>
        </w:rPr>
      </w:pPr>
      <w:r w:rsidRPr="00E01605">
        <w:rPr>
          <w:sz w:val="22"/>
          <w:szCs w:val="22"/>
        </w:rPr>
        <w:tab/>
        <w:t>&lt;header&gt;</w:t>
      </w:r>
    </w:p>
    <w:p w14:paraId="20B47976" w14:textId="77777777" w:rsidR="00E01605" w:rsidRPr="00E01605" w:rsidRDefault="00E01605" w:rsidP="00E01605">
      <w:pPr>
        <w:rPr>
          <w:sz w:val="22"/>
          <w:szCs w:val="22"/>
        </w:rPr>
      </w:pPr>
    </w:p>
    <w:p w14:paraId="46A45F5C" w14:textId="77777777" w:rsidR="00E01605" w:rsidRPr="00E01605" w:rsidRDefault="00E01605" w:rsidP="00E01605">
      <w:pPr>
        <w:rPr>
          <w:sz w:val="22"/>
          <w:szCs w:val="22"/>
        </w:rPr>
      </w:pPr>
    </w:p>
    <w:p w14:paraId="2AEB2ECE" w14:textId="77777777" w:rsidR="00E01605" w:rsidRPr="00E01605" w:rsidRDefault="00E01605" w:rsidP="00E01605">
      <w:pPr>
        <w:rPr>
          <w:sz w:val="22"/>
          <w:szCs w:val="22"/>
        </w:rPr>
      </w:pPr>
      <w:r w:rsidRPr="00E01605">
        <w:rPr>
          <w:sz w:val="22"/>
          <w:szCs w:val="22"/>
        </w:rPr>
        <w:tab/>
      </w:r>
      <w:r w:rsidRPr="00E01605">
        <w:rPr>
          <w:sz w:val="22"/>
          <w:szCs w:val="22"/>
        </w:rPr>
        <w:tab/>
        <w:t>&lt;nav&gt;</w:t>
      </w:r>
    </w:p>
    <w:p w14:paraId="1B6F5B45"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t>&lt;div class="logo"&gt;</w:t>
      </w:r>
    </w:p>
    <w:p w14:paraId="1A0D3604"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t>&lt;a href="Home.html"&gt;&lt;img src="logo(1).jpeg"&gt;&lt;/a&gt;</w:t>
      </w:r>
    </w:p>
    <w:p w14:paraId="07DE0A07"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t>&lt;/div&gt;</w:t>
      </w:r>
    </w:p>
    <w:p w14:paraId="6C336876"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t>&lt;ul class="nav-area"&gt;</w:t>
      </w:r>
    </w:p>
    <w:p w14:paraId="0B3B605F"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t>&lt;li&gt;&lt;a href="Home.html"&gt;Home&lt;/a&gt;&lt;/li&gt;</w:t>
      </w:r>
    </w:p>
    <w:p w14:paraId="7FECC665" w14:textId="77777777" w:rsidR="00E01605" w:rsidRPr="00E01605" w:rsidRDefault="00E01605" w:rsidP="00E01605">
      <w:pPr>
        <w:rPr>
          <w:sz w:val="22"/>
          <w:szCs w:val="22"/>
        </w:rPr>
      </w:pPr>
      <w:r w:rsidRPr="00E01605">
        <w:rPr>
          <w:sz w:val="22"/>
          <w:szCs w:val="22"/>
        </w:rPr>
        <w:lastRenderedPageBreak/>
        <w:tab/>
      </w:r>
      <w:r w:rsidRPr="00E01605">
        <w:rPr>
          <w:sz w:val="22"/>
          <w:szCs w:val="22"/>
        </w:rPr>
        <w:tab/>
      </w:r>
      <w:r w:rsidRPr="00E01605">
        <w:rPr>
          <w:sz w:val="22"/>
          <w:szCs w:val="22"/>
        </w:rPr>
        <w:tab/>
      </w:r>
      <w:r w:rsidRPr="00E01605">
        <w:rPr>
          <w:sz w:val="22"/>
          <w:szCs w:val="22"/>
        </w:rPr>
        <w:tab/>
        <w:t>&lt;li&gt;&lt;a href="laptop.html"&gt;Laptop Brand&lt;/a&gt;&lt;/li&gt;</w:t>
      </w:r>
    </w:p>
    <w:p w14:paraId="3983FF23"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t>&lt;li&gt;&lt;a href="mobile.html"&gt;Mobile Devices&lt;/a&gt;&lt;/li&gt;</w:t>
      </w:r>
    </w:p>
    <w:p w14:paraId="17DFB1AB"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t>&lt;li&gt;&lt;a href="watches.html"&gt;Digital Watches&lt;/a&gt;&lt;/li&gt;</w:t>
      </w:r>
    </w:p>
    <w:p w14:paraId="7BAF9953"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t>&lt;li&gt;&lt;a href="addtocart.html"&gt;</w:t>
      </w:r>
    </w:p>
    <w:p w14:paraId="1A9A0BCD"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&lt;i class="fa fa-shopping-cart"&gt;&lt;/i&gt;</w:t>
      </w:r>
    </w:p>
    <w:p w14:paraId="22C37AAF"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t>&lt;/a&gt;&lt;/li&gt;</w:t>
      </w:r>
    </w:p>
    <w:p w14:paraId="404662CB"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t>&lt;/ul&gt;</w:t>
      </w:r>
    </w:p>
    <w:p w14:paraId="6748C9B4" w14:textId="77777777" w:rsidR="00E01605" w:rsidRPr="00E01605" w:rsidRDefault="00E01605" w:rsidP="00E01605">
      <w:pPr>
        <w:rPr>
          <w:sz w:val="22"/>
          <w:szCs w:val="22"/>
        </w:rPr>
      </w:pPr>
      <w:r w:rsidRPr="00E01605">
        <w:rPr>
          <w:sz w:val="22"/>
          <w:szCs w:val="22"/>
        </w:rPr>
        <w:tab/>
      </w:r>
      <w:r w:rsidRPr="00E01605">
        <w:rPr>
          <w:sz w:val="22"/>
          <w:szCs w:val="22"/>
        </w:rPr>
        <w:tab/>
        <w:t>&lt;/nav&gt;</w:t>
      </w:r>
    </w:p>
    <w:p w14:paraId="6E6EF4ED" w14:textId="77777777" w:rsidR="00E01605" w:rsidRPr="00E01605" w:rsidRDefault="00E01605" w:rsidP="00E01605">
      <w:pPr>
        <w:rPr>
          <w:sz w:val="22"/>
          <w:szCs w:val="22"/>
        </w:rPr>
      </w:pPr>
      <w:r w:rsidRPr="00E01605">
        <w:rPr>
          <w:sz w:val="22"/>
          <w:szCs w:val="22"/>
        </w:rPr>
        <w:tab/>
      </w:r>
    </w:p>
    <w:p w14:paraId="31B70F93" w14:textId="77777777" w:rsidR="00E01605" w:rsidRPr="00E01605" w:rsidRDefault="00E01605" w:rsidP="00E01605">
      <w:pPr>
        <w:rPr>
          <w:sz w:val="22"/>
          <w:szCs w:val="22"/>
        </w:rPr>
      </w:pPr>
      <w:r w:rsidRPr="00E01605">
        <w:rPr>
          <w:sz w:val="22"/>
          <w:szCs w:val="22"/>
        </w:rPr>
        <w:tab/>
      </w:r>
    </w:p>
    <w:p w14:paraId="56DD4E65" w14:textId="77777777" w:rsidR="00E01605" w:rsidRPr="00E01605" w:rsidRDefault="00E01605" w:rsidP="00E01605">
      <w:pPr>
        <w:rPr>
          <w:sz w:val="22"/>
          <w:szCs w:val="22"/>
        </w:rPr>
      </w:pPr>
      <w:r w:rsidRPr="00E01605">
        <w:rPr>
          <w:sz w:val="22"/>
          <w:szCs w:val="22"/>
        </w:rPr>
        <w:tab/>
        <w:t>&lt;/header&gt;</w:t>
      </w:r>
    </w:p>
    <w:p w14:paraId="03156A49" w14:textId="77777777" w:rsidR="00E01605" w:rsidRPr="00E01605" w:rsidRDefault="00E01605" w:rsidP="00E01605">
      <w:pPr>
        <w:rPr>
          <w:sz w:val="22"/>
          <w:szCs w:val="22"/>
        </w:rPr>
      </w:pPr>
    </w:p>
    <w:p w14:paraId="679B3414" w14:textId="77777777" w:rsidR="00E01605" w:rsidRPr="00E01605" w:rsidRDefault="00E01605" w:rsidP="00E01605">
      <w:pPr>
        <w:rPr>
          <w:sz w:val="22"/>
          <w:szCs w:val="22"/>
        </w:rPr>
      </w:pPr>
    </w:p>
    <w:p w14:paraId="4829E0FF" w14:textId="77777777" w:rsidR="00E01605" w:rsidRPr="00E01605" w:rsidRDefault="00E01605" w:rsidP="00E01605">
      <w:pPr>
        <w:rPr>
          <w:sz w:val="22"/>
          <w:szCs w:val="22"/>
        </w:rPr>
      </w:pPr>
      <w:r w:rsidRPr="00E01605">
        <w:rPr>
          <w:sz w:val="22"/>
          <w:szCs w:val="22"/>
        </w:rPr>
        <w:t>&lt;main&gt;</w:t>
      </w:r>
    </w:p>
    <w:p w14:paraId="09A97F8A" w14:textId="77777777" w:rsidR="00E01605" w:rsidRPr="00E01605" w:rsidRDefault="00E01605" w:rsidP="00E01605">
      <w:pPr>
        <w:rPr>
          <w:sz w:val="22"/>
          <w:szCs w:val="22"/>
        </w:rPr>
      </w:pPr>
      <w:r w:rsidRPr="00E01605">
        <w:rPr>
          <w:sz w:val="22"/>
          <w:szCs w:val="22"/>
        </w:rPr>
        <w:tab/>
        <w:t>&lt;section&gt;</w:t>
      </w:r>
    </w:p>
    <w:p w14:paraId="468E8FFF" w14:textId="77777777" w:rsidR="00E01605" w:rsidRPr="00E01605" w:rsidRDefault="00E01605" w:rsidP="00E01605">
      <w:pPr>
        <w:rPr>
          <w:sz w:val="22"/>
          <w:szCs w:val="22"/>
        </w:rPr>
      </w:pPr>
      <w:r w:rsidRPr="00E01605">
        <w:rPr>
          <w:sz w:val="22"/>
          <w:szCs w:val="22"/>
        </w:rPr>
        <w:tab/>
      </w:r>
      <w:r w:rsidRPr="00E01605">
        <w:rPr>
          <w:sz w:val="22"/>
          <w:szCs w:val="22"/>
        </w:rPr>
        <w:tab/>
        <w:t>&lt;h3&gt;Welcome to Besties Gadget Marketing&lt;/h3&gt;</w:t>
      </w:r>
    </w:p>
    <w:p w14:paraId="663712AF" w14:textId="77777777" w:rsidR="00E01605" w:rsidRPr="00E01605" w:rsidRDefault="00E01605" w:rsidP="00E01605">
      <w:pPr>
        <w:rPr>
          <w:sz w:val="22"/>
          <w:szCs w:val="22"/>
        </w:rPr>
      </w:pPr>
      <w:r w:rsidRPr="00E01605">
        <w:rPr>
          <w:sz w:val="22"/>
          <w:szCs w:val="22"/>
        </w:rPr>
        <w:tab/>
      </w:r>
      <w:r w:rsidRPr="00E01605">
        <w:rPr>
          <w:sz w:val="22"/>
          <w:szCs w:val="22"/>
        </w:rPr>
        <w:tab/>
        <w:t>&lt;h1&gt;Best Place To Purchase &lt;/h1&gt;</w:t>
      </w:r>
    </w:p>
    <w:p w14:paraId="69D4B6BD" w14:textId="77777777" w:rsidR="00E01605" w:rsidRPr="00E01605" w:rsidRDefault="00E01605" w:rsidP="00E01605">
      <w:pPr>
        <w:rPr>
          <w:sz w:val="22"/>
          <w:szCs w:val="22"/>
        </w:rPr>
      </w:pPr>
      <w:r w:rsidRPr="00E01605">
        <w:rPr>
          <w:sz w:val="22"/>
          <w:szCs w:val="22"/>
        </w:rPr>
        <w:tab/>
      </w:r>
      <w:r w:rsidRPr="00E01605">
        <w:rPr>
          <w:sz w:val="22"/>
          <w:szCs w:val="22"/>
        </w:rPr>
        <w:tab/>
        <w:t>&lt;h1&gt;&lt;span&gt;Electronic Product&lt;/span&gt;&lt;/h1&gt;</w:t>
      </w:r>
    </w:p>
    <w:p w14:paraId="20735178" w14:textId="77777777" w:rsidR="00E01605" w:rsidRPr="00E01605" w:rsidRDefault="00E01605" w:rsidP="00E01605">
      <w:pPr>
        <w:rPr>
          <w:sz w:val="22"/>
          <w:szCs w:val="22"/>
        </w:rPr>
      </w:pPr>
    </w:p>
    <w:p w14:paraId="03093626" w14:textId="77777777" w:rsidR="00E01605" w:rsidRPr="00E01605" w:rsidRDefault="00E01605" w:rsidP="00E01605">
      <w:pPr>
        <w:rPr>
          <w:sz w:val="22"/>
          <w:szCs w:val="22"/>
        </w:rPr>
      </w:pPr>
      <w:r w:rsidRPr="00E01605">
        <w:rPr>
          <w:sz w:val="22"/>
          <w:szCs w:val="22"/>
        </w:rPr>
        <w:tab/>
        <w:t>&lt;/section&gt;</w:t>
      </w:r>
    </w:p>
    <w:p w14:paraId="136F0335" w14:textId="77777777" w:rsidR="00E01605" w:rsidRPr="00E01605" w:rsidRDefault="00E01605" w:rsidP="00E01605">
      <w:pPr>
        <w:rPr>
          <w:sz w:val="22"/>
          <w:szCs w:val="22"/>
        </w:rPr>
      </w:pPr>
    </w:p>
    <w:p w14:paraId="24DAD2F6" w14:textId="77777777" w:rsidR="00E01605" w:rsidRPr="00E01605" w:rsidRDefault="00E01605" w:rsidP="00E01605">
      <w:pPr>
        <w:rPr>
          <w:sz w:val="22"/>
          <w:szCs w:val="22"/>
        </w:rPr>
      </w:pPr>
      <w:r w:rsidRPr="00E01605">
        <w:rPr>
          <w:sz w:val="22"/>
          <w:szCs w:val="22"/>
        </w:rPr>
        <w:t>&lt;/main&gt;</w:t>
      </w:r>
    </w:p>
    <w:p w14:paraId="79DBF584" w14:textId="77777777" w:rsidR="00E01605" w:rsidRPr="00E01605" w:rsidRDefault="00E01605" w:rsidP="00E01605">
      <w:pPr>
        <w:rPr>
          <w:sz w:val="22"/>
          <w:szCs w:val="22"/>
        </w:rPr>
      </w:pPr>
    </w:p>
    <w:p w14:paraId="0666B41B" w14:textId="77777777" w:rsidR="00E01605" w:rsidRPr="00E01605" w:rsidRDefault="00E01605" w:rsidP="00E01605">
      <w:pPr>
        <w:rPr>
          <w:sz w:val="22"/>
          <w:szCs w:val="22"/>
        </w:rPr>
      </w:pPr>
    </w:p>
    <w:p w14:paraId="2D1819B2" w14:textId="77777777" w:rsidR="00E01605" w:rsidRPr="00E01605" w:rsidRDefault="00E01605" w:rsidP="00E01605">
      <w:pPr>
        <w:rPr>
          <w:sz w:val="22"/>
          <w:szCs w:val="22"/>
        </w:rPr>
      </w:pPr>
      <w:r w:rsidRPr="00E01605">
        <w:rPr>
          <w:sz w:val="22"/>
          <w:szCs w:val="22"/>
        </w:rPr>
        <w:t>&lt;footer&gt;</w:t>
      </w:r>
    </w:p>
    <w:p w14:paraId="109E89C0" w14:textId="77777777" w:rsidR="00E01605" w:rsidRPr="00E01605" w:rsidRDefault="00E01605" w:rsidP="00E01605">
      <w:pPr>
        <w:rPr>
          <w:sz w:val="22"/>
          <w:szCs w:val="22"/>
        </w:rPr>
      </w:pPr>
    </w:p>
    <w:p w14:paraId="2D173430" w14:textId="77777777" w:rsidR="00E01605" w:rsidRPr="00E01605" w:rsidRDefault="00E01605" w:rsidP="00E01605">
      <w:pPr>
        <w:rPr>
          <w:sz w:val="22"/>
          <w:szCs w:val="22"/>
        </w:rPr>
      </w:pPr>
      <w:r w:rsidRPr="00E01605">
        <w:rPr>
          <w:sz w:val="22"/>
          <w:szCs w:val="22"/>
        </w:rPr>
        <w:tab/>
        <w:t>&lt;div class="main-content"&gt;</w:t>
      </w:r>
    </w:p>
    <w:p w14:paraId="6E39DA12" w14:textId="77777777" w:rsidR="00E01605" w:rsidRPr="00E01605" w:rsidRDefault="00E01605" w:rsidP="00E01605">
      <w:pPr>
        <w:rPr>
          <w:sz w:val="22"/>
          <w:szCs w:val="22"/>
        </w:rPr>
      </w:pPr>
      <w:r w:rsidRPr="00E01605">
        <w:rPr>
          <w:sz w:val="22"/>
          <w:szCs w:val="22"/>
        </w:rPr>
        <w:tab/>
      </w:r>
      <w:r w:rsidRPr="00E01605">
        <w:rPr>
          <w:sz w:val="22"/>
          <w:szCs w:val="22"/>
        </w:rPr>
        <w:tab/>
        <w:t>&lt;div class="left box"&gt;</w:t>
      </w:r>
    </w:p>
    <w:p w14:paraId="3C6FCD11"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t>&lt;h2&gt;About Us&lt;/h2&gt;</w:t>
      </w:r>
    </w:p>
    <w:p w14:paraId="281AC7A4"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t>&lt;div class="content"&gt;</w:t>
      </w:r>
    </w:p>
    <w:p w14:paraId="2669967A"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t>&lt;p&gt;Besties Gadget Marketing is one of the great Marketing website. We sell Laptop</w:t>
      </w:r>
    </w:p>
    <w:p w14:paraId="3BBE8D21"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and Mobile Devices along and Digital Watches. Good Standard is the key feature</w:t>
      </w:r>
    </w:p>
    <w:p w14:paraId="1838F76B"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 xml:space="preserve"> of our Business. We provide services at International Level. We shall be oblidged to </w:t>
      </w:r>
    </w:p>
    <w:p w14:paraId="5C7881D6"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serve you. For furthur details, please contact us.</w:t>
      </w:r>
    </w:p>
    <w:p w14:paraId="1619D0E7"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t>&lt;/p&gt;&lt;br&gt;&lt;br&gt;</w:t>
      </w:r>
    </w:p>
    <w:p w14:paraId="776FDF71"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t>&lt;div class="social"&gt;</w:t>
      </w:r>
    </w:p>
    <w:p w14:paraId="19DBF4BA"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&lt;a href="https://www.facebook.com/Zulfiqar-Electronic Devices-112570480572863/" target="_blank"&gt;</w:t>
      </w:r>
    </w:p>
    <w:p w14:paraId="26485505"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&lt;i class = "fa  fa-facebook"&gt;&lt;/i&gt;</w:t>
      </w:r>
    </w:p>
    <w:p w14:paraId="3FF2654D"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&lt;/a&gt;</w:t>
      </w:r>
    </w:p>
    <w:p w14:paraId="5125158F"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&lt;a href="https://www.instagram.com/electronicworlddevices/?igshid=wngbbfxygpzc" target="_blank"&gt;</w:t>
      </w:r>
    </w:p>
    <w:p w14:paraId="16B8FFF2"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&lt;i class = "fa  fa-instagram"&gt;&lt;/i&gt;</w:t>
      </w:r>
    </w:p>
    <w:p w14:paraId="523F9718"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&lt;/a&gt;</w:t>
      </w:r>
    </w:p>
    <w:p w14:paraId="6C9445B0"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&lt;a href="https://twitter.com/amazingdevices?lang=en" target="_blank"&gt;</w:t>
      </w:r>
    </w:p>
    <w:p w14:paraId="0F426634"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&lt;i class = "fa  fa-twitter"&gt;&lt;/i&gt;</w:t>
      </w:r>
    </w:p>
    <w:p w14:paraId="015796B6"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&lt;/a&gt;</w:t>
      </w:r>
    </w:p>
    <w:p w14:paraId="183D71FA"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&lt;a href="https://www.youtube.com/watch?v=EF0gkU26olc" target="_blank"&gt;</w:t>
      </w:r>
    </w:p>
    <w:p w14:paraId="084A3D98"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&lt;i class = "fa  fa-youtube"&gt;&lt;/i&gt;</w:t>
      </w:r>
    </w:p>
    <w:p w14:paraId="2329B0EC"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&lt;/a&gt;</w:t>
      </w:r>
    </w:p>
    <w:p w14:paraId="11750E83"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t>&lt;/div&gt;</w:t>
      </w:r>
    </w:p>
    <w:p w14:paraId="52BA7F55" w14:textId="77777777" w:rsidR="00E01605" w:rsidRPr="00E01605" w:rsidRDefault="00E01605" w:rsidP="00E01605">
      <w:pPr>
        <w:rPr>
          <w:sz w:val="22"/>
          <w:szCs w:val="22"/>
        </w:rPr>
      </w:pPr>
      <w:r w:rsidRPr="00E01605">
        <w:rPr>
          <w:sz w:val="22"/>
          <w:szCs w:val="22"/>
        </w:rPr>
        <w:lastRenderedPageBreak/>
        <w:tab/>
      </w:r>
      <w:r w:rsidRPr="00E01605">
        <w:rPr>
          <w:sz w:val="22"/>
          <w:szCs w:val="22"/>
        </w:rPr>
        <w:tab/>
      </w:r>
      <w:r w:rsidRPr="00E01605">
        <w:rPr>
          <w:sz w:val="22"/>
          <w:szCs w:val="22"/>
        </w:rPr>
        <w:tab/>
        <w:t>&lt;/div&gt;</w:t>
      </w:r>
    </w:p>
    <w:p w14:paraId="57B3C9DD" w14:textId="77777777" w:rsidR="00E01605" w:rsidRPr="00E01605" w:rsidRDefault="00E01605" w:rsidP="00E01605">
      <w:pPr>
        <w:rPr>
          <w:sz w:val="22"/>
          <w:szCs w:val="22"/>
        </w:rPr>
      </w:pPr>
      <w:r w:rsidRPr="00E01605">
        <w:rPr>
          <w:sz w:val="22"/>
          <w:szCs w:val="22"/>
        </w:rPr>
        <w:tab/>
      </w:r>
      <w:r w:rsidRPr="00E01605">
        <w:rPr>
          <w:sz w:val="22"/>
          <w:szCs w:val="22"/>
        </w:rPr>
        <w:tab/>
        <w:t>&lt;/div&gt;</w:t>
      </w:r>
    </w:p>
    <w:p w14:paraId="27540DAF" w14:textId="77777777" w:rsidR="00E01605" w:rsidRPr="00E01605" w:rsidRDefault="00E01605" w:rsidP="00E01605">
      <w:pPr>
        <w:rPr>
          <w:sz w:val="22"/>
          <w:szCs w:val="22"/>
        </w:rPr>
      </w:pPr>
      <w:r w:rsidRPr="00E01605">
        <w:rPr>
          <w:sz w:val="22"/>
          <w:szCs w:val="22"/>
        </w:rPr>
        <w:tab/>
      </w:r>
      <w:r w:rsidRPr="00E01605">
        <w:rPr>
          <w:sz w:val="22"/>
          <w:szCs w:val="22"/>
        </w:rPr>
        <w:tab/>
        <w:t>&lt;div class="center box"&gt;</w:t>
      </w:r>
    </w:p>
    <w:p w14:paraId="5E9DC9B7"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t>&lt;h2&gt;Contact us&lt;/h2&gt;</w:t>
      </w:r>
    </w:p>
    <w:p w14:paraId="665054D5"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t>&lt;div class="content"&gt;</w:t>
      </w:r>
    </w:p>
    <w:p w14:paraId="32D36A0A"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t>&lt;div class="place"&gt;</w:t>
      </w:r>
    </w:p>
    <w:p w14:paraId="7397C25E"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&lt;a href="https://www.google.com/maps/place/Zulfiqar+Electronic devices/@</w:t>
      </w:r>
    </w:p>
    <w:p w14:paraId="20088DF5"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31.4213236,73.0889887,17z/data=!3m1!4b1!4m5!3m4!1s0x0:0x44143</w:t>
      </w:r>
    </w:p>
    <w:p w14:paraId="033AA296"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60d56b67125!8m2!3d31.4213236!4d73.0911774" target="_blank"&gt;</w:t>
      </w:r>
    </w:p>
    <w:p w14:paraId="7B7BF8E7"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&lt;i class="fa fa-2x fa-map-marker"&gt;&lt;/i&gt;</w:t>
      </w:r>
    </w:p>
    <w:p w14:paraId="5E08C0C3"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&lt;/a&gt;</w:t>
      </w:r>
    </w:p>
    <w:p w14:paraId="10D7D993"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&lt;span &gt;Mall Road Near Civil Hospital, Faisalabad.&lt;/span&gt;</w:t>
      </w:r>
    </w:p>
    <w:p w14:paraId="43C2A2FC"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t>&lt;/div&gt;</w:t>
      </w:r>
    </w:p>
    <w:p w14:paraId="1CF37B6F"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t>&lt;div class="contact"&gt;</w:t>
      </w:r>
    </w:p>
    <w:p w14:paraId="43D31BA7"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&lt;span class="fa fa-2x fa-phone"&gt;&lt;/span&gt;</w:t>
      </w:r>
    </w:p>
    <w:p w14:paraId="14D8B6B4"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&lt;span &gt;(041) 2640722&lt;/span&gt;</w:t>
      </w:r>
    </w:p>
    <w:p w14:paraId="58E5D37B"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t>&lt;/div&gt;</w:t>
      </w:r>
    </w:p>
    <w:p w14:paraId="03EF0974"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t>&lt;div class="email"&gt;</w:t>
      </w:r>
    </w:p>
    <w:p w14:paraId="044A4C9C"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&lt;span class="fa fa-2x fa-envelope"&gt;&lt;/span&gt;</w:t>
      </w:r>
    </w:p>
    <w:p w14:paraId="3169A941"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&lt;span &gt;XXXXXX@gmail.com&lt;/span&gt;</w:t>
      </w:r>
    </w:p>
    <w:p w14:paraId="3D8EFF60"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t>&lt;/div&gt;</w:t>
      </w:r>
    </w:p>
    <w:p w14:paraId="31E7DAC5"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t>&lt;/div&gt;</w:t>
      </w:r>
      <w:r w:rsidRPr="00E01605">
        <w:rPr>
          <w:sz w:val="22"/>
          <w:szCs w:val="22"/>
        </w:rPr>
        <w:tab/>
      </w:r>
      <w:r w:rsidRPr="00E01605">
        <w:rPr>
          <w:sz w:val="22"/>
          <w:szCs w:val="22"/>
        </w:rPr>
        <w:tab/>
      </w:r>
      <w:r w:rsidRPr="00E01605">
        <w:rPr>
          <w:sz w:val="22"/>
          <w:szCs w:val="22"/>
        </w:rPr>
        <w:tab/>
      </w:r>
    </w:p>
    <w:p w14:paraId="26C089B1" w14:textId="77777777" w:rsidR="00E01605" w:rsidRPr="00E01605" w:rsidRDefault="00E01605" w:rsidP="00E01605">
      <w:pPr>
        <w:rPr>
          <w:sz w:val="22"/>
          <w:szCs w:val="22"/>
        </w:rPr>
      </w:pPr>
      <w:r w:rsidRPr="00E01605">
        <w:rPr>
          <w:sz w:val="22"/>
          <w:szCs w:val="22"/>
        </w:rPr>
        <w:tab/>
      </w:r>
      <w:r w:rsidRPr="00E01605">
        <w:rPr>
          <w:sz w:val="22"/>
          <w:szCs w:val="22"/>
        </w:rPr>
        <w:tab/>
        <w:t>&lt;/div&gt;</w:t>
      </w:r>
    </w:p>
    <w:p w14:paraId="436F01C6" w14:textId="77777777" w:rsidR="00E01605" w:rsidRPr="00E01605" w:rsidRDefault="00E01605" w:rsidP="00E01605">
      <w:pPr>
        <w:rPr>
          <w:sz w:val="22"/>
          <w:szCs w:val="22"/>
        </w:rPr>
      </w:pPr>
      <w:r w:rsidRPr="00E01605">
        <w:rPr>
          <w:sz w:val="22"/>
          <w:szCs w:val="22"/>
        </w:rPr>
        <w:tab/>
      </w:r>
      <w:r w:rsidRPr="00E01605">
        <w:rPr>
          <w:sz w:val="22"/>
          <w:szCs w:val="22"/>
        </w:rPr>
        <w:tab/>
        <w:t>&lt;div class="right box"&gt;</w:t>
      </w:r>
    </w:p>
    <w:p w14:paraId="14A3E4CB"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t>&lt;h2&gt;Feedback&lt;/h2&gt;</w:t>
      </w:r>
    </w:p>
    <w:p w14:paraId="6E8D0DBE"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t>&lt;div class="content"&gt;</w:t>
      </w:r>
    </w:p>
    <w:p w14:paraId="34553599"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t>&lt;form class = "feed" action="feedback.html" target="_blank"&gt;</w:t>
      </w:r>
    </w:p>
    <w:p w14:paraId="43F606EC"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&lt;div class="email"&gt;</w:t>
      </w:r>
    </w:p>
    <w:p w14:paraId="50746B7E"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&lt;div class="text"&gt;Email&lt;/div&gt;</w:t>
      </w:r>
    </w:p>
    <w:p w14:paraId="1D4C9FDC"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&lt;input type="email" required placeholder="Email"&gt;</w:t>
      </w:r>
    </w:p>
    <w:p w14:paraId="1F9D81A8"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&lt;/div&gt;</w:t>
      </w:r>
    </w:p>
    <w:p w14:paraId="7883CF7D"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&lt;br&gt;</w:t>
      </w:r>
    </w:p>
    <w:p w14:paraId="73BBD6DB"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&lt;div class="msg"&gt;</w:t>
      </w:r>
    </w:p>
    <w:p w14:paraId="082E97DB"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&lt;div class="text"&gt;Massage&lt;/div&gt;</w:t>
      </w:r>
    </w:p>
    <w:p w14:paraId="7E846F9E"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&lt;textarea cols="50" rows="5" required placeholder="Pleaase, Enter your Message Here"&gt;&lt;/textarea&gt;</w:t>
      </w:r>
    </w:p>
    <w:p w14:paraId="39BAF00B"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&lt;/div&gt;</w:t>
      </w:r>
    </w:p>
    <w:p w14:paraId="5397A259"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&lt;div class="btn"&gt;</w:t>
      </w:r>
    </w:p>
    <w:p w14:paraId="7B3C0DB0"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&lt;button type="submit"&gt;Send&lt;/button&gt;</w:t>
      </w:r>
    </w:p>
    <w:p w14:paraId="49E62594"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&lt;/div&gt;</w:t>
      </w:r>
    </w:p>
    <w:p w14:paraId="1D3C765C"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t>&lt;/form&gt;</w:t>
      </w:r>
    </w:p>
    <w:p w14:paraId="339567DC"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t>&lt;/div&gt;</w:t>
      </w:r>
      <w:r w:rsidRPr="00E01605">
        <w:rPr>
          <w:sz w:val="22"/>
          <w:szCs w:val="22"/>
        </w:rPr>
        <w:tab/>
      </w:r>
      <w:r w:rsidRPr="00E01605">
        <w:rPr>
          <w:sz w:val="22"/>
          <w:szCs w:val="22"/>
        </w:rPr>
        <w:tab/>
      </w:r>
      <w:r w:rsidRPr="00E01605">
        <w:rPr>
          <w:sz w:val="22"/>
          <w:szCs w:val="22"/>
        </w:rPr>
        <w:tab/>
      </w:r>
    </w:p>
    <w:p w14:paraId="05BE44DB" w14:textId="77777777" w:rsidR="00E01605" w:rsidRPr="00E01605" w:rsidRDefault="00E01605" w:rsidP="00E01605">
      <w:pPr>
        <w:rPr>
          <w:sz w:val="22"/>
          <w:szCs w:val="22"/>
        </w:rPr>
      </w:pPr>
      <w:r w:rsidRPr="00E01605">
        <w:rPr>
          <w:sz w:val="22"/>
          <w:szCs w:val="22"/>
        </w:rPr>
        <w:tab/>
      </w:r>
      <w:r w:rsidRPr="00E01605">
        <w:rPr>
          <w:sz w:val="22"/>
          <w:szCs w:val="22"/>
        </w:rPr>
        <w:tab/>
        <w:t>&lt;/div&gt;</w:t>
      </w:r>
    </w:p>
    <w:p w14:paraId="6F64488B" w14:textId="77777777" w:rsidR="00E01605" w:rsidRPr="00E01605" w:rsidRDefault="00E01605" w:rsidP="00E01605">
      <w:pPr>
        <w:rPr>
          <w:sz w:val="22"/>
          <w:szCs w:val="22"/>
        </w:rPr>
      </w:pPr>
      <w:r w:rsidRPr="00E01605">
        <w:rPr>
          <w:sz w:val="22"/>
          <w:szCs w:val="22"/>
        </w:rPr>
        <w:tab/>
        <w:t>&lt;/div&gt;</w:t>
      </w:r>
    </w:p>
    <w:p w14:paraId="753FE52B" w14:textId="77777777" w:rsidR="00E01605" w:rsidRPr="00E01605" w:rsidRDefault="00E01605" w:rsidP="00E01605">
      <w:pPr>
        <w:rPr>
          <w:sz w:val="22"/>
          <w:szCs w:val="22"/>
        </w:rPr>
      </w:pPr>
    </w:p>
    <w:p w14:paraId="2F479962" w14:textId="77777777" w:rsidR="00E01605" w:rsidRPr="00E01605" w:rsidRDefault="00E01605" w:rsidP="00E01605">
      <w:pPr>
        <w:rPr>
          <w:sz w:val="22"/>
          <w:szCs w:val="22"/>
        </w:rPr>
      </w:pPr>
    </w:p>
    <w:p w14:paraId="68D41AB1" w14:textId="77777777" w:rsidR="00E01605" w:rsidRPr="00E01605" w:rsidRDefault="00E01605" w:rsidP="00E01605">
      <w:pPr>
        <w:rPr>
          <w:sz w:val="22"/>
          <w:szCs w:val="22"/>
        </w:rPr>
      </w:pPr>
      <w:r w:rsidRPr="00E01605">
        <w:rPr>
          <w:sz w:val="22"/>
          <w:szCs w:val="22"/>
        </w:rPr>
        <w:t>&lt;/footer&gt;</w:t>
      </w:r>
    </w:p>
    <w:p w14:paraId="2C10ED31" w14:textId="77777777" w:rsidR="00E01605" w:rsidRPr="00E01605" w:rsidRDefault="00E01605" w:rsidP="00E01605">
      <w:pPr>
        <w:rPr>
          <w:sz w:val="22"/>
          <w:szCs w:val="22"/>
        </w:rPr>
      </w:pPr>
    </w:p>
    <w:p w14:paraId="20683211" w14:textId="77777777" w:rsidR="00E01605" w:rsidRPr="00E01605" w:rsidRDefault="00E01605" w:rsidP="00E01605">
      <w:pPr>
        <w:rPr>
          <w:sz w:val="22"/>
          <w:szCs w:val="22"/>
        </w:rPr>
      </w:pPr>
      <w:r w:rsidRPr="00E01605">
        <w:rPr>
          <w:sz w:val="22"/>
          <w:szCs w:val="22"/>
        </w:rPr>
        <w:t>&lt;/body&gt;</w:t>
      </w:r>
    </w:p>
    <w:p w14:paraId="55BF3B44" w14:textId="585571AB" w:rsidR="00E01605" w:rsidRPr="00E01605" w:rsidRDefault="00E01605" w:rsidP="00E01605">
      <w:pPr>
        <w:rPr>
          <w:sz w:val="22"/>
          <w:szCs w:val="22"/>
        </w:rPr>
      </w:pPr>
      <w:r w:rsidRPr="00E01605">
        <w:rPr>
          <w:sz w:val="22"/>
          <w:szCs w:val="22"/>
        </w:rPr>
        <w:t>&lt;/html&gt;</w:t>
      </w:r>
    </w:p>
    <w:p w14:paraId="54AD33A1" w14:textId="711F3E69" w:rsidR="004D1A9F" w:rsidRDefault="004D1A9F" w:rsidP="004D1A9F">
      <w:pPr>
        <w:pStyle w:val="NoSpacing"/>
      </w:pPr>
      <w:r>
        <w:t>CSS:</w:t>
      </w:r>
    </w:p>
    <w:p w14:paraId="15912C8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w:t>
      </w:r>
    </w:p>
    <w:p w14:paraId="7D652D1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margin: 0;</w:t>
      </w:r>
    </w:p>
    <w:p w14:paraId="2D8008E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padding: 0;</w:t>
      </w:r>
    </w:p>
    <w:p w14:paraId="23E334DB"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box-sizing: border-box;</w:t>
      </w:r>
    </w:p>
    <w:p w14:paraId="5E6F7758"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lastRenderedPageBreak/>
        <w:t>}</w:t>
      </w:r>
    </w:p>
    <w:p w14:paraId="7542573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body {</w:t>
      </w:r>
    </w:p>
    <w:p w14:paraId="0D19AB0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 xml:space="preserve">font-family: 'Poppins', sans-serif; </w:t>
      </w:r>
    </w:p>
    <w:p w14:paraId="2CC4278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width: 100%;</w:t>
      </w:r>
    </w:p>
    <w:p w14:paraId="7C2C5D85"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height:100vh;</w:t>
      </w:r>
    </w:p>
    <w:p w14:paraId="4D0CB977"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background-image: linear-gradient(rgba(0, 0, 0, 0.3), rgba(0, 0, 0, 0.1)), url("Background/785857e15ddbe19.jpg");</w:t>
      </w:r>
    </w:p>
    <w:p w14:paraId="7C33F7B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background-size: cover;</w:t>
      </w:r>
    </w:p>
    <w:p w14:paraId="70B2765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background-attachment: fixed;</w:t>
      </w:r>
    </w:p>
    <w:p w14:paraId="0972485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004ED528"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nav </w:t>
      </w:r>
    </w:p>
    <w:p w14:paraId="6B5409F0"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120E350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background: rgba(0, 0, 0, 0.3);</w:t>
      </w:r>
    </w:p>
    <w:p w14:paraId="4615F52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height: 15vh;</w:t>
      </w:r>
    </w:p>
    <w:p w14:paraId="536A0925"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25EDAA95"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.nav-area {</w:t>
      </w:r>
    </w:p>
    <w:p w14:paraId="29B5DD50"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float: right;</w:t>
      </w:r>
    </w:p>
    <w:p w14:paraId="40F80EF8"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list-style: none;</w:t>
      </w:r>
    </w:p>
    <w:p w14:paraId="07630FD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margin-top: 30px;</w:t>
      </w:r>
    </w:p>
    <w:p w14:paraId="7E62A8F4"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29F8854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.nav-area li {</w:t>
      </w:r>
    </w:p>
    <w:p w14:paraId="3E1E2A0C"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display: inline-block;</w:t>
      </w:r>
    </w:p>
    <w:p w14:paraId="263FD0B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793806A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.nav-area li a {</w:t>
      </w:r>
    </w:p>
    <w:p w14:paraId="75650C2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color: #fff;</w:t>
      </w:r>
    </w:p>
    <w:p w14:paraId="408F8D2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text-decoration: none;</w:t>
      </w:r>
    </w:p>
    <w:p w14:paraId="5E2612E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padding: 5px 30px;</w:t>
      </w:r>
    </w:p>
    <w:p w14:paraId="75B0725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font-family: poppins;</w:t>
      </w:r>
    </w:p>
    <w:p w14:paraId="0D209EC6"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font-size: 16px;</w:t>
      </w:r>
    </w:p>
    <w:p w14:paraId="3777D9F0"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text-transform: uppercase;</w:t>
      </w:r>
    </w:p>
    <w:p w14:paraId="0BF09505"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p>
    <w:p w14:paraId="2791A99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1A232E3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.nav-area li a:hover {</w:t>
      </w:r>
    </w:p>
    <w:p w14:paraId="52AFD3B5"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background: rgba(2, 243, 223, 0.712);</w:t>
      </w:r>
    </w:p>
    <w:p w14:paraId="3E59B2A7"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color: #333;</w:t>
      </w:r>
    </w:p>
    <w:p w14:paraId="122779B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border-radius: 30px 0px;</w:t>
      </w:r>
    </w:p>
    <w:p w14:paraId="0F758BD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transition: all .5s ease;</w:t>
      </w:r>
    </w:p>
    <w:p w14:paraId="2B839F70"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transition-delay: 5ms;</w:t>
      </w:r>
    </w:p>
    <w:p w14:paraId="738852B7"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4FDA3E2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.logo {</w:t>
      </w:r>
    </w:p>
    <w:p w14:paraId="02901C64"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float: left;</w:t>
      </w:r>
    </w:p>
    <w:p w14:paraId="6D9DEC36"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padding-left: 50px;</w:t>
      </w:r>
    </w:p>
    <w:p w14:paraId="5E7BC330"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padding-top:5px;</w:t>
      </w:r>
    </w:p>
    <w:p w14:paraId="4CFBE4AC"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76808B5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.logo img {</w:t>
      </w:r>
    </w:p>
    <w:p w14:paraId="3C6DDE1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width: 13vh;</w:t>
      </w:r>
    </w:p>
    <w:p w14:paraId="5DEF258C"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cursor: pointer;</w:t>
      </w:r>
    </w:p>
    <w:p w14:paraId="3A806758"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border-radius:90%;</w:t>
      </w:r>
    </w:p>
    <w:p w14:paraId="6B095BA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610D2653" w14:textId="77777777" w:rsidR="00E01605" w:rsidRPr="00E01605" w:rsidRDefault="00E01605" w:rsidP="00E01605">
      <w:pPr>
        <w:autoSpaceDE w:val="0"/>
        <w:autoSpaceDN w:val="0"/>
        <w:adjustRightInd w:val="0"/>
        <w:rPr>
          <w:rFonts w:ascii="Courier New" w:hAnsi="Courier New" w:cs="Courier New"/>
          <w:sz w:val="22"/>
          <w:szCs w:val="22"/>
        </w:rPr>
      </w:pPr>
    </w:p>
    <w:p w14:paraId="50841B4A" w14:textId="77777777" w:rsidR="00E01605" w:rsidRPr="00E01605" w:rsidRDefault="00E01605" w:rsidP="00E01605">
      <w:pPr>
        <w:autoSpaceDE w:val="0"/>
        <w:autoSpaceDN w:val="0"/>
        <w:adjustRightInd w:val="0"/>
        <w:rPr>
          <w:rFonts w:ascii="Courier New" w:hAnsi="Courier New" w:cs="Courier New"/>
          <w:sz w:val="22"/>
          <w:szCs w:val="22"/>
        </w:rPr>
      </w:pPr>
    </w:p>
    <w:p w14:paraId="7717B740" w14:textId="77777777" w:rsidR="00E01605" w:rsidRPr="00E01605" w:rsidRDefault="00E01605" w:rsidP="00E01605">
      <w:pPr>
        <w:autoSpaceDE w:val="0"/>
        <w:autoSpaceDN w:val="0"/>
        <w:adjustRightInd w:val="0"/>
        <w:rPr>
          <w:rFonts w:ascii="Courier New" w:hAnsi="Courier New" w:cs="Courier New"/>
          <w:sz w:val="22"/>
          <w:szCs w:val="22"/>
        </w:rPr>
      </w:pPr>
    </w:p>
    <w:p w14:paraId="63DE1C7E" w14:textId="77777777" w:rsidR="00E01605" w:rsidRPr="00E01605" w:rsidRDefault="00E01605" w:rsidP="00E01605">
      <w:pPr>
        <w:autoSpaceDE w:val="0"/>
        <w:autoSpaceDN w:val="0"/>
        <w:adjustRightInd w:val="0"/>
        <w:rPr>
          <w:rFonts w:ascii="Courier New" w:hAnsi="Courier New" w:cs="Courier New"/>
          <w:sz w:val="22"/>
          <w:szCs w:val="22"/>
        </w:rPr>
      </w:pPr>
    </w:p>
    <w:p w14:paraId="5AF7EC8E" w14:textId="77777777" w:rsidR="00E01605" w:rsidRPr="00E01605" w:rsidRDefault="00E01605" w:rsidP="00E01605">
      <w:pPr>
        <w:autoSpaceDE w:val="0"/>
        <w:autoSpaceDN w:val="0"/>
        <w:adjustRightInd w:val="0"/>
        <w:rPr>
          <w:rFonts w:ascii="Courier New" w:hAnsi="Courier New" w:cs="Courier New"/>
          <w:sz w:val="22"/>
          <w:szCs w:val="22"/>
        </w:rPr>
      </w:pPr>
    </w:p>
    <w:p w14:paraId="743AFB2B" w14:textId="77777777" w:rsidR="00E01605" w:rsidRPr="00E01605" w:rsidRDefault="00E01605" w:rsidP="00E01605">
      <w:pPr>
        <w:autoSpaceDE w:val="0"/>
        <w:autoSpaceDN w:val="0"/>
        <w:adjustRightInd w:val="0"/>
        <w:rPr>
          <w:rFonts w:ascii="Courier New" w:hAnsi="Courier New" w:cs="Courier New"/>
          <w:sz w:val="22"/>
          <w:szCs w:val="22"/>
        </w:rPr>
      </w:pPr>
    </w:p>
    <w:p w14:paraId="15C29CEE"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main */</w:t>
      </w:r>
    </w:p>
    <w:p w14:paraId="660B171F" w14:textId="77777777" w:rsidR="00E01605" w:rsidRPr="00E01605" w:rsidRDefault="00E01605" w:rsidP="00E01605">
      <w:pPr>
        <w:autoSpaceDE w:val="0"/>
        <w:autoSpaceDN w:val="0"/>
        <w:adjustRightInd w:val="0"/>
        <w:rPr>
          <w:rFonts w:ascii="Courier New" w:hAnsi="Courier New" w:cs="Courier New"/>
          <w:sz w:val="22"/>
          <w:szCs w:val="22"/>
        </w:rPr>
      </w:pPr>
    </w:p>
    <w:p w14:paraId="5282F719" w14:textId="77777777" w:rsidR="00E01605" w:rsidRPr="00E01605" w:rsidRDefault="00E01605" w:rsidP="00E01605">
      <w:pPr>
        <w:autoSpaceDE w:val="0"/>
        <w:autoSpaceDN w:val="0"/>
        <w:adjustRightInd w:val="0"/>
        <w:rPr>
          <w:rFonts w:ascii="Courier New" w:hAnsi="Courier New" w:cs="Courier New"/>
          <w:sz w:val="22"/>
          <w:szCs w:val="22"/>
        </w:rPr>
      </w:pPr>
    </w:p>
    <w:p w14:paraId="054E571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main{</w:t>
      </w:r>
    </w:p>
    <w:p w14:paraId="296F10F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justify-content: center;</w:t>
      </w:r>
    </w:p>
    <w:p w14:paraId="24EB0C95"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align-items: center;</w:t>
      </w:r>
    </w:p>
    <w:p w14:paraId="684E67B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text-align: center; color: white;</w:t>
      </w:r>
    </w:p>
    <w:p w14:paraId="22EE1BD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margin-top: 10%;</w:t>
      </w:r>
    </w:p>
    <w:p w14:paraId="23AFF090"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font-style: italic;</w:t>
      </w:r>
    </w:p>
    <w:p w14:paraId="2FAC80C8"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margin-bottom: 10%;</w:t>
      </w:r>
    </w:p>
    <w:p w14:paraId="07D5428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1B665F5C" w14:textId="77777777" w:rsidR="00E01605" w:rsidRPr="00E01605" w:rsidRDefault="00E01605" w:rsidP="00E01605">
      <w:pPr>
        <w:autoSpaceDE w:val="0"/>
        <w:autoSpaceDN w:val="0"/>
        <w:adjustRightInd w:val="0"/>
        <w:rPr>
          <w:rFonts w:ascii="Courier New" w:hAnsi="Courier New" w:cs="Courier New"/>
          <w:sz w:val="22"/>
          <w:szCs w:val="22"/>
        </w:rPr>
      </w:pPr>
    </w:p>
    <w:p w14:paraId="4164FAE1" w14:textId="77777777" w:rsidR="00E01605" w:rsidRPr="00E01605" w:rsidRDefault="00E01605" w:rsidP="00E01605">
      <w:pPr>
        <w:autoSpaceDE w:val="0"/>
        <w:autoSpaceDN w:val="0"/>
        <w:adjustRightInd w:val="0"/>
        <w:rPr>
          <w:rFonts w:ascii="Courier New" w:hAnsi="Courier New" w:cs="Courier New"/>
          <w:sz w:val="22"/>
          <w:szCs w:val="22"/>
        </w:rPr>
      </w:pPr>
    </w:p>
    <w:p w14:paraId="59F954E4"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section h3{</w:t>
      </w:r>
    </w:p>
    <w:p w14:paraId="4D3A8FC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font-size: 35px; font-weight: 200; letter-spacing: 3px;</w:t>
      </w:r>
    </w:p>
    <w:p w14:paraId="5AAAED8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text-shadow: 1px 1px 2px black;</w:t>
      </w:r>
    </w:p>
    <w:p w14:paraId="6A6665B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755A4233" w14:textId="77777777" w:rsidR="00E01605" w:rsidRPr="00E01605" w:rsidRDefault="00E01605" w:rsidP="00E01605">
      <w:pPr>
        <w:autoSpaceDE w:val="0"/>
        <w:autoSpaceDN w:val="0"/>
        <w:adjustRightInd w:val="0"/>
        <w:rPr>
          <w:rFonts w:ascii="Courier New" w:hAnsi="Courier New" w:cs="Courier New"/>
          <w:sz w:val="22"/>
          <w:szCs w:val="22"/>
        </w:rPr>
      </w:pPr>
    </w:p>
    <w:p w14:paraId="22AA9B5C"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section h1{</w:t>
      </w:r>
    </w:p>
    <w:p w14:paraId="0616E394"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margin: auto;</w:t>
      </w:r>
    </w:p>
    <w:p w14:paraId="37255F5C"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font-size: 55px;</w:t>
      </w:r>
    </w:p>
    <w:p w14:paraId="2FC827E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font-weight: 700;</w:t>
      </w:r>
    </w:p>
    <w:p w14:paraId="2CAFE72B"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text-shadow: 2px 1px 5px black;</w:t>
      </w:r>
    </w:p>
    <w:p w14:paraId="7344281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text-transform: uppercase;</w:t>
      </w:r>
    </w:p>
    <w:p w14:paraId="18C2375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6DD302A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section h1 span{</w:t>
      </w:r>
    </w:p>
    <w:p w14:paraId="531A14B7"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font-size: 45px ;</w:t>
      </w:r>
    </w:p>
    <w:p w14:paraId="2A998C1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color: rgb(64, 224, 64);</w:t>
      </w:r>
    </w:p>
    <w:p w14:paraId="5FA13A5B"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text-transform: uppercase;</w:t>
      </w:r>
    </w:p>
    <w:p w14:paraId="47489EA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47FA8411" w14:textId="77777777" w:rsidR="00E01605" w:rsidRPr="00E01605" w:rsidRDefault="00E01605" w:rsidP="00E01605">
      <w:pPr>
        <w:autoSpaceDE w:val="0"/>
        <w:autoSpaceDN w:val="0"/>
        <w:adjustRightInd w:val="0"/>
        <w:rPr>
          <w:rFonts w:ascii="Courier New" w:hAnsi="Courier New" w:cs="Courier New"/>
          <w:sz w:val="22"/>
          <w:szCs w:val="22"/>
        </w:rPr>
      </w:pPr>
    </w:p>
    <w:p w14:paraId="70A96A7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section h2{</w:t>
      </w:r>
    </w:p>
    <w:p w14:paraId="2E6780A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margin-bottom: 25px;</w:t>
      </w:r>
    </w:p>
    <w:p w14:paraId="53C02E1C"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word-spacing: 2px;</w:t>
      </w:r>
    </w:p>
    <w:p w14:paraId="0EB5CA08"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margin-top: 5px;</w:t>
      </w:r>
    </w:p>
    <w:p w14:paraId="6F1450EC"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text-shadow: 2px 1px 5px black;</w:t>
      </w:r>
    </w:p>
    <w:p w14:paraId="79715A87"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text-shadow: 1px 1px 1px black;</w:t>
      </w:r>
    </w:p>
    <w:p w14:paraId="0CAAE35C"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12E0ECB5" w14:textId="77777777" w:rsidR="00E01605" w:rsidRPr="00E01605" w:rsidRDefault="00E01605" w:rsidP="00E01605">
      <w:pPr>
        <w:autoSpaceDE w:val="0"/>
        <w:autoSpaceDN w:val="0"/>
        <w:adjustRightInd w:val="0"/>
        <w:rPr>
          <w:rFonts w:ascii="Courier New" w:hAnsi="Courier New" w:cs="Courier New"/>
          <w:sz w:val="22"/>
          <w:szCs w:val="22"/>
        </w:rPr>
      </w:pPr>
    </w:p>
    <w:p w14:paraId="59E59CA4" w14:textId="77777777" w:rsidR="00E01605" w:rsidRPr="00E01605" w:rsidRDefault="00E01605" w:rsidP="00E01605">
      <w:pPr>
        <w:autoSpaceDE w:val="0"/>
        <w:autoSpaceDN w:val="0"/>
        <w:adjustRightInd w:val="0"/>
        <w:rPr>
          <w:rFonts w:ascii="Courier New" w:hAnsi="Courier New" w:cs="Courier New"/>
          <w:sz w:val="22"/>
          <w:szCs w:val="22"/>
        </w:rPr>
      </w:pPr>
    </w:p>
    <w:p w14:paraId="58B724F4" w14:textId="77777777" w:rsidR="00E01605" w:rsidRPr="00E01605" w:rsidRDefault="00E01605" w:rsidP="00E01605">
      <w:pPr>
        <w:autoSpaceDE w:val="0"/>
        <w:autoSpaceDN w:val="0"/>
        <w:adjustRightInd w:val="0"/>
        <w:rPr>
          <w:rFonts w:ascii="Courier New" w:hAnsi="Courier New" w:cs="Courier New"/>
          <w:sz w:val="22"/>
          <w:szCs w:val="22"/>
        </w:rPr>
      </w:pPr>
    </w:p>
    <w:p w14:paraId="05119BA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footer{</w:t>
      </w:r>
    </w:p>
    <w:p w14:paraId="0F8C340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width: 100%;</w:t>
      </w:r>
    </w:p>
    <w:p w14:paraId="10B591EB"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margin-top: 10px;</w:t>
      </w:r>
    </w:p>
    <w:p w14:paraId="20ABAAE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background-color: rgba(0, 0, 0, 0.678);</w:t>
      </w:r>
    </w:p>
    <w:p w14:paraId="74C750A7"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color: white;</w:t>
      </w:r>
    </w:p>
    <w:p w14:paraId="1D6E0B7C"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21BB4E6B"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.main-content{</w:t>
      </w:r>
    </w:p>
    <w:p w14:paraId="29BC2575"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display: flex;</w:t>
      </w:r>
    </w:p>
    <w:p w14:paraId="31F5B107"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399523D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.main-content .box{</w:t>
      </w:r>
    </w:p>
    <w:p w14:paraId="298E030C"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flex-basis: 50%;</w:t>
      </w:r>
    </w:p>
    <w:p w14:paraId="48179F74"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padding: 10px 20px;</w:t>
      </w:r>
    </w:p>
    <w:p w14:paraId="4D4CF28B"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1C018A5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.box h2{</w:t>
      </w:r>
    </w:p>
    <w:p w14:paraId="0224651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text-transform: uppercase;</w:t>
      </w:r>
    </w:p>
    <w:p w14:paraId="49474CD8"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border-bottom: 5px solid white;</w:t>
      </w:r>
    </w:p>
    <w:p w14:paraId="4F5BCF5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lastRenderedPageBreak/>
        <w:t>}</w:t>
      </w:r>
    </w:p>
    <w:p w14:paraId="102F0BE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.box .content{</w:t>
      </w:r>
    </w:p>
    <w:p w14:paraId="77E8BD6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margin: 20px 0px 0px 0px;</w:t>
      </w:r>
    </w:p>
    <w:p w14:paraId="36B7683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3525142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.left .content p{</w:t>
      </w:r>
    </w:p>
    <w:p w14:paraId="6A836C77"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text-align: justify;</w:t>
      </w:r>
    </w:p>
    <w:p w14:paraId="4EE50FE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44A12395"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.left .content .social{</w:t>
      </w:r>
    </w:p>
    <w:p w14:paraId="74DEEA36"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margin: 20px 0px 0px 0px;</w:t>
      </w:r>
    </w:p>
    <w:p w14:paraId="26CC06B7"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7C2A5FF0"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.left .content .social a{</w:t>
      </w:r>
    </w:p>
    <w:p w14:paraId="00AF62A4"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padding: 0px 30px;</w:t>
      </w:r>
    </w:p>
    <w:p w14:paraId="6367E925"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color: black;</w:t>
      </w:r>
    </w:p>
    <w:p w14:paraId="246819CB"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w:t>
      </w:r>
    </w:p>
    <w:p w14:paraId="48B24E85"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.left .content .social a i{</w:t>
      </w:r>
    </w:p>
    <w:p w14:paraId="7B7B32FB"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height: 30px;</w:t>
      </w:r>
    </w:p>
    <w:p w14:paraId="405FD240"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width: 30px;</w:t>
      </w:r>
    </w:p>
    <w:p w14:paraId="3711BFE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background: white;</w:t>
      </w:r>
    </w:p>
    <w:p w14:paraId="3EFB2AC0"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line-height: 30px;</w:t>
      </w:r>
    </w:p>
    <w:p w14:paraId="44A3E5E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text-align: center;</w:t>
      </w:r>
    </w:p>
    <w:p w14:paraId="5EB8E806"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border-radius: 4px;</w:t>
      </w:r>
    </w:p>
    <w:p w14:paraId="76AA2516"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w:t>
      </w:r>
    </w:p>
    <w:p w14:paraId="785DC74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transition: .3s;</w:t>
      </w:r>
    </w:p>
    <w:p w14:paraId="40B40787"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w:t>
      </w:r>
    </w:p>
    <w:p w14:paraId="55919A30"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.left .content .social a i:hover{</w:t>
      </w:r>
    </w:p>
    <w:p w14:paraId="4DD4FC9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background: greenyellow; </w:t>
      </w:r>
    </w:p>
    <w:p w14:paraId="7EEB7FA0"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transform: scale(1.04);</w:t>
      </w:r>
    </w:p>
    <w:p w14:paraId="2B8C1B9B"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color: white;</w:t>
      </w:r>
    </w:p>
    <w:p w14:paraId="390BD42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 </w:t>
      </w:r>
    </w:p>
    <w:p w14:paraId="15D71458"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.center .content .place .fa,.center .content .contact .fa,.center .content .email .fa {</w:t>
      </w:r>
    </w:p>
    <w:p w14:paraId="7734399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height: 40px;</w:t>
      </w:r>
    </w:p>
    <w:p w14:paraId="2991B2C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width: 40px;</w:t>
      </w:r>
    </w:p>
    <w:p w14:paraId="5584C8EC"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color: black;</w:t>
      </w:r>
    </w:p>
    <w:p w14:paraId="621CE1E5"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margin-top: 5px;</w:t>
      </w:r>
    </w:p>
    <w:p w14:paraId="0912F81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margin-right: 10px;</w:t>
      </w:r>
    </w:p>
    <w:p w14:paraId="37C370E7"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background: white;</w:t>
      </w:r>
    </w:p>
    <w:p w14:paraId="5FCF27C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line-height: 30px;</w:t>
      </w:r>
    </w:p>
    <w:p w14:paraId="29350F26"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text-align: center;</w:t>
      </w:r>
    </w:p>
    <w:p w14:paraId="7392FE3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border-radius: 4px;</w:t>
      </w:r>
    </w:p>
    <w:p w14:paraId="692E926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padding-top: 4px;</w:t>
      </w:r>
    </w:p>
    <w:p w14:paraId="3AB2D215"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transition: .3s;</w:t>
      </w:r>
    </w:p>
    <w:p w14:paraId="79323B9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w:t>
      </w:r>
    </w:p>
    <w:p w14:paraId="17258A3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.center .content .place .fa:hover,.center .content .contact .fa:hover,.center .content .email .fa:hover{</w:t>
      </w:r>
    </w:p>
    <w:p w14:paraId="16334E66"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background: greenyellow; </w:t>
      </w:r>
    </w:p>
    <w:p w14:paraId="4953554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transform: scale(1.04);</w:t>
      </w:r>
    </w:p>
    <w:p w14:paraId="1CFC584C"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color: white;</w:t>
      </w:r>
    </w:p>
    <w:p w14:paraId="17D40F9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 </w:t>
      </w:r>
    </w:p>
    <w:p w14:paraId="3D67AFC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.feed{</w:t>
      </w:r>
    </w:p>
    <w:p w14:paraId="4DCE886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text-align: center;</w:t>
      </w:r>
    </w:p>
    <w:p w14:paraId="0752E874"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padding: 10px;</w:t>
      </w:r>
    </w:p>
    <w:p w14:paraId="12AC5D3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height: 225px;</w:t>
      </w:r>
    </w:p>
    <w:p w14:paraId="7981E8B7"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border: 1px solid silver;</w:t>
      </w:r>
    </w:p>
    <w:p w14:paraId="07C9A27B"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border-radius: 5px</w:t>
      </w:r>
    </w:p>
    <w:p w14:paraId="5D6AEEAC"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w:t>
      </w:r>
    </w:p>
    <w:p w14:paraId="6A5319D8"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lastRenderedPageBreak/>
        <w:t xml:space="preserve"> .feed input[type= email]{</w:t>
      </w:r>
    </w:p>
    <w:p w14:paraId="111359C0"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padding:5px;</w:t>
      </w:r>
    </w:p>
    <w:p w14:paraId="2E66CBE8"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width: 100%;</w:t>
      </w:r>
    </w:p>
    <w:p w14:paraId="38A93CC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w:t>
      </w:r>
    </w:p>
    <w:p w14:paraId="4F8C77C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button{</w:t>
      </w:r>
    </w:p>
    <w:p w14:paraId="5ADCDC7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color: black;</w:t>
      </w:r>
    </w:p>
    <w:p w14:paraId="6601ED9C"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background-color: white;</w:t>
      </w:r>
    </w:p>
    <w:p w14:paraId="73055E9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padding: 10px 20px;</w:t>
      </w:r>
    </w:p>
    <w:p w14:paraId="300B071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border-radius: 10px;</w:t>
      </w:r>
    </w:p>
    <w:p w14:paraId="321D0DB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transition: .5s;</w:t>
      </w:r>
    </w:p>
    <w:p w14:paraId="1FA352E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57B0880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button:hover{</w:t>
      </w:r>
    </w:p>
    <w:p w14:paraId="2A5FC7D8"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background: greenyellow;</w:t>
      </w:r>
    </w:p>
    <w:p w14:paraId="378265A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color: white;</w:t>
      </w:r>
    </w:p>
    <w:p w14:paraId="49A37FB6" w14:textId="606AD656" w:rsidR="00700921" w:rsidRDefault="00E01605" w:rsidP="00700921">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56AA2B91" w14:textId="4E07B8A3" w:rsidR="004D1A9F" w:rsidRDefault="004D1A9F" w:rsidP="004D1A9F"/>
    <w:p w14:paraId="4069DDFB" w14:textId="4DE1A83E" w:rsidR="00700921" w:rsidRDefault="00E7392D" w:rsidP="00700921">
      <w:pPr>
        <w:pStyle w:val="Heading2"/>
        <w:ind w:left="720"/>
      </w:pPr>
      <w:r>
        <w:t>Laptop Brand:</w:t>
      </w:r>
    </w:p>
    <w:p w14:paraId="3875BB87" w14:textId="77777777" w:rsidR="00700921" w:rsidRPr="004D1A9F" w:rsidRDefault="00700921" w:rsidP="00700921">
      <w:pPr>
        <w:pStyle w:val="NoSpacing"/>
      </w:pPr>
      <w:r w:rsidRPr="004D1A9F">
        <w:t>Html:</w:t>
      </w:r>
    </w:p>
    <w:p w14:paraId="6814202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&lt;!DOCTYPE html&gt;</w:t>
      </w:r>
    </w:p>
    <w:p w14:paraId="6722DAC0"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&lt;html&gt;</w:t>
      </w:r>
    </w:p>
    <w:p w14:paraId="3F2EDC6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&lt;head&gt;</w:t>
      </w:r>
    </w:p>
    <w:p w14:paraId="03C94CE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&lt;meta charset="UTF-8"&gt;</w:t>
      </w:r>
    </w:p>
    <w:p w14:paraId="5C9827B0"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&lt;title&gt;Besties Gadget Marketing | Laptop Brand</w:t>
      </w:r>
    </w:p>
    <w:p w14:paraId="543768B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&lt;/title&gt;</w:t>
      </w:r>
    </w:p>
    <w:p w14:paraId="6CBA511C"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&lt;link rel="icon" href="logo(1).jpeg" sizes="7x7"&gt;</w:t>
      </w:r>
    </w:p>
    <w:p w14:paraId="42C6845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&lt;link rel="stylesheet" href="laptop.css"&gt;</w:t>
      </w:r>
    </w:p>
    <w:p w14:paraId="54CF466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&lt;link rel="stylesheet" href="https://stackpath.bootstrapcdn.com/font-awesome/4.7.0/css/font-awesome.min.css"&gt;</w:t>
      </w:r>
    </w:p>
    <w:p w14:paraId="2ECBFC76"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&lt;/head&gt;</w:t>
      </w:r>
    </w:p>
    <w:p w14:paraId="62A1130E"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&lt;body&gt;</w:t>
      </w:r>
    </w:p>
    <w:p w14:paraId="5864F845"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&lt;header&gt;</w:t>
      </w:r>
    </w:p>
    <w:p w14:paraId="34955665" w14:textId="77777777" w:rsidR="00E01605" w:rsidRPr="00E01605" w:rsidRDefault="00E01605" w:rsidP="00E01605">
      <w:pPr>
        <w:autoSpaceDE w:val="0"/>
        <w:autoSpaceDN w:val="0"/>
        <w:adjustRightInd w:val="0"/>
        <w:rPr>
          <w:rFonts w:ascii="Courier New" w:hAnsi="Courier New" w:cs="Courier New"/>
          <w:sz w:val="22"/>
          <w:szCs w:val="22"/>
        </w:rPr>
      </w:pPr>
    </w:p>
    <w:p w14:paraId="602026AC" w14:textId="77777777" w:rsidR="00E01605" w:rsidRPr="00E01605" w:rsidRDefault="00E01605" w:rsidP="00E01605">
      <w:pPr>
        <w:autoSpaceDE w:val="0"/>
        <w:autoSpaceDN w:val="0"/>
        <w:adjustRightInd w:val="0"/>
        <w:rPr>
          <w:rFonts w:ascii="Courier New" w:hAnsi="Courier New" w:cs="Courier New"/>
          <w:sz w:val="22"/>
          <w:szCs w:val="22"/>
        </w:rPr>
      </w:pPr>
    </w:p>
    <w:p w14:paraId="4C78875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t>&lt;nav&gt;</w:t>
      </w:r>
    </w:p>
    <w:p w14:paraId="46ED4CA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 class="logo"&gt;</w:t>
      </w:r>
    </w:p>
    <w:p w14:paraId="18A19A87"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&lt;a href="Home.html"&gt;&lt;img src="logo(1).jpeg"&gt;&lt;/a&gt;</w:t>
      </w:r>
    </w:p>
    <w:p w14:paraId="0AB1DEF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&lt;/div&gt;</w:t>
      </w:r>
    </w:p>
    <w:p w14:paraId="64C2C2B4"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&lt;ul class="nav-area"&gt;</w:t>
      </w:r>
    </w:p>
    <w:p w14:paraId="1EB4569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&lt;li&gt;&lt;a href="Home.html"&gt;Home&lt;/a&gt;&lt;/li&gt;</w:t>
      </w:r>
    </w:p>
    <w:p w14:paraId="076AF1F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&lt;li&gt;&lt;a href="laptop.html"&gt;Laptop Brand&lt;/a&gt;&lt;/li&gt;</w:t>
      </w:r>
    </w:p>
    <w:p w14:paraId="2CD07388"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&lt;li&gt;&lt;a href="mobile.html"&gt;Mobile Devices&lt;/a&gt;&lt;/li&gt;</w:t>
      </w:r>
    </w:p>
    <w:p w14:paraId="53ECFF1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&lt;li&gt;&lt;a href="watches.html"&gt;Digital Watches&lt;/a&gt;&lt;/li&gt;</w:t>
      </w:r>
    </w:p>
    <w:p w14:paraId="460341F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&lt;li&gt;&lt;a href="addtocart.html"&gt;</w:t>
      </w:r>
    </w:p>
    <w:p w14:paraId="060773E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&lt;i class="fa fa-shopping-cart"&gt;&lt;/i&gt;</w:t>
      </w:r>
    </w:p>
    <w:p w14:paraId="66F75650"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&lt;/a&gt;&lt;/li&gt;</w:t>
      </w:r>
    </w:p>
    <w:p w14:paraId="39B727A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&lt;/ul&gt;</w:t>
      </w:r>
    </w:p>
    <w:p w14:paraId="4278534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t>&lt;/nav&gt;</w:t>
      </w:r>
    </w:p>
    <w:p w14:paraId="1D1EE9E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p>
    <w:p w14:paraId="46006ECE"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p>
    <w:p w14:paraId="19A7A28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&lt;/header&gt;</w:t>
      </w:r>
    </w:p>
    <w:p w14:paraId="4F134978" w14:textId="77777777" w:rsidR="00E01605" w:rsidRPr="00E01605" w:rsidRDefault="00E01605" w:rsidP="00E01605">
      <w:pPr>
        <w:autoSpaceDE w:val="0"/>
        <w:autoSpaceDN w:val="0"/>
        <w:adjustRightInd w:val="0"/>
        <w:rPr>
          <w:rFonts w:ascii="Courier New" w:hAnsi="Courier New" w:cs="Courier New"/>
          <w:sz w:val="22"/>
          <w:szCs w:val="22"/>
        </w:rPr>
      </w:pPr>
    </w:p>
    <w:p w14:paraId="31F6696B" w14:textId="77777777" w:rsidR="00E01605" w:rsidRPr="00E01605" w:rsidRDefault="00E01605" w:rsidP="00E01605">
      <w:pPr>
        <w:autoSpaceDE w:val="0"/>
        <w:autoSpaceDN w:val="0"/>
        <w:adjustRightInd w:val="0"/>
        <w:rPr>
          <w:rFonts w:ascii="Courier New" w:hAnsi="Courier New" w:cs="Courier New"/>
          <w:sz w:val="22"/>
          <w:szCs w:val="22"/>
        </w:rPr>
      </w:pPr>
    </w:p>
    <w:p w14:paraId="55370C2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&lt;main&gt;</w:t>
      </w:r>
      <w:r w:rsidRPr="00E01605">
        <w:rPr>
          <w:rFonts w:ascii="Courier New" w:hAnsi="Courier New" w:cs="Courier New"/>
          <w:sz w:val="22"/>
          <w:szCs w:val="22"/>
        </w:rPr>
        <w:tab/>
      </w:r>
    </w:p>
    <w:p w14:paraId="3BD93B2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t>&lt;h1&gt;Laptop Brand&lt;/h1&gt;</w:t>
      </w:r>
    </w:p>
    <w:p w14:paraId="17BF6053" w14:textId="77777777" w:rsidR="00E01605" w:rsidRPr="00E01605" w:rsidRDefault="00E01605" w:rsidP="00E01605">
      <w:pPr>
        <w:autoSpaceDE w:val="0"/>
        <w:autoSpaceDN w:val="0"/>
        <w:adjustRightInd w:val="0"/>
        <w:rPr>
          <w:rFonts w:ascii="Courier New" w:hAnsi="Courier New" w:cs="Courier New"/>
          <w:sz w:val="22"/>
          <w:szCs w:val="22"/>
        </w:rPr>
      </w:pPr>
    </w:p>
    <w:p w14:paraId="23DF0E1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lastRenderedPageBreak/>
        <w:tab/>
      </w:r>
      <w:r w:rsidRPr="00E01605">
        <w:rPr>
          <w:rFonts w:ascii="Courier New" w:hAnsi="Courier New" w:cs="Courier New"/>
          <w:sz w:val="22"/>
          <w:szCs w:val="22"/>
        </w:rPr>
        <w:tab/>
        <w:t>&lt;div class="cards"&gt;</w:t>
      </w:r>
    </w:p>
    <w:p w14:paraId="3F2D770E"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&lt;img src="Laptop/hp.jpg"&gt;</w:t>
      </w:r>
    </w:p>
    <w:p w14:paraId="4E3D2BF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 class="title" &gt;</w:t>
      </w:r>
    </w:p>
    <w:p w14:paraId="1BCCF22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&lt;h2&gt;HP&lt;/h2&gt;</w:t>
      </w:r>
    </w:p>
    <w:p w14:paraId="2071D3C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&lt;/div&gt;</w:t>
      </w:r>
    </w:p>
    <w:p w14:paraId="49D723F5"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 class="description"&gt;</w:t>
      </w:r>
    </w:p>
    <w:p w14:paraId="5D8B4897"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 xml:space="preserve">&lt;p&gt;The laptop is easy to use and does not require any extra equipment.It has all the feature as its own keyboard </w:t>
      </w:r>
    </w:p>
    <w:p w14:paraId="436CB9D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a built- in mouse,built-in speaker,microphone and have a built a camera and even a laptop cover</w:t>
      </w:r>
    </w:p>
    <w:p w14:paraId="3D229060"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with equipped with two built in camera option on both sides.&lt;/p&gt;</w:t>
      </w:r>
    </w:p>
    <w:p w14:paraId="720984D8"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&lt;lebel style="margin-right: 50%;color: white;"&gt; Rs 87000&lt;/lebel&gt;</w:t>
      </w:r>
    </w:p>
    <w:p w14:paraId="723A47BB"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&lt;button&gt;Add to card&lt;/button&gt;</w:t>
      </w:r>
    </w:p>
    <w:p w14:paraId="40DEB51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&lt;/div&gt;</w:t>
      </w:r>
    </w:p>
    <w:p w14:paraId="3AD6EDD5"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t>&lt;/div&gt;</w:t>
      </w:r>
    </w:p>
    <w:p w14:paraId="626EC51D" w14:textId="77777777" w:rsidR="00E01605" w:rsidRPr="00E01605" w:rsidRDefault="00E01605" w:rsidP="00E01605">
      <w:pPr>
        <w:autoSpaceDE w:val="0"/>
        <w:autoSpaceDN w:val="0"/>
        <w:adjustRightInd w:val="0"/>
        <w:rPr>
          <w:rFonts w:ascii="Courier New" w:hAnsi="Courier New" w:cs="Courier New"/>
          <w:sz w:val="22"/>
          <w:szCs w:val="22"/>
        </w:rPr>
      </w:pPr>
    </w:p>
    <w:p w14:paraId="4E8CE757"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 class="cards"&gt;</w:t>
      </w:r>
    </w:p>
    <w:p w14:paraId="0E93CD7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&lt;img src="Laptop/dell.jpg"&gt;</w:t>
      </w:r>
    </w:p>
    <w:p w14:paraId="573E5EC4"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 class="title" &gt;</w:t>
      </w:r>
    </w:p>
    <w:p w14:paraId="0EC66DCE"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&lt;h2&gt;Dell&lt;/h2&gt;</w:t>
      </w:r>
    </w:p>
    <w:p w14:paraId="6D6F4130"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&lt;/div&gt;</w:t>
      </w:r>
    </w:p>
    <w:p w14:paraId="6024C7F8"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 class="description"&gt;</w:t>
      </w:r>
    </w:p>
    <w:p w14:paraId="7E1866E8"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 xml:space="preserve">&lt;p&gt;This laptop primarily are known for their low rates.Fast processor adds to </w:t>
      </w:r>
    </w:p>
    <w:p w14:paraId="0930CF1E"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the product quailty.Easy upgradation to the system also adds to the proslist.&lt;/p&gt;</w:t>
      </w:r>
    </w:p>
    <w:p w14:paraId="308656B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&lt;lebel style="margin-right: 50%;color: white;"&gt; Rs 60000&lt;/lebel&gt;</w:t>
      </w:r>
    </w:p>
    <w:p w14:paraId="2CB87EE5"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&lt;button&gt;Add to card&lt;/button&gt;</w:t>
      </w:r>
    </w:p>
    <w:p w14:paraId="3CE8F2AE"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&lt;/div&gt;</w:t>
      </w:r>
    </w:p>
    <w:p w14:paraId="4FB2CEBB"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&lt;/div&gt;</w:t>
      </w:r>
    </w:p>
    <w:p w14:paraId="19B1CDC1" w14:textId="77777777" w:rsidR="00E01605" w:rsidRPr="00E01605" w:rsidRDefault="00E01605" w:rsidP="00E01605">
      <w:pPr>
        <w:autoSpaceDE w:val="0"/>
        <w:autoSpaceDN w:val="0"/>
        <w:adjustRightInd w:val="0"/>
        <w:rPr>
          <w:rFonts w:ascii="Courier New" w:hAnsi="Courier New" w:cs="Courier New"/>
          <w:sz w:val="22"/>
          <w:szCs w:val="22"/>
        </w:rPr>
      </w:pPr>
    </w:p>
    <w:p w14:paraId="552F1537"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 class="cards"&gt;</w:t>
      </w:r>
    </w:p>
    <w:p w14:paraId="0A4DD05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&lt;img src="Laptop/apple.jpg"&gt;</w:t>
      </w:r>
    </w:p>
    <w:p w14:paraId="663EB95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 class="title" &gt;</w:t>
      </w:r>
    </w:p>
    <w:p w14:paraId="0F59956E"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&lt;h2&gt;Apple&lt;/h2&gt;</w:t>
      </w:r>
    </w:p>
    <w:p w14:paraId="7AC6475E"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&lt;/div&gt;</w:t>
      </w:r>
    </w:p>
    <w:p w14:paraId="23ACDA0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 class="description"&gt;</w:t>
      </w:r>
    </w:p>
    <w:p w14:paraId="3934581E"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&lt;p&gt;This is very compact and light-weight laptop which you can carry with you everywhere.This laptop</w:t>
      </w:r>
    </w:p>
    <w:p w14:paraId="28254520"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have great touchpad user experince that you can't even imagine in the window world.&lt;/p&gt;</w:t>
      </w:r>
    </w:p>
    <w:p w14:paraId="38D9A86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 xml:space="preserve"> &lt;lebel style="margin-right: 50%;color: white;"&gt; Rs 145000&lt;/lebel&gt;</w:t>
      </w:r>
    </w:p>
    <w:p w14:paraId="111D5D38"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&lt;button&gt;Add to card&lt;/button&gt;</w:t>
      </w:r>
    </w:p>
    <w:p w14:paraId="2E8DE7D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&lt;/div&gt;</w:t>
      </w:r>
    </w:p>
    <w:p w14:paraId="1504DDCF" w14:textId="77777777" w:rsidR="00E01605" w:rsidRPr="00E01605" w:rsidRDefault="00E01605" w:rsidP="00E01605">
      <w:pPr>
        <w:autoSpaceDE w:val="0"/>
        <w:autoSpaceDN w:val="0"/>
        <w:adjustRightInd w:val="0"/>
        <w:rPr>
          <w:rFonts w:ascii="Courier New" w:hAnsi="Courier New" w:cs="Courier New"/>
          <w:sz w:val="22"/>
          <w:szCs w:val="22"/>
        </w:rPr>
      </w:pPr>
    </w:p>
    <w:p w14:paraId="76BDFD7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&lt;/main&gt;</w:t>
      </w:r>
    </w:p>
    <w:p w14:paraId="71B222C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p>
    <w:p w14:paraId="59EC6CF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&lt;footer&gt;</w:t>
      </w:r>
    </w:p>
    <w:p w14:paraId="5E1DA070" w14:textId="77777777" w:rsidR="00E01605" w:rsidRPr="00E01605" w:rsidRDefault="00E01605" w:rsidP="00E01605">
      <w:pPr>
        <w:autoSpaceDE w:val="0"/>
        <w:autoSpaceDN w:val="0"/>
        <w:adjustRightInd w:val="0"/>
        <w:rPr>
          <w:rFonts w:ascii="Courier New" w:hAnsi="Courier New" w:cs="Courier New"/>
          <w:sz w:val="22"/>
          <w:szCs w:val="22"/>
        </w:rPr>
      </w:pPr>
    </w:p>
    <w:p w14:paraId="31A0DEE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t>&lt;div class="main-content"&gt;</w:t>
      </w:r>
    </w:p>
    <w:p w14:paraId="0394F5B4"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 class="left box"&gt;</w:t>
      </w:r>
    </w:p>
    <w:p w14:paraId="04A2B86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&lt;h2&gt;About Us&lt;/h2&gt;</w:t>
      </w:r>
    </w:p>
    <w:p w14:paraId="718A3D15"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lastRenderedPageBreak/>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 class="content"&gt;</w:t>
      </w:r>
    </w:p>
    <w:p w14:paraId="5F5648C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 xml:space="preserve">&lt;p&gt;Besties Gadget Marketing  is one of the great Marketing website. We sell Laptop </w:t>
      </w:r>
    </w:p>
    <w:p w14:paraId="0C323DAE"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and Mobile Devices along with Digital Watches. Good Standard is the key feature</w:t>
      </w:r>
    </w:p>
    <w:p w14:paraId="7E74F1B5"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 xml:space="preserve"> of our Business. We provide services at International Level. We shall be oblidged to </w:t>
      </w:r>
    </w:p>
    <w:p w14:paraId="6769A11E"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serve you. For furthur details, please contact us.</w:t>
      </w:r>
    </w:p>
    <w:p w14:paraId="5A56D92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&lt;/p&gt;&lt;br&gt;&lt;br&gt;</w:t>
      </w:r>
    </w:p>
    <w:p w14:paraId="50D6BF6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 class="social"&gt;</w:t>
      </w:r>
    </w:p>
    <w:p w14:paraId="5978EE3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&lt;a href="https://www.facebook.com/Zulfiqar-Electronic Devices-112570480572863/" target="_blank"&gt;</w:t>
      </w:r>
    </w:p>
    <w:p w14:paraId="0F58799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&lt;i class = "fa  fa-facebook"&gt;&lt;/i&gt;</w:t>
      </w:r>
    </w:p>
    <w:p w14:paraId="503E8BF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&lt;/a&gt;</w:t>
      </w:r>
    </w:p>
    <w:p w14:paraId="0A8CA6A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&lt;a href="https://www.instagram.com/electronicworlddevices/?igshid=wngbbfxygpzc" target="_blank"&gt;</w:t>
      </w:r>
    </w:p>
    <w:p w14:paraId="50E2FEC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&lt;i class = "fa  fa-instagram"&gt;&lt;/i&gt;</w:t>
      </w:r>
    </w:p>
    <w:p w14:paraId="2F561B60"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&lt;/a&gt;</w:t>
      </w:r>
    </w:p>
    <w:p w14:paraId="1564F2FE"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&lt;a href="https://twitter.com/amazingdevices?lang=en" target="_blank"&gt;</w:t>
      </w:r>
    </w:p>
    <w:p w14:paraId="5CCAA7D4"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&lt;i class = "fa  fa-twitter"&gt;&lt;/i&gt;</w:t>
      </w:r>
    </w:p>
    <w:p w14:paraId="65955AA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&lt;/a&gt;</w:t>
      </w:r>
    </w:p>
    <w:p w14:paraId="2DC30B4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&lt;a href="https://www.youtube.com/watch?v=EF0gkU26olc" target="_blank"&gt;</w:t>
      </w:r>
    </w:p>
    <w:p w14:paraId="2E93E055"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&lt;i class = "fa  fa-youtube"&gt;&lt;/i&gt;</w:t>
      </w:r>
    </w:p>
    <w:p w14:paraId="7A11F24B"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&lt;/a&gt;</w:t>
      </w:r>
    </w:p>
    <w:p w14:paraId="1D892A26"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&lt;/div&gt;</w:t>
      </w:r>
    </w:p>
    <w:p w14:paraId="3222B3D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&lt;/div&gt;</w:t>
      </w:r>
    </w:p>
    <w:p w14:paraId="785B311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&lt;/div&gt;</w:t>
      </w:r>
    </w:p>
    <w:p w14:paraId="5D778A0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 class="center box"&gt;</w:t>
      </w:r>
    </w:p>
    <w:p w14:paraId="4DF76225"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&lt;h2&gt;Contact us&lt;/h2&gt;</w:t>
      </w:r>
    </w:p>
    <w:p w14:paraId="267D0E58"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 class="content"&gt;</w:t>
      </w:r>
    </w:p>
    <w:p w14:paraId="269C04D6"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 class="place"&gt;</w:t>
      </w:r>
    </w:p>
    <w:p w14:paraId="4A72486E"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&lt;a href="https://www.google.com/maps/place/Zulfiqar+Electronic devices/@</w:t>
      </w:r>
    </w:p>
    <w:p w14:paraId="1D5170C4"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31.4213236,73.0889887,17z/data=!3m1!4b1!4m5!3m4!1s0x0:0x44143</w:t>
      </w:r>
    </w:p>
    <w:p w14:paraId="585FC9A5"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60d56b67125!8m2!3d31.4213236!4d73.0911774" target="_blank"&gt;</w:t>
      </w:r>
    </w:p>
    <w:p w14:paraId="6DC7B2D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&lt;i class="fa fa-2x fa-map-marker"&gt;&lt;/i&gt;</w:t>
      </w:r>
    </w:p>
    <w:p w14:paraId="2125555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&lt;/a&gt;</w:t>
      </w:r>
    </w:p>
    <w:p w14:paraId="30471C0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&lt;span &gt;Mall Road Near Civil Hospital, Faisalabad.&lt;/span&gt;</w:t>
      </w:r>
    </w:p>
    <w:p w14:paraId="330A3DD0"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&lt;/div&gt;</w:t>
      </w:r>
    </w:p>
    <w:p w14:paraId="2AF21A2C"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 class="contact"&gt;</w:t>
      </w:r>
    </w:p>
    <w:p w14:paraId="24E2DA0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&lt;span class="fa fa-2x fa-phone"&gt;&lt;/span&gt;</w:t>
      </w:r>
    </w:p>
    <w:p w14:paraId="2DD25844"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&lt;span &gt;(041) 2640722&lt;/span&gt;</w:t>
      </w:r>
    </w:p>
    <w:p w14:paraId="799104D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&lt;/div&gt;</w:t>
      </w:r>
    </w:p>
    <w:p w14:paraId="4B747C2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 class="email"&gt;</w:t>
      </w:r>
    </w:p>
    <w:p w14:paraId="4ECBFDB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&lt;span class="fa fa-2x fa-envelope"&gt;&lt;/span&gt;</w:t>
      </w:r>
    </w:p>
    <w:p w14:paraId="02D0767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&lt;span &gt;XXXXXX@gmail.com&lt;/span&gt;</w:t>
      </w:r>
    </w:p>
    <w:p w14:paraId="125DCD8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&lt;/div&gt;</w:t>
      </w:r>
    </w:p>
    <w:p w14:paraId="33A1CDFE"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&lt;/div&gt;</w:t>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p>
    <w:p w14:paraId="61686AF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&lt;/div&gt;</w:t>
      </w:r>
    </w:p>
    <w:p w14:paraId="7DDCF3A0"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lastRenderedPageBreak/>
        <w:tab/>
      </w:r>
      <w:r w:rsidRPr="00E01605">
        <w:rPr>
          <w:rFonts w:ascii="Courier New" w:hAnsi="Courier New" w:cs="Courier New"/>
          <w:sz w:val="22"/>
          <w:szCs w:val="22"/>
        </w:rPr>
        <w:tab/>
      </w:r>
      <w:r w:rsidRPr="00E01605">
        <w:rPr>
          <w:rFonts w:ascii="Courier New" w:hAnsi="Courier New" w:cs="Courier New"/>
          <w:sz w:val="22"/>
          <w:szCs w:val="22"/>
        </w:rPr>
        <w:tab/>
        <w:t>&lt;div class="right box"&gt;</w:t>
      </w:r>
    </w:p>
    <w:p w14:paraId="207B362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&lt;h2&gt;Feedback&lt;/h2&gt;</w:t>
      </w:r>
    </w:p>
    <w:p w14:paraId="31D9B89C"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 class="content"&gt;</w:t>
      </w:r>
    </w:p>
    <w:p w14:paraId="088BF9D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&lt;form class = "feed" action="feedback.html" target="_blank"&gt;</w:t>
      </w:r>
    </w:p>
    <w:p w14:paraId="7CFD47CE"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 class="email"&gt;</w:t>
      </w:r>
    </w:p>
    <w:p w14:paraId="1BB8B6B4"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 class="text"&gt;Email&lt;/div&gt;</w:t>
      </w:r>
    </w:p>
    <w:p w14:paraId="1845DD74"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&lt;input type="email" required placeholder="Email"&gt;</w:t>
      </w:r>
    </w:p>
    <w:p w14:paraId="4B4D583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&lt;/div&gt;</w:t>
      </w:r>
    </w:p>
    <w:p w14:paraId="713F500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&lt;br&gt;</w:t>
      </w:r>
    </w:p>
    <w:p w14:paraId="24EF543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 class="msg"&gt;</w:t>
      </w:r>
    </w:p>
    <w:p w14:paraId="0C7EE374"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 class="text"&gt;Massage&lt;/div&gt;</w:t>
      </w:r>
    </w:p>
    <w:p w14:paraId="7AE89D5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&lt;textarea cols="50" rows="5" required placeholder="Pleaase, Enter your Message Here"&gt;&lt;/textarea&gt;</w:t>
      </w:r>
    </w:p>
    <w:p w14:paraId="48E85E3B"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&lt;/div&gt;</w:t>
      </w:r>
    </w:p>
    <w:p w14:paraId="1573D8A0"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 class="btn"&gt;</w:t>
      </w:r>
    </w:p>
    <w:p w14:paraId="184A27C7"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&lt;button type="submit"&gt;Send&lt;/button&gt;</w:t>
      </w:r>
    </w:p>
    <w:p w14:paraId="6FE4B2D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&lt;/div&gt;</w:t>
      </w:r>
    </w:p>
    <w:p w14:paraId="33AEC39E"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&lt;/form&gt;</w:t>
      </w:r>
    </w:p>
    <w:p w14:paraId="52935DA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&lt;/div&gt;</w:t>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p>
    <w:p w14:paraId="7A7C1CD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&lt;/div&gt;</w:t>
      </w:r>
    </w:p>
    <w:p w14:paraId="066C44A6"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t>&lt;/div&gt;</w:t>
      </w:r>
    </w:p>
    <w:p w14:paraId="02923940"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p>
    <w:p w14:paraId="3EAAEE6B"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p>
    <w:p w14:paraId="3E89521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&lt;/footer&gt;</w:t>
      </w:r>
    </w:p>
    <w:p w14:paraId="3520322C"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&lt;/body&gt;</w:t>
      </w:r>
    </w:p>
    <w:p w14:paraId="17A7FF9D" w14:textId="20211B10" w:rsidR="00700921" w:rsidRPr="00CD1563" w:rsidRDefault="00E01605" w:rsidP="00CD1563">
      <w:pPr>
        <w:autoSpaceDE w:val="0"/>
        <w:autoSpaceDN w:val="0"/>
        <w:adjustRightInd w:val="0"/>
        <w:rPr>
          <w:rFonts w:ascii="Courier New" w:hAnsi="Courier New" w:cs="Courier New"/>
          <w:sz w:val="22"/>
          <w:szCs w:val="22"/>
        </w:rPr>
      </w:pPr>
      <w:r w:rsidRPr="00E01605">
        <w:rPr>
          <w:rFonts w:ascii="Courier New" w:hAnsi="Courier New" w:cs="Courier New"/>
          <w:sz w:val="22"/>
          <w:szCs w:val="22"/>
        </w:rPr>
        <w:t>&lt;/html&gt;</w:t>
      </w:r>
    </w:p>
    <w:p w14:paraId="2305EE26" w14:textId="77777777" w:rsidR="00700921" w:rsidRDefault="00700921" w:rsidP="00700921">
      <w:pPr>
        <w:pStyle w:val="NoSpacing"/>
      </w:pPr>
      <w:r>
        <w:t>CSS:</w:t>
      </w:r>
    </w:p>
    <w:p w14:paraId="2A0B72F4"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1445CA7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margin: 0px;</w:t>
      </w:r>
    </w:p>
    <w:p w14:paraId="547415A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padding: 0px;</w:t>
      </w:r>
    </w:p>
    <w:p w14:paraId="0470C31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box-sizing: border-box;</w:t>
      </w:r>
    </w:p>
    <w:p w14:paraId="74F97ED4"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228388AC"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body</w:t>
      </w:r>
    </w:p>
    <w:p w14:paraId="2B1EF97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5E56036E"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background-image:radial-gradient(rgba(0,0,0,0.2),rgba(0,0,0,0.3)), url("Background/laptop(1).jpeg");</w:t>
      </w:r>
    </w:p>
    <w:p w14:paraId="24CE76B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background-attachment: fixed;</w:t>
      </w:r>
    </w:p>
    <w:p w14:paraId="1FAC351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width: 100%;</w:t>
      </w:r>
    </w:p>
    <w:p w14:paraId="2C7CEC66"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height: 100vh;</w:t>
      </w:r>
    </w:p>
    <w:p w14:paraId="4F85DE5E"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5DB0A9C4"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nav </w:t>
      </w:r>
    </w:p>
    <w:p w14:paraId="5D6DBA70"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55964CA7"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background: rgba(0, 0, 0, 0.3);</w:t>
      </w:r>
    </w:p>
    <w:p w14:paraId="0207871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height: 15vh;</w:t>
      </w:r>
    </w:p>
    <w:p w14:paraId="75D5A6A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20679B88"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.nav-area {</w:t>
      </w:r>
    </w:p>
    <w:p w14:paraId="41C67DC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float: right;</w:t>
      </w:r>
    </w:p>
    <w:p w14:paraId="76D53A06"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list-style: none;</w:t>
      </w:r>
    </w:p>
    <w:p w14:paraId="6D1FF17C"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margin-top: 30px;</w:t>
      </w:r>
    </w:p>
    <w:p w14:paraId="7D80253E"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3821BDD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.nav-area li {</w:t>
      </w:r>
    </w:p>
    <w:p w14:paraId="017C1CB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display: inline-block;</w:t>
      </w:r>
    </w:p>
    <w:p w14:paraId="1165B8B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066C65CE"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.nav-area li a {</w:t>
      </w:r>
    </w:p>
    <w:p w14:paraId="078A5197"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lastRenderedPageBreak/>
        <w:tab/>
        <w:t>color: #fff;</w:t>
      </w:r>
    </w:p>
    <w:p w14:paraId="6068BD1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text-decoration: none;</w:t>
      </w:r>
    </w:p>
    <w:p w14:paraId="2D2B42DC"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padding: 5px 30px;</w:t>
      </w:r>
    </w:p>
    <w:p w14:paraId="6FB0BAC0"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font-family: poppins;</w:t>
      </w:r>
    </w:p>
    <w:p w14:paraId="69F946DE"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font-size: 16px;</w:t>
      </w:r>
    </w:p>
    <w:p w14:paraId="1B209AE0"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text-transform: uppercase;</w:t>
      </w:r>
    </w:p>
    <w:p w14:paraId="4CE25040"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p>
    <w:p w14:paraId="212D8F07"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6BD4C8F8"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.nav-area li a i {</w:t>
      </w:r>
    </w:p>
    <w:p w14:paraId="5D2ED298"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height: 30px;</w:t>
      </w:r>
    </w:p>
    <w:p w14:paraId="6851FED6"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width: 30px;</w:t>
      </w:r>
    </w:p>
    <w:p w14:paraId="2CAA4DFB"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text-align: center;</w:t>
      </w:r>
    </w:p>
    <w:p w14:paraId="1C7E61C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border-radius: 4px;</w:t>
      </w:r>
    </w:p>
    <w:p w14:paraId="377A406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6806585B"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.nav-area li a:hover{</w:t>
      </w:r>
    </w:p>
    <w:p w14:paraId="5678953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background: rgba(2, 243, 223, 0.712);</w:t>
      </w:r>
    </w:p>
    <w:p w14:paraId="6B00557C"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color: #333;</w:t>
      </w:r>
    </w:p>
    <w:p w14:paraId="06DC6A57"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border-radius: 30px 0px;</w:t>
      </w:r>
    </w:p>
    <w:p w14:paraId="50E83B7C"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transition: all .5s ease;</w:t>
      </w:r>
    </w:p>
    <w:p w14:paraId="783EE08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transition-delay: 5ms;</w:t>
      </w:r>
    </w:p>
    <w:p w14:paraId="1F37BA9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37FED55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.logo {</w:t>
      </w:r>
    </w:p>
    <w:p w14:paraId="464BC000"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float: left;</w:t>
      </w:r>
    </w:p>
    <w:p w14:paraId="6311A5D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padding-left: 50px;</w:t>
      </w:r>
    </w:p>
    <w:p w14:paraId="37138A16"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padding-top:5px;</w:t>
      </w:r>
    </w:p>
    <w:p w14:paraId="03A5403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759C553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.logo img {</w:t>
      </w:r>
    </w:p>
    <w:p w14:paraId="097F0345"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width: 13vh;</w:t>
      </w:r>
    </w:p>
    <w:p w14:paraId="68AD1627"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cursor: pointer;</w:t>
      </w:r>
    </w:p>
    <w:p w14:paraId="5337B6D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border-radius:90%;</w:t>
      </w:r>
    </w:p>
    <w:p w14:paraId="1B6DA2A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5804DC7E" w14:textId="77777777" w:rsidR="00E01605" w:rsidRPr="00E01605" w:rsidRDefault="00E01605" w:rsidP="00E01605">
      <w:pPr>
        <w:autoSpaceDE w:val="0"/>
        <w:autoSpaceDN w:val="0"/>
        <w:adjustRightInd w:val="0"/>
        <w:rPr>
          <w:rFonts w:ascii="Courier New" w:hAnsi="Courier New" w:cs="Courier New"/>
          <w:sz w:val="22"/>
          <w:szCs w:val="22"/>
        </w:rPr>
      </w:pPr>
    </w:p>
    <w:p w14:paraId="4D8BBE17" w14:textId="77777777" w:rsidR="00E01605" w:rsidRPr="00E01605" w:rsidRDefault="00E01605" w:rsidP="00E01605">
      <w:pPr>
        <w:autoSpaceDE w:val="0"/>
        <w:autoSpaceDN w:val="0"/>
        <w:adjustRightInd w:val="0"/>
        <w:rPr>
          <w:rFonts w:ascii="Courier New" w:hAnsi="Courier New" w:cs="Courier New"/>
          <w:sz w:val="22"/>
          <w:szCs w:val="22"/>
        </w:rPr>
      </w:pPr>
    </w:p>
    <w:p w14:paraId="05085CE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h1</w:t>
      </w:r>
    </w:p>
    <w:p w14:paraId="2CE12758"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54AF267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text-align: center;</w:t>
      </w:r>
    </w:p>
    <w:p w14:paraId="5E64B39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max-width: 1300px;</w:t>
      </w:r>
    </w:p>
    <w:p w14:paraId="5849D54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margin: 20px auto;</w:t>
      </w:r>
    </w:p>
    <w:p w14:paraId="238824EB"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color: rgba(255, 255, 255, 0.479);</w:t>
      </w:r>
    </w:p>
    <w:p w14:paraId="38FD0537"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border: 5px solid wheat;</w:t>
      </w:r>
    </w:p>
    <w:p w14:paraId="5DBDF18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font-size: 170px;</w:t>
      </w:r>
    </w:p>
    <w:p w14:paraId="5AE702F5"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background: linear-gradient(rgba(0, 0, 0, 0.3),rgba(255, 255, 255, 0.438));</w:t>
      </w:r>
    </w:p>
    <w:p w14:paraId="6B695F1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font-family: Cambria, Cochin, Georgia, Times, 'Times New Roman', serif;</w:t>
      </w:r>
    </w:p>
    <w:p w14:paraId="44712F3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452D76F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.cards</w:t>
      </w:r>
    </w:p>
    <w:p w14:paraId="7C390890"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330A76AC"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width:25%;</w:t>
      </w:r>
    </w:p>
    <w:p w14:paraId="33776FC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display: inline-block;</w:t>
      </w:r>
    </w:p>
    <w:p w14:paraId="080860EB"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box-shadow: 3px 3px 12px rgba(0, 0, 0, 0.336);</w:t>
      </w:r>
    </w:p>
    <w:p w14:paraId="447AC44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border-radius: 5px;</w:t>
      </w:r>
    </w:p>
    <w:p w14:paraId="34C7C3E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margin: 40px;</w:t>
      </w:r>
    </w:p>
    <w:p w14:paraId="6EB29FD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background-color: grey;</w:t>
      </w:r>
    </w:p>
    <w:p w14:paraId="55AC27FE"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4887306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.cards:hover{</w:t>
      </w:r>
    </w:p>
    <w:p w14:paraId="05581C2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transform: scale(1.03);</w:t>
      </w:r>
    </w:p>
    <w:p w14:paraId="203C19D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3CB856F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lastRenderedPageBreak/>
        <w:t>.cards img</w:t>
      </w:r>
    </w:p>
    <w:p w14:paraId="06ED70B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5E08EECC"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width: 100%;</w:t>
      </w:r>
    </w:p>
    <w:p w14:paraId="17BDE04E"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height: 250px;</w:t>
      </w:r>
    </w:p>
    <w:p w14:paraId="6A52BBCB"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02FB4214"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.cards img:hover{</w:t>
      </w:r>
    </w:p>
    <w:p w14:paraId="7C2298E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transform: scale(1.03);</w:t>
      </w:r>
    </w:p>
    <w:p w14:paraId="565008F8"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5774EE08"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.cards img:hover{</w:t>
      </w:r>
    </w:p>
    <w:p w14:paraId="3BDC7DE0"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transform: scale(1.03);</w:t>
      </w:r>
    </w:p>
    <w:p w14:paraId="14D5D378"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6A1E54F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.title</w:t>
      </w:r>
    </w:p>
    <w:p w14:paraId="28ADA427"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287F36A6"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text-align:center;</w:t>
      </w:r>
    </w:p>
    <w:p w14:paraId="336046E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padding: 5px;</w:t>
      </w:r>
    </w:p>
    <w:p w14:paraId="0F8D32D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color: white;</w:t>
      </w:r>
    </w:p>
    <w:p w14:paraId="36E4F01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07DACDB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.description</w:t>
      </w:r>
    </w:p>
    <w:p w14:paraId="7011A90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708E9EC6"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text-align: center;</w:t>
      </w:r>
    </w:p>
    <w:p w14:paraId="2A6E1056"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padding:5px;</w:t>
      </w:r>
    </w:p>
    <w:p w14:paraId="5B75773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font-size: 20px;</w:t>
      </w:r>
    </w:p>
    <w:p w14:paraId="446AD610"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51A30B4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button</w:t>
      </w:r>
    </w:p>
    <w:p w14:paraId="76F4E9C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2CBA481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margin-top: 10px;</w:t>
      </w:r>
    </w:p>
    <w:p w14:paraId="016CACD8"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margin-bottom: 10px;</w:t>
      </w:r>
    </w:p>
    <w:p w14:paraId="412F921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background-color: white;</w:t>
      </w:r>
    </w:p>
    <w:p w14:paraId="5903677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border: 1px solid black;</w:t>
      </w:r>
    </w:p>
    <w:p w14:paraId="72A57554"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padding:5px;</w:t>
      </w:r>
    </w:p>
    <w:p w14:paraId="509318B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border-radius:5px;</w:t>
      </w:r>
    </w:p>
    <w:p w14:paraId="36271DD6"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15B064E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button:hover</w:t>
      </w:r>
    </w:p>
    <w:p w14:paraId="2B1C84D5"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0020A3B8"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background-color: black;</w:t>
      </w:r>
    </w:p>
    <w:p w14:paraId="7F35702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color:white;</w:t>
      </w:r>
    </w:p>
    <w:p w14:paraId="401B9B3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transition:.7s;</w:t>
      </w:r>
    </w:p>
    <w:p w14:paraId="7E1EBDE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cursor: pointer;</w:t>
      </w:r>
    </w:p>
    <w:p w14:paraId="7C6781AE"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29E6F6B5" w14:textId="77777777" w:rsidR="00E01605" w:rsidRPr="00E01605" w:rsidRDefault="00E01605" w:rsidP="00E01605">
      <w:pPr>
        <w:autoSpaceDE w:val="0"/>
        <w:autoSpaceDN w:val="0"/>
        <w:adjustRightInd w:val="0"/>
        <w:rPr>
          <w:rFonts w:ascii="Courier New" w:hAnsi="Courier New" w:cs="Courier New"/>
          <w:sz w:val="22"/>
          <w:szCs w:val="22"/>
        </w:rPr>
      </w:pPr>
    </w:p>
    <w:p w14:paraId="1C935965" w14:textId="77777777" w:rsidR="00E01605" w:rsidRPr="00E01605" w:rsidRDefault="00E01605" w:rsidP="00E01605">
      <w:pPr>
        <w:autoSpaceDE w:val="0"/>
        <w:autoSpaceDN w:val="0"/>
        <w:adjustRightInd w:val="0"/>
        <w:rPr>
          <w:rFonts w:ascii="Courier New" w:hAnsi="Courier New" w:cs="Courier New"/>
          <w:sz w:val="22"/>
          <w:szCs w:val="22"/>
        </w:rPr>
      </w:pPr>
    </w:p>
    <w:p w14:paraId="5BD930C9" w14:textId="77777777" w:rsidR="00E01605" w:rsidRPr="00E01605" w:rsidRDefault="00E01605" w:rsidP="00E01605">
      <w:pPr>
        <w:autoSpaceDE w:val="0"/>
        <w:autoSpaceDN w:val="0"/>
        <w:adjustRightInd w:val="0"/>
        <w:rPr>
          <w:rFonts w:ascii="Courier New" w:hAnsi="Courier New" w:cs="Courier New"/>
          <w:sz w:val="22"/>
          <w:szCs w:val="22"/>
        </w:rPr>
      </w:pPr>
    </w:p>
    <w:p w14:paraId="36317898" w14:textId="77777777" w:rsidR="00E01605" w:rsidRPr="00E01605" w:rsidRDefault="00E01605" w:rsidP="00E01605">
      <w:pPr>
        <w:autoSpaceDE w:val="0"/>
        <w:autoSpaceDN w:val="0"/>
        <w:adjustRightInd w:val="0"/>
        <w:rPr>
          <w:rFonts w:ascii="Courier New" w:hAnsi="Courier New" w:cs="Courier New"/>
          <w:sz w:val="22"/>
          <w:szCs w:val="22"/>
        </w:rPr>
      </w:pPr>
    </w:p>
    <w:p w14:paraId="22EC3670" w14:textId="77777777" w:rsidR="00E01605" w:rsidRPr="00E01605" w:rsidRDefault="00E01605" w:rsidP="00E01605">
      <w:pPr>
        <w:autoSpaceDE w:val="0"/>
        <w:autoSpaceDN w:val="0"/>
        <w:adjustRightInd w:val="0"/>
        <w:rPr>
          <w:rFonts w:ascii="Courier New" w:hAnsi="Courier New" w:cs="Courier New"/>
          <w:sz w:val="22"/>
          <w:szCs w:val="22"/>
        </w:rPr>
      </w:pPr>
    </w:p>
    <w:p w14:paraId="5AF12AA5" w14:textId="77777777" w:rsidR="00E01605" w:rsidRPr="00E01605" w:rsidRDefault="00E01605" w:rsidP="00E01605">
      <w:pPr>
        <w:autoSpaceDE w:val="0"/>
        <w:autoSpaceDN w:val="0"/>
        <w:adjustRightInd w:val="0"/>
        <w:rPr>
          <w:rFonts w:ascii="Courier New" w:hAnsi="Courier New" w:cs="Courier New"/>
          <w:sz w:val="22"/>
          <w:szCs w:val="22"/>
        </w:rPr>
      </w:pPr>
    </w:p>
    <w:p w14:paraId="70FDF27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footer{</w:t>
      </w:r>
    </w:p>
    <w:p w14:paraId="594C19CC"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width: 100%;</w:t>
      </w:r>
    </w:p>
    <w:p w14:paraId="57867B1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margin-top: 10px;</w:t>
      </w:r>
    </w:p>
    <w:p w14:paraId="5D2D860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background-color: rgba(0, 0, 0, 0.678);</w:t>
      </w:r>
    </w:p>
    <w:p w14:paraId="367BEF3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color: white;</w:t>
      </w:r>
    </w:p>
    <w:p w14:paraId="4B942888"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0DE3BB4E"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.main-content{</w:t>
      </w:r>
    </w:p>
    <w:p w14:paraId="74956744"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display: flex;</w:t>
      </w:r>
    </w:p>
    <w:p w14:paraId="22A783EE"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0F7D0E6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.main-content .box{</w:t>
      </w:r>
    </w:p>
    <w:p w14:paraId="4B9EC0E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flex-basis: 50%;</w:t>
      </w:r>
    </w:p>
    <w:p w14:paraId="245AB024"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lastRenderedPageBreak/>
        <w:t xml:space="preserve">    padding: 10px 20px;</w:t>
      </w:r>
    </w:p>
    <w:p w14:paraId="4624093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6F82E017"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.box h2{</w:t>
      </w:r>
    </w:p>
    <w:p w14:paraId="0ADBD36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text-transform: uppercase;</w:t>
      </w:r>
    </w:p>
    <w:p w14:paraId="2E49285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border-bottom: 5px solid white;</w:t>
      </w:r>
    </w:p>
    <w:p w14:paraId="479DBEB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09A9566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.box .content{</w:t>
      </w:r>
    </w:p>
    <w:p w14:paraId="40649FE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margin: 20px 0px 0px 0px;</w:t>
      </w:r>
    </w:p>
    <w:p w14:paraId="6F57761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095A8FB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.left .content p{</w:t>
      </w:r>
    </w:p>
    <w:p w14:paraId="724882B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text-align: justify;</w:t>
      </w:r>
    </w:p>
    <w:p w14:paraId="62CCD1B8"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6696754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.left .content .social{</w:t>
      </w:r>
    </w:p>
    <w:p w14:paraId="351D30A8"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margin: 20px 0px 0px 0px;</w:t>
      </w:r>
    </w:p>
    <w:p w14:paraId="3BE0620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2A1DFEA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.left .content .social a{</w:t>
      </w:r>
    </w:p>
    <w:p w14:paraId="5BBE875C"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padding: 0px 30px;</w:t>
      </w:r>
    </w:p>
    <w:p w14:paraId="375BAD96"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color: black;</w:t>
      </w:r>
    </w:p>
    <w:p w14:paraId="531F332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w:t>
      </w:r>
    </w:p>
    <w:p w14:paraId="6EFB1D76"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.left .content .social a i{</w:t>
      </w:r>
    </w:p>
    <w:p w14:paraId="32A62916"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height: 30px;</w:t>
      </w:r>
    </w:p>
    <w:p w14:paraId="2B82F627"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width: 30px;</w:t>
      </w:r>
    </w:p>
    <w:p w14:paraId="5A2A02BE"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background: white;</w:t>
      </w:r>
    </w:p>
    <w:p w14:paraId="18B8254B"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line-height: 30px;</w:t>
      </w:r>
    </w:p>
    <w:p w14:paraId="6B7B61CB"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text-align: center;</w:t>
      </w:r>
    </w:p>
    <w:p w14:paraId="7763A7B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border-radius: 4px;</w:t>
      </w:r>
    </w:p>
    <w:p w14:paraId="45274618"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w:t>
      </w:r>
    </w:p>
    <w:p w14:paraId="0EB8DC5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transition: .3s;</w:t>
      </w:r>
    </w:p>
    <w:p w14:paraId="64EAA6D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w:t>
      </w:r>
    </w:p>
    <w:p w14:paraId="19104647"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.left .content .social a i:hover{</w:t>
      </w:r>
    </w:p>
    <w:p w14:paraId="2064CB0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background: greenyellow; </w:t>
      </w:r>
    </w:p>
    <w:p w14:paraId="55CE0FC7"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transform: scale(1.04);</w:t>
      </w:r>
    </w:p>
    <w:p w14:paraId="5D403AA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color: white;</w:t>
      </w:r>
    </w:p>
    <w:p w14:paraId="04161D9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 </w:t>
      </w:r>
    </w:p>
    <w:p w14:paraId="5F78E67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.center .content .place .fa,.center .content .contact .fa,.center .content .email .fa {</w:t>
      </w:r>
    </w:p>
    <w:p w14:paraId="3C2D61AE"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height: 40px;</w:t>
      </w:r>
    </w:p>
    <w:p w14:paraId="340927E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width: 40px;</w:t>
      </w:r>
    </w:p>
    <w:p w14:paraId="5E4BAA25"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color: black;</w:t>
      </w:r>
    </w:p>
    <w:p w14:paraId="17CB2B4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margin-top: 5px;</w:t>
      </w:r>
    </w:p>
    <w:p w14:paraId="68471FF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margin-right: 10px;</w:t>
      </w:r>
    </w:p>
    <w:p w14:paraId="0BA2789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background: white;</w:t>
      </w:r>
    </w:p>
    <w:p w14:paraId="72F9DAC0"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line-height: 30px;</w:t>
      </w:r>
    </w:p>
    <w:p w14:paraId="7649EF08"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text-align: center;</w:t>
      </w:r>
    </w:p>
    <w:p w14:paraId="0D640CB5"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border-radius: 4px;</w:t>
      </w:r>
    </w:p>
    <w:p w14:paraId="5248268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padding-top: 4px;</w:t>
      </w:r>
    </w:p>
    <w:p w14:paraId="34FB4B1C"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transition: .3s;</w:t>
      </w:r>
    </w:p>
    <w:p w14:paraId="277D35E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w:t>
      </w:r>
    </w:p>
    <w:p w14:paraId="0988E83C"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.center .content .place .fa:hover,.center .content .contact .fa:hover,.center .content .email .fa:hover{</w:t>
      </w:r>
    </w:p>
    <w:p w14:paraId="6442040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background: greenyellow; </w:t>
      </w:r>
    </w:p>
    <w:p w14:paraId="53A2B17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transform: scale(1.04);</w:t>
      </w:r>
    </w:p>
    <w:p w14:paraId="237F8318"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color: white;</w:t>
      </w:r>
    </w:p>
    <w:p w14:paraId="6DD4E72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 </w:t>
      </w:r>
    </w:p>
    <w:p w14:paraId="1BB51FFC"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.feed{</w:t>
      </w:r>
    </w:p>
    <w:p w14:paraId="0E98C56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text-align: center;</w:t>
      </w:r>
    </w:p>
    <w:p w14:paraId="15DA363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lastRenderedPageBreak/>
        <w:tab/>
        <w:t>padding: 10px;</w:t>
      </w:r>
    </w:p>
    <w:p w14:paraId="6F5DE8F7"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height: 225px;</w:t>
      </w:r>
    </w:p>
    <w:p w14:paraId="00BF2C8B"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border: 1px solid silver;</w:t>
      </w:r>
    </w:p>
    <w:p w14:paraId="411C77A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border-radius: 5px</w:t>
      </w:r>
    </w:p>
    <w:p w14:paraId="7C284E56"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w:t>
      </w:r>
    </w:p>
    <w:p w14:paraId="315235C6"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.feed input[type= email]{</w:t>
      </w:r>
    </w:p>
    <w:p w14:paraId="39E5C29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padding:5px;</w:t>
      </w:r>
    </w:p>
    <w:p w14:paraId="3E664C7B"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width: 100%;</w:t>
      </w:r>
    </w:p>
    <w:p w14:paraId="7590E4AB"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w:t>
      </w:r>
    </w:p>
    <w:p w14:paraId="52A17A18"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button{</w:t>
      </w:r>
    </w:p>
    <w:p w14:paraId="17D5BBDE"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color: black;</w:t>
      </w:r>
    </w:p>
    <w:p w14:paraId="7D95029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background-color: white;</w:t>
      </w:r>
    </w:p>
    <w:p w14:paraId="589278D5"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padding: 10px 20px;</w:t>
      </w:r>
    </w:p>
    <w:p w14:paraId="063272F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border-radius: 10px;</w:t>
      </w:r>
    </w:p>
    <w:p w14:paraId="5870998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transition: .5s;</w:t>
      </w:r>
    </w:p>
    <w:p w14:paraId="72BE0A2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7F97A87E"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button:hover{</w:t>
      </w:r>
    </w:p>
    <w:p w14:paraId="7827EA9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background: greenyellow;</w:t>
      </w:r>
    </w:p>
    <w:p w14:paraId="2E5EEC8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color: white;</w:t>
      </w:r>
    </w:p>
    <w:p w14:paraId="19432833" w14:textId="7779E8DD" w:rsidR="00700921" w:rsidRPr="001031A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0D989F91" w14:textId="4362809C" w:rsidR="00700921" w:rsidRDefault="00E7392D" w:rsidP="00700921">
      <w:pPr>
        <w:pStyle w:val="Heading2"/>
        <w:ind w:left="720"/>
      </w:pPr>
      <w:r>
        <w:t>Mobile Devices:</w:t>
      </w:r>
    </w:p>
    <w:p w14:paraId="332E4083" w14:textId="77777777" w:rsidR="00700921" w:rsidRPr="004D1A9F" w:rsidRDefault="00700921" w:rsidP="00700921">
      <w:pPr>
        <w:pStyle w:val="NoSpacing"/>
      </w:pPr>
      <w:r w:rsidRPr="004D1A9F">
        <w:t>Html:</w:t>
      </w:r>
    </w:p>
    <w:p w14:paraId="0C74150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&lt;!DOCTYPE html&gt;</w:t>
      </w:r>
    </w:p>
    <w:p w14:paraId="5C57205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&lt;html&gt;</w:t>
      </w:r>
    </w:p>
    <w:p w14:paraId="15811E1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&lt;head&gt;</w:t>
      </w:r>
    </w:p>
    <w:p w14:paraId="156C732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&lt;meta charset="UTF-8"&gt;</w:t>
      </w:r>
    </w:p>
    <w:p w14:paraId="7C8AA9B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&lt;title&gt;Besties Gadget Marketing | Mobile Devices&lt;/title&gt;</w:t>
      </w:r>
    </w:p>
    <w:p w14:paraId="6E9D7F5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&lt;link rel="icon" href="logo(1).jpeg" sizes="7x7"&gt;</w:t>
      </w:r>
    </w:p>
    <w:p w14:paraId="2B2AE66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&lt;link rel="stylesheet" href="mobile.css"&gt;</w:t>
      </w:r>
    </w:p>
    <w:p w14:paraId="27D4CC8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&lt;link rel="stylesheet" href="https://stackpath.bootstrapcdn.com/font-awesome/4.7.0/css/font-awesome.min.css"&gt;</w:t>
      </w:r>
    </w:p>
    <w:p w14:paraId="29B69D0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&lt;/head&gt;</w:t>
      </w:r>
    </w:p>
    <w:p w14:paraId="5DB3BEE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&lt;body&gt;</w:t>
      </w:r>
    </w:p>
    <w:p w14:paraId="53B0AE0A" w14:textId="77777777" w:rsidR="00E7392D" w:rsidRPr="00E7392D" w:rsidRDefault="00E7392D" w:rsidP="00E7392D">
      <w:pPr>
        <w:autoSpaceDE w:val="0"/>
        <w:autoSpaceDN w:val="0"/>
        <w:adjustRightInd w:val="0"/>
        <w:rPr>
          <w:rFonts w:ascii="Courier New" w:hAnsi="Courier New" w:cs="Courier New"/>
          <w:sz w:val="22"/>
          <w:szCs w:val="22"/>
        </w:rPr>
      </w:pPr>
    </w:p>
    <w:p w14:paraId="3C119FF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&lt;header&gt;</w:t>
      </w:r>
    </w:p>
    <w:p w14:paraId="0B324A2E" w14:textId="77777777" w:rsidR="00E7392D" w:rsidRPr="00E7392D" w:rsidRDefault="00E7392D" w:rsidP="00E7392D">
      <w:pPr>
        <w:autoSpaceDE w:val="0"/>
        <w:autoSpaceDN w:val="0"/>
        <w:adjustRightInd w:val="0"/>
        <w:rPr>
          <w:rFonts w:ascii="Courier New" w:hAnsi="Courier New" w:cs="Courier New"/>
          <w:sz w:val="22"/>
          <w:szCs w:val="22"/>
        </w:rPr>
      </w:pPr>
    </w:p>
    <w:p w14:paraId="235487D3" w14:textId="77777777" w:rsidR="00E7392D" w:rsidRPr="00E7392D" w:rsidRDefault="00E7392D" w:rsidP="00E7392D">
      <w:pPr>
        <w:autoSpaceDE w:val="0"/>
        <w:autoSpaceDN w:val="0"/>
        <w:adjustRightInd w:val="0"/>
        <w:rPr>
          <w:rFonts w:ascii="Courier New" w:hAnsi="Courier New" w:cs="Courier New"/>
          <w:sz w:val="22"/>
          <w:szCs w:val="22"/>
        </w:rPr>
      </w:pPr>
    </w:p>
    <w:p w14:paraId="7CEB7D9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&lt;nav&gt;</w:t>
      </w:r>
    </w:p>
    <w:p w14:paraId="713D34A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 class="logo"&gt;</w:t>
      </w:r>
    </w:p>
    <w:p w14:paraId="541A238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&lt;a href="Home.html"&gt;&lt;img src="logo(1).jpeg"&gt;&lt;/a&gt;</w:t>
      </w:r>
    </w:p>
    <w:p w14:paraId="09D15CF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&lt;/div&gt;</w:t>
      </w:r>
    </w:p>
    <w:p w14:paraId="3FE92E2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&lt;ul class="nav-area"&gt;</w:t>
      </w:r>
    </w:p>
    <w:p w14:paraId="6F9D4D2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&lt;li&gt;&lt;a href="Home.html"&gt;Home&lt;/a&gt;&lt;/li&gt;</w:t>
      </w:r>
    </w:p>
    <w:p w14:paraId="00A51AE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&lt;li&gt;&lt;a href="laptop.html"&gt;Laptop Brand&lt;/a&gt;&lt;/li&gt;</w:t>
      </w:r>
    </w:p>
    <w:p w14:paraId="5906961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&lt;li&gt;&lt;a href="mobile.html"&gt;Mobile Devices&lt;/a&gt;&lt;/li&gt;</w:t>
      </w:r>
    </w:p>
    <w:p w14:paraId="6CB8DFB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&lt;li&gt;&lt;a href="watches.html"&gt;Digital Devices&lt;/a&gt;&lt;/li&gt;</w:t>
      </w:r>
    </w:p>
    <w:p w14:paraId="0B6AB83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&lt;li&gt;&lt;a href="addtocart.html"&gt;</w:t>
      </w:r>
    </w:p>
    <w:p w14:paraId="1828BB1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&lt;i class="fa fa-shopping-cart"&gt;&lt;/i&gt;</w:t>
      </w:r>
    </w:p>
    <w:p w14:paraId="6D9F31C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&lt;/a&gt;&lt;/li&gt;</w:t>
      </w:r>
    </w:p>
    <w:p w14:paraId="0F45B53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&lt;/ul&gt;</w:t>
      </w:r>
    </w:p>
    <w:p w14:paraId="0046376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&lt;/nav&gt;</w:t>
      </w:r>
    </w:p>
    <w:p w14:paraId="20C75EC1" w14:textId="77777777" w:rsidR="00E7392D" w:rsidRPr="00E7392D" w:rsidRDefault="00E7392D" w:rsidP="00E7392D">
      <w:pPr>
        <w:autoSpaceDE w:val="0"/>
        <w:autoSpaceDN w:val="0"/>
        <w:adjustRightInd w:val="0"/>
        <w:rPr>
          <w:rFonts w:ascii="Courier New" w:hAnsi="Courier New" w:cs="Courier New"/>
          <w:sz w:val="22"/>
          <w:szCs w:val="22"/>
        </w:rPr>
      </w:pPr>
    </w:p>
    <w:p w14:paraId="1B8AD5C7" w14:textId="77777777" w:rsidR="00E7392D" w:rsidRPr="00E7392D" w:rsidRDefault="00E7392D" w:rsidP="00E7392D">
      <w:pPr>
        <w:autoSpaceDE w:val="0"/>
        <w:autoSpaceDN w:val="0"/>
        <w:adjustRightInd w:val="0"/>
        <w:rPr>
          <w:rFonts w:ascii="Courier New" w:hAnsi="Courier New" w:cs="Courier New"/>
          <w:sz w:val="22"/>
          <w:szCs w:val="22"/>
        </w:rPr>
      </w:pPr>
    </w:p>
    <w:p w14:paraId="3837F5F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&lt;/header&gt;</w:t>
      </w:r>
    </w:p>
    <w:p w14:paraId="55E46AFC" w14:textId="77777777" w:rsidR="00E7392D" w:rsidRPr="00E7392D" w:rsidRDefault="00E7392D" w:rsidP="00E7392D">
      <w:pPr>
        <w:autoSpaceDE w:val="0"/>
        <w:autoSpaceDN w:val="0"/>
        <w:adjustRightInd w:val="0"/>
        <w:rPr>
          <w:rFonts w:ascii="Courier New" w:hAnsi="Courier New" w:cs="Courier New"/>
          <w:sz w:val="22"/>
          <w:szCs w:val="22"/>
        </w:rPr>
      </w:pPr>
    </w:p>
    <w:p w14:paraId="36E9265B" w14:textId="77777777" w:rsidR="00E7392D" w:rsidRPr="00E7392D" w:rsidRDefault="00E7392D" w:rsidP="00E7392D">
      <w:pPr>
        <w:autoSpaceDE w:val="0"/>
        <w:autoSpaceDN w:val="0"/>
        <w:adjustRightInd w:val="0"/>
        <w:rPr>
          <w:rFonts w:ascii="Courier New" w:hAnsi="Courier New" w:cs="Courier New"/>
          <w:sz w:val="22"/>
          <w:szCs w:val="22"/>
        </w:rPr>
      </w:pPr>
    </w:p>
    <w:p w14:paraId="29713E9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&lt;main&gt;</w:t>
      </w:r>
    </w:p>
    <w:p w14:paraId="787BC06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&lt;h1&gt;Mobile Devices&lt;/h1&gt;</w:t>
      </w:r>
    </w:p>
    <w:p w14:paraId="3E925364" w14:textId="77777777" w:rsidR="00E7392D" w:rsidRPr="00E7392D" w:rsidRDefault="00E7392D" w:rsidP="00E7392D">
      <w:pPr>
        <w:autoSpaceDE w:val="0"/>
        <w:autoSpaceDN w:val="0"/>
        <w:adjustRightInd w:val="0"/>
        <w:rPr>
          <w:rFonts w:ascii="Courier New" w:hAnsi="Courier New" w:cs="Courier New"/>
          <w:sz w:val="22"/>
          <w:szCs w:val="22"/>
        </w:rPr>
      </w:pPr>
    </w:p>
    <w:p w14:paraId="0E9600E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 class="cards"&gt;</w:t>
      </w:r>
    </w:p>
    <w:p w14:paraId="2BADE5D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&lt;img src="Mobile/vivo.jpg"&gt;</w:t>
      </w:r>
    </w:p>
    <w:p w14:paraId="4956C12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 class="title"&gt;</w:t>
      </w:r>
    </w:p>
    <w:p w14:paraId="203D6F9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&lt;h2&gt;Vivo&lt;/h2&gt;</w:t>
      </w:r>
    </w:p>
    <w:p w14:paraId="6FEE5C4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&lt;/div&gt;</w:t>
      </w:r>
    </w:p>
    <w:p w14:paraId="2655FB2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 class="description"&gt;</w:t>
      </w:r>
    </w:p>
    <w:p w14:paraId="4B90392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&lt;p&gt;Vivo is a best company of mobile devices which launching new mobile devices day by day.</w:t>
      </w:r>
    </w:p>
    <w:p w14:paraId="76EDFD1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This type of devices have 10 Hidden feature and tips.As you go the setup process,you can imagine</w:t>
      </w:r>
    </w:p>
    <w:p w14:paraId="2313265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all selfies,games,connections this kind of devices with help you make.  &lt;/p&gt;&lt;br&gt;&lt;br&gt;&lt;br&gt;</w:t>
      </w:r>
    </w:p>
    <w:p w14:paraId="30B36A8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&lt;div&gt; &lt;a style="margin-right: 50%;color: white;"&gt; Rs 38000&lt;/a&gt;&lt;button&gt;Add to card&lt;/button&gt; &lt;/div&gt;</w:t>
      </w:r>
    </w:p>
    <w:p w14:paraId="6E0A34A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&lt;/div&gt;</w:t>
      </w:r>
    </w:p>
    <w:p w14:paraId="1892B75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&lt;/div&gt;</w:t>
      </w:r>
    </w:p>
    <w:p w14:paraId="4F8F97BC" w14:textId="77777777" w:rsidR="00E7392D" w:rsidRPr="00E7392D" w:rsidRDefault="00E7392D" w:rsidP="00E7392D">
      <w:pPr>
        <w:autoSpaceDE w:val="0"/>
        <w:autoSpaceDN w:val="0"/>
        <w:adjustRightInd w:val="0"/>
        <w:rPr>
          <w:rFonts w:ascii="Courier New" w:hAnsi="Courier New" w:cs="Courier New"/>
          <w:sz w:val="22"/>
          <w:szCs w:val="22"/>
        </w:rPr>
      </w:pPr>
    </w:p>
    <w:p w14:paraId="52BCE40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 class="cards"&gt;</w:t>
      </w:r>
    </w:p>
    <w:p w14:paraId="3385E85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&lt;img src="Mobile/oppo.jpg"&gt;</w:t>
      </w:r>
    </w:p>
    <w:p w14:paraId="332F4A1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 class="title"&gt;</w:t>
      </w:r>
    </w:p>
    <w:p w14:paraId="383A313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&lt;h2&gt;Oppo&lt;/h2&gt;</w:t>
      </w:r>
    </w:p>
    <w:p w14:paraId="2B7E00A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&lt;/div&gt;</w:t>
      </w:r>
    </w:p>
    <w:p w14:paraId="1BEC47C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 class="description"&gt;</w:t>
      </w:r>
    </w:p>
    <w:p w14:paraId="5289BAB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&lt;p&gt;This is a mobile device company which launching new mobile day by day.</w:t>
      </w:r>
    </w:p>
    <w:p w14:paraId="08CBCA4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This type of mobile is very good for selfies and available in low price with extra feature.&lt;/p&gt;</w:t>
      </w:r>
    </w:p>
    <w:p w14:paraId="0D1BE58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&lt;div&gt; &lt;a style="margin-right: 50%;color: white;"&gt; Rs 28000&lt;/a&gt; &lt;button&gt;Add to card&lt;/button&gt;&lt;/div&gt;</w:t>
      </w:r>
    </w:p>
    <w:p w14:paraId="0242315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&lt;/div&gt;</w:t>
      </w:r>
    </w:p>
    <w:p w14:paraId="406A6A6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&lt;/div&gt;</w:t>
      </w:r>
    </w:p>
    <w:p w14:paraId="4D81E9C9" w14:textId="77777777" w:rsidR="00E7392D" w:rsidRPr="00E7392D" w:rsidRDefault="00E7392D" w:rsidP="00E7392D">
      <w:pPr>
        <w:autoSpaceDE w:val="0"/>
        <w:autoSpaceDN w:val="0"/>
        <w:adjustRightInd w:val="0"/>
        <w:rPr>
          <w:rFonts w:ascii="Courier New" w:hAnsi="Courier New" w:cs="Courier New"/>
          <w:sz w:val="22"/>
          <w:szCs w:val="22"/>
        </w:rPr>
      </w:pPr>
    </w:p>
    <w:p w14:paraId="0BF29D1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 class="cards"&gt;</w:t>
      </w:r>
    </w:p>
    <w:p w14:paraId="758213E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&lt;img src="Mobile/samsung.jpg"&gt;</w:t>
      </w:r>
    </w:p>
    <w:p w14:paraId="1A41C7B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 class="title"&gt;</w:t>
      </w:r>
    </w:p>
    <w:p w14:paraId="68970EF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&lt;h2&gt;Samsung&lt;/h2&gt;</w:t>
      </w:r>
    </w:p>
    <w:p w14:paraId="0625297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&lt;/div&gt;</w:t>
      </w:r>
    </w:p>
    <w:p w14:paraId="5AB5768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 class="description"&gt;</w:t>
      </w:r>
    </w:p>
    <w:p w14:paraId="7E90016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&lt;p&gt;This is another company of mobile devices which launching new mobile day by day.This type of mobile is looking so good and extra</w:t>
      </w:r>
    </w:p>
    <w:p w14:paraId="75921A9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and extra feature.Display Color of this type of mobile is good and have good processor etc. &lt;/p&gt;</w:t>
      </w:r>
    </w:p>
    <w:p w14:paraId="0112F4C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&lt;br&gt;</w:t>
      </w:r>
    </w:p>
    <w:p w14:paraId="4F45AC7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&lt;div&gt;&lt;a style="margin-right:50%; color: white;"&gt; Rs 48000&lt;/a&gt;&lt;button&gt;Add to card&lt;/button&gt;&lt;/div&gt;</w:t>
      </w:r>
    </w:p>
    <w:p w14:paraId="3EF55AB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&lt;/div&gt;</w:t>
      </w:r>
    </w:p>
    <w:p w14:paraId="65A53654" w14:textId="77777777" w:rsidR="00E7392D" w:rsidRPr="00E7392D" w:rsidRDefault="00E7392D" w:rsidP="00E7392D">
      <w:pPr>
        <w:autoSpaceDE w:val="0"/>
        <w:autoSpaceDN w:val="0"/>
        <w:adjustRightInd w:val="0"/>
        <w:rPr>
          <w:rFonts w:ascii="Courier New" w:hAnsi="Courier New" w:cs="Courier New"/>
          <w:sz w:val="22"/>
          <w:szCs w:val="22"/>
        </w:rPr>
      </w:pPr>
    </w:p>
    <w:p w14:paraId="0E22224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&lt;/main&gt;</w:t>
      </w:r>
    </w:p>
    <w:p w14:paraId="4E8A2854" w14:textId="77777777" w:rsidR="00E7392D" w:rsidRPr="00E7392D" w:rsidRDefault="00E7392D" w:rsidP="00E7392D">
      <w:pPr>
        <w:autoSpaceDE w:val="0"/>
        <w:autoSpaceDN w:val="0"/>
        <w:adjustRightInd w:val="0"/>
        <w:rPr>
          <w:rFonts w:ascii="Courier New" w:hAnsi="Courier New" w:cs="Courier New"/>
          <w:sz w:val="22"/>
          <w:szCs w:val="22"/>
        </w:rPr>
      </w:pPr>
    </w:p>
    <w:p w14:paraId="253A083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&lt;footer&gt;</w:t>
      </w:r>
    </w:p>
    <w:p w14:paraId="3E5AF150" w14:textId="77777777" w:rsidR="00E7392D" w:rsidRPr="00E7392D" w:rsidRDefault="00E7392D" w:rsidP="00E7392D">
      <w:pPr>
        <w:autoSpaceDE w:val="0"/>
        <w:autoSpaceDN w:val="0"/>
        <w:adjustRightInd w:val="0"/>
        <w:rPr>
          <w:rFonts w:ascii="Courier New" w:hAnsi="Courier New" w:cs="Courier New"/>
          <w:sz w:val="22"/>
          <w:szCs w:val="22"/>
        </w:rPr>
      </w:pPr>
    </w:p>
    <w:p w14:paraId="41E86C2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&lt;div class="main-content"&gt;</w:t>
      </w:r>
    </w:p>
    <w:p w14:paraId="0C89985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ab/>
      </w:r>
      <w:r w:rsidRPr="00E7392D">
        <w:rPr>
          <w:rFonts w:ascii="Courier New" w:hAnsi="Courier New" w:cs="Courier New"/>
          <w:sz w:val="22"/>
          <w:szCs w:val="22"/>
        </w:rPr>
        <w:tab/>
        <w:t>&lt;div class="left box"&gt;</w:t>
      </w:r>
    </w:p>
    <w:p w14:paraId="15A7083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&lt;h2&gt;About Us&lt;/h2&gt;</w:t>
      </w:r>
    </w:p>
    <w:p w14:paraId="43F31D6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class="content"&gt;</w:t>
      </w:r>
    </w:p>
    <w:p w14:paraId="60BC59E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&lt;p&gt;Besties Gadget Marketing is one of the great Marketing website. We sell Laptop</w:t>
      </w:r>
    </w:p>
    <w:p w14:paraId="34D0D59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and Mobile Devices along with Digital Watches. Good Standard is the key feature</w:t>
      </w:r>
    </w:p>
    <w:p w14:paraId="4A9E0AC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 of our Business. We provide services at International Level. We shall be oblidged to </w:t>
      </w:r>
    </w:p>
    <w:p w14:paraId="2C10F5E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serve you. For furthur details, please contact us.</w:t>
      </w:r>
    </w:p>
    <w:p w14:paraId="21B63E7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&lt;/p&gt;&lt;br&gt;&lt;br&gt;</w:t>
      </w:r>
    </w:p>
    <w:p w14:paraId="678720C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class="social"&gt;</w:t>
      </w:r>
    </w:p>
    <w:p w14:paraId="4600C84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 href="https://www.facebook.com/Zulfiqar-Electronic Devices-112570480572863/" target="_blank"&gt;</w:t>
      </w:r>
    </w:p>
    <w:p w14:paraId="270F69A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&lt;i class = "fa  fa-facebook"&gt;&lt;/i&gt;</w:t>
      </w:r>
    </w:p>
    <w:p w14:paraId="15546E0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w:t>
      </w:r>
    </w:p>
    <w:p w14:paraId="630CE36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 href="https://www.instagram.com/electronicworlddevices/?igshid=wngbbfxygpzc" target="_blank"&gt;</w:t>
      </w:r>
    </w:p>
    <w:p w14:paraId="007C7B0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&lt;i class = "fa  fa-instagram"&gt;&lt;/i&gt;</w:t>
      </w:r>
    </w:p>
    <w:p w14:paraId="42886D2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w:t>
      </w:r>
    </w:p>
    <w:p w14:paraId="06D007B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 href="https://twitter.com/amazingdevices?lang=en" target="_blank"&gt;</w:t>
      </w:r>
    </w:p>
    <w:p w14:paraId="75C51CF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&lt;i class = "fa  fa-twitter"&gt;&lt;/i&gt;</w:t>
      </w:r>
    </w:p>
    <w:p w14:paraId="25F645D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w:t>
      </w:r>
    </w:p>
    <w:p w14:paraId="73E235D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 href="https://www.youtube.com/watch?v=EF0gkU26olc" target="_blank"&gt;</w:t>
      </w:r>
    </w:p>
    <w:p w14:paraId="4837CEF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&lt;i class = "fa  fa-youtube"&gt;&lt;/i&gt;</w:t>
      </w:r>
    </w:p>
    <w:p w14:paraId="200CE37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w:t>
      </w:r>
    </w:p>
    <w:p w14:paraId="297FAD2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2223090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351E83E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&lt;/div&gt;</w:t>
      </w:r>
    </w:p>
    <w:p w14:paraId="6EB5E78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 class="center box"&gt;</w:t>
      </w:r>
    </w:p>
    <w:p w14:paraId="538077B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&lt;h2&gt;Contact us&lt;/h2&gt;</w:t>
      </w:r>
    </w:p>
    <w:p w14:paraId="027CA42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class="content"&gt;</w:t>
      </w:r>
    </w:p>
    <w:p w14:paraId="02B1763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class="place"&gt;</w:t>
      </w:r>
    </w:p>
    <w:p w14:paraId="6D11930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 href="https://www.google.com/maps/place/Zulfiqar+Electronic devices/@</w:t>
      </w:r>
    </w:p>
    <w:p w14:paraId="564212A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31.4213236,73.0889887,17z/data=!3m1!4b1!4m5!3m4!1s0x0:0x44143</w:t>
      </w:r>
    </w:p>
    <w:p w14:paraId="3FD1B1B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60d56b67125!8m2!3d31.4213236!4d73.0911774" target="_blank"&gt;</w:t>
      </w:r>
    </w:p>
    <w:p w14:paraId="6A9C4DD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&lt;i class="fa fa-2x fa-map-marker"&gt;&lt;/i&gt;</w:t>
      </w:r>
    </w:p>
    <w:p w14:paraId="0962209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w:t>
      </w:r>
    </w:p>
    <w:p w14:paraId="14884C1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 &gt;Mall Road Near Civil Hospital, Faisalabad.&lt;/span&gt;</w:t>
      </w:r>
    </w:p>
    <w:p w14:paraId="4BDCF4E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76AB881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class="contact"&gt;</w:t>
      </w:r>
    </w:p>
    <w:p w14:paraId="2D90120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 class="fa fa-2x fa-phone"&gt;&lt;/span&gt;</w:t>
      </w:r>
    </w:p>
    <w:p w14:paraId="0B114BC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 &gt;(041) 2640722&lt;/span&gt;</w:t>
      </w:r>
    </w:p>
    <w:p w14:paraId="3194B69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312E43A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class="email"&gt;</w:t>
      </w:r>
    </w:p>
    <w:p w14:paraId="56E74F3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 class="fa fa-2x fa-envelope"&gt;&lt;/span&gt;</w:t>
      </w:r>
    </w:p>
    <w:p w14:paraId="02D6C52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 &gt;XXXXXX@gmail.com&lt;/span&gt;</w:t>
      </w:r>
    </w:p>
    <w:p w14:paraId="045535C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53FD661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p>
    <w:p w14:paraId="3B41894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ab/>
      </w:r>
      <w:r w:rsidRPr="00E7392D">
        <w:rPr>
          <w:rFonts w:ascii="Courier New" w:hAnsi="Courier New" w:cs="Courier New"/>
          <w:sz w:val="22"/>
          <w:szCs w:val="22"/>
        </w:rPr>
        <w:tab/>
        <w:t>&lt;/div&gt;</w:t>
      </w:r>
    </w:p>
    <w:p w14:paraId="5C3C8E6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 class="right box"&gt;</w:t>
      </w:r>
    </w:p>
    <w:p w14:paraId="1A2F2FC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&lt;h2&gt;Feedback&lt;/h2&gt;</w:t>
      </w:r>
    </w:p>
    <w:p w14:paraId="1F48A78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class="content"&gt;</w:t>
      </w:r>
    </w:p>
    <w:p w14:paraId="414FD5C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&lt;form class = "feed" action="feedback.html" target="_blank"&gt;</w:t>
      </w:r>
    </w:p>
    <w:p w14:paraId="2EC86D0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class="email"&gt;</w:t>
      </w:r>
    </w:p>
    <w:p w14:paraId="5A0AD76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class="text"&gt;Email&lt;/div&gt;</w:t>
      </w:r>
    </w:p>
    <w:p w14:paraId="6CF6063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&lt;input type="email" required placeholder="Email"&gt;</w:t>
      </w:r>
    </w:p>
    <w:p w14:paraId="35598BF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475AE1F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&lt;br&gt;</w:t>
      </w:r>
    </w:p>
    <w:p w14:paraId="049C724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class="msg"&gt;</w:t>
      </w:r>
    </w:p>
    <w:p w14:paraId="00D9506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class="text"&gt;Massage&lt;/div&gt;</w:t>
      </w:r>
    </w:p>
    <w:p w14:paraId="2BED8EB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&lt;textarea cols="50" rows="5" required placeholder="Pleaase, Enter your Message Here"&gt;&lt;/textarea&gt;</w:t>
      </w:r>
    </w:p>
    <w:p w14:paraId="5389483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54A458B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class="btn"&gt;</w:t>
      </w:r>
    </w:p>
    <w:p w14:paraId="3FECF1E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&lt;button type="submit"&gt;Send&lt;/button&gt;</w:t>
      </w:r>
    </w:p>
    <w:p w14:paraId="0009CB7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12CF812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&lt;/form&gt;</w:t>
      </w:r>
    </w:p>
    <w:p w14:paraId="3D9B793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p>
    <w:p w14:paraId="1086CAC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&lt;/div&gt;</w:t>
      </w:r>
    </w:p>
    <w:p w14:paraId="1E1E361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&lt;/div&gt;</w:t>
      </w:r>
    </w:p>
    <w:p w14:paraId="080D1B19" w14:textId="77777777" w:rsidR="00E7392D" w:rsidRPr="00E7392D" w:rsidRDefault="00E7392D" w:rsidP="00E7392D">
      <w:pPr>
        <w:autoSpaceDE w:val="0"/>
        <w:autoSpaceDN w:val="0"/>
        <w:adjustRightInd w:val="0"/>
        <w:rPr>
          <w:rFonts w:ascii="Courier New" w:hAnsi="Courier New" w:cs="Courier New"/>
          <w:sz w:val="22"/>
          <w:szCs w:val="22"/>
        </w:rPr>
      </w:pPr>
    </w:p>
    <w:p w14:paraId="79D5374A" w14:textId="77777777" w:rsidR="00E7392D" w:rsidRPr="00E7392D" w:rsidRDefault="00E7392D" w:rsidP="00E7392D">
      <w:pPr>
        <w:autoSpaceDE w:val="0"/>
        <w:autoSpaceDN w:val="0"/>
        <w:adjustRightInd w:val="0"/>
        <w:rPr>
          <w:rFonts w:ascii="Courier New" w:hAnsi="Courier New" w:cs="Courier New"/>
          <w:sz w:val="22"/>
          <w:szCs w:val="22"/>
        </w:rPr>
      </w:pPr>
    </w:p>
    <w:p w14:paraId="03B70E5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&lt;/footer&gt;</w:t>
      </w:r>
    </w:p>
    <w:p w14:paraId="20ADEE35" w14:textId="77777777" w:rsidR="00E7392D" w:rsidRPr="00E7392D" w:rsidRDefault="00E7392D" w:rsidP="00E7392D">
      <w:pPr>
        <w:autoSpaceDE w:val="0"/>
        <w:autoSpaceDN w:val="0"/>
        <w:adjustRightInd w:val="0"/>
        <w:rPr>
          <w:rFonts w:ascii="Courier New" w:hAnsi="Courier New" w:cs="Courier New"/>
          <w:sz w:val="22"/>
          <w:szCs w:val="22"/>
        </w:rPr>
      </w:pPr>
    </w:p>
    <w:p w14:paraId="4B982F7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&lt;/footer&gt;</w:t>
      </w:r>
    </w:p>
    <w:p w14:paraId="286285C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&lt;/body&gt;</w:t>
      </w:r>
    </w:p>
    <w:p w14:paraId="106DBC55" w14:textId="732C6793" w:rsidR="00700921" w:rsidRPr="001031A5" w:rsidRDefault="00E7392D" w:rsidP="001031A5">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&lt;/html&gt;</w:t>
      </w:r>
    </w:p>
    <w:p w14:paraId="5CDEBB14" w14:textId="77777777" w:rsidR="00700921" w:rsidRDefault="00700921" w:rsidP="00700921">
      <w:pPr>
        <w:pStyle w:val="NoSpacing"/>
      </w:pPr>
      <w:r>
        <w:t>CSS:</w:t>
      </w:r>
    </w:p>
    <w:p w14:paraId="36B5BA7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74C06BC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margin: 0px;</w:t>
      </w:r>
    </w:p>
    <w:p w14:paraId="14F4BD9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 0px;</w:t>
      </w:r>
    </w:p>
    <w:p w14:paraId="0C1A182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box-sizing: border-box;</w:t>
      </w:r>
    </w:p>
    <w:p w14:paraId="601D894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68274A7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body</w:t>
      </w:r>
    </w:p>
    <w:p w14:paraId="4660BED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0886823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background-image:radial-gradient(rgba(0,0,0,0.2),rgba(0,0,0,0.3)), url("Background/mobile(1).jpeg");</w:t>
      </w:r>
    </w:p>
    <w:p w14:paraId="2B3D793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background-attachment: fixed;</w:t>
      </w:r>
    </w:p>
    <w:p w14:paraId="705F8CD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100%;</w:t>
      </w:r>
    </w:p>
    <w:p w14:paraId="1CAB02D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height: 100vh;</w:t>
      </w:r>
    </w:p>
    <w:p w14:paraId="67992AA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7A06311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nav </w:t>
      </w:r>
    </w:p>
    <w:p w14:paraId="5A972DA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74C047B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background: rgba(0, 0, 0, 0.3);</w:t>
      </w:r>
    </w:p>
    <w:p w14:paraId="0F8B6F8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height: 15vh;</w:t>
      </w:r>
    </w:p>
    <w:p w14:paraId="73433FA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75EEA65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.nav-area {</w:t>
      </w:r>
    </w:p>
    <w:p w14:paraId="5F6F3C9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float: right;</w:t>
      </w:r>
    </w:p>
    <w:p w14:paraId="4973DAC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list-style: none;</w:t>
      </w:r>
    </w:p>
    <w:p w14:paraId="7C9DA69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margin-top: 30px;</w:t>
      </w:r>
    </w:p>
    <w:p w14:paraId="470BD61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2C20892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.nav-area li {</w:t>
      </w:r>
    </w:p>
    <w:p w14:paraId="773B108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display: inline-block;</w:t>
      </w:r>
    </w:p>
    <w:p w14:paraId="2FF6306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w:t>
      </w:r>
    </w:p>
    <w:p w14:paraId="12AC017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.nav-area li a {</w:t>
      </w:r>
    </w:p>
    <w:p w14:paraId="6BC1EDF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color: #fff;</w:t>
      </w:r>
    </w:p>
    <w:p w14:paraId="09D37A4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text-decoration: none;</w:t>
      </w:r>
    </w:p>
    <w:p w14:paraId="11076D6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 5px 30px;</w:t>
      </w:r>
    </w:p>
    <w:p w14:paraId="64FDFB2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font-family: poppins;</w:t>
      </w:r>
    </w:p>
    <w:p w14:paraId="7E994AC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font-size: 16px;</w:t>
      </w:r>
    </w:p>
    <w:p w14:paraId="59D7A4C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text-transform: uppercase;</w:t>
      </w:r>
    </w:p>
    <w:p w14:paraId="40D9BF3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p>
    <w:p w14:paraId="7C894EA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3A9C882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.nav-area li a i {</w:t>
      </w:r>
    </w:p>
    <w:p w14:paraId="221F643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height: 30px;</w:t>
      </w:r>
    </w:p>
    <w:p w14:paraId="29550A2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30px;</w:t>
      </w:r>
    </w:p>
    <w:p w14:paraId="3E72F7B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text-align: center;</w:t>
      </w:r>
    </w:p>
    <w:p w14:paraId="5B9541B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4px;</w:t>
      </w:r>
    </w:p>
    <w:p w14:paraId="0807632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1E7375D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.nav-area li a:hover{</w:t>
      </w:r>
    </w:p>
    <w:p w14:paraId="4E7C3BB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background: rgba(2, 243, 223, 0.712);</w:t>
      </w:r>
    </w:p>
    <w:p w14:paraId="0F0C362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color: #333;</w:t>
      </w:r>
    </w:p>
    <w:p w14:paraId="62851E2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30px 0px;</w:t>
      </w:r>
    </w:p>
    <w:p w14:paraId="27E27E4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transition: all .5s ease;</w:t>
      </w:r>
    </w:p>
    <w:p w14:paraId="371462C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transition-delay: 5ms;</w:t>
      </w:r>
    </w:p>
    <w:p w14:paraId="241D7FF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1AC24E1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.logo {</w:t>
      </w:r>
    </w:p>
    <w:p w14:paraId="2B3AA6C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float: left;</w:t>
      </w:r>
    </w:p>
    <w:p w14:paraId="041C81F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padding-left: 50px;</w:t>
      </w:r>
    </w:p>
    <w:p w14:paraId="54B20B7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padding-top:5px;</w:t>
      </w:r>
    </w:p>
    <w:p w14:paraId="4D6E92F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2608290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.logo img {</w:t>
      </w:r>
    </w:p>
    <w:p w14:paraId="221AC69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13vh;</w:t>
      </w:r>
    </w:p>
    <w:p w14:paraId="7841488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cursor: pointer;</w:t>
      </w:r>
    </w:p>
    <w:p w14:paraId="7B891DD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border-radius:90%;</w:t>
      </w:r>
    </w:p>
    <w:p w14:paraId="5649B79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6515D009" w14:textId="77777777" w:rsidR="00E7392D" w:rsidRPr="00E7392D" w:rsidRDefault="00E7392D" w:rsidP="00E7392D">
      <w:pPr>
        <w:autoSpaceDE w:val="0"/>
        <w:autoSpaceDN w:val="0"/>
        <w:adjustRightInd w:val="0"/>
        <w:rPr>
          <w:rFonts w:ascii="Courier New" w:hAnsi="Courier New" w:cs="Courier New"/>
          <w:sz w:val="22"/>
          <w:szCs w:val="22"/>
        </w:rPr>
      </w:pPr>
    </w:p>
    <w:p w14:paraId="10DAC67C" w14:textId="77777777" w:rsidR="00E7392D" w:rsidRPr="00E7392D" w:rsidRDefault="00E7392D" w:rsidP="00E7392D">
      <w:pPr>
        <w:autoSpaceDE w:val="0"/>
        <w:autoSpaceDN w:val="0"/>
        <w:adjustRightInd w:val="0"/>
        <w:rPr>
          <w:rFonts w:ascii="Courier New" w:hAnsi="Courier New" w:cs="Courier New"/>
          <w:sz w:val="22"/>
          <w:szCs w:val="22"/>
        </w:rPr>
      </w:pPr>
    </w:p>
    <w:p w14:paraId="33FD3506" w14:textId="77777777" w:rsidR="00E7392D" w:rsidRPr="00E7392D" w:rsidRDefault="00E7392D" w:rsidP="00E7392D">
      <w:pPr>
        <w:autoSpaceDE w:val="0"/>
        <w:autoSpaceDN w:val="0"/>
        <w:adjustRightInd w:val="0"/>
        <w:rPr>
          <w:rFonts w:ascii="Courier New" w:hAnsi="Courier New" w:cs="Courier New"/>
          <w:sz w:val="22"/>
          <w:szCs w:val="22"/>
        </w:rPr>
      </w:pPr>
    </w:p>
    <w:p w14:paraId="13E806F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h1</w:t>
      </w:r>
    </w:p>
    <w:p w14:paraId="475F044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2333B82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text-align: center;</w:t>
      </w:r>
    </w:p>
    <w:p w14:paraId="122CE8B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max-width: 1300px;</w:t>
      </w:r>
    </w:p>
    <w:p w14:paraId="5FE89CE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margin: 20px auto;</w:t>
      </w:r>
    </w:p>
    <w:p w14:paraId="79D9383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color: rgba(255, 255, 255, 0.479);</w:t>
      </w:r>
    </w:p>
    <w:p w14:paraId="1D4F7DF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border: 5px solid wheat;</w:t>
      </w:r>
    </w:p>
    <w:p w14:paraId="0D9F2AB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font-size: 170px;</w:t>
      </w:r>
    </w:p>
    <w:p w14:paraId="2E378A9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background: linear-gradient(rgba(0, 0, 0, 0.3),rgba(255, 255, 255, 0.438));</w:t>
      </w:r>
    </w:p>
    <w:p w14:paraId="23CCE5A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font-family: Cambria, Cochin, Georgia, Times, 'Times New Roman', serif;</w:t>
      </w:r>
    </w:p>
    <w:p w14:paraId="0693EC6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73DFE02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.cards</w:t>
      </w:r>
    </w:p>
    <w:p w14:paraId="6EA6809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049F439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width:25%;</w:t>
      </w:r>
    </w:p>
    <w:p w14:paraId="6CF00C7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display: inline-block;</w:t>
      </w:r>
    </w:p>
    <w:p w14:paraId="501BBFB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box-shadow: 3px 3px 12px rgba(0, 0, 0, 0.336);</w:t>
      </w:r>
    </w:p>
    <w:p w14:paraId="5396EB8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border-radius: 5px;</w:t>
      </w:r>
    </w:p>
    <w:p w14:paraId="5FD78E2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margin: 40px;</w:t>
      </w:r>
    </w:p>
    <w:p w14:paraId="6B74AF9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background-color: grey;</w:t>
      </w:r>
    </w:p>
    <w:p w14:paraId="76818D7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631C3AD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.cards:hover{</w:t>
      </w:r>
    </w:p>
    <w:p w14:paraId="4D09F74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transform: scale(1.03);</w:t>
      </w:r>
    </w:p>
    <w:p w14:paraId="126099A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1EF3E90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.cards img</w:t>
      </w:r>
    </w:p>
    <w:p w14:paraId="0E40467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52DC9D5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width: 100%;</w:t>
      </w:r>
    </w:p>
    <w:p w14:paraId="748D2FC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height: 250px;</w:t>
      </w:r>
    </w:p>
    <w:p w14:paraId="676FCED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475E382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.cards img:hover{</w:t>
      </w:r>
    </w:p>
    <w:p w14:paraId="049D6FF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transform: scale(1.03);</w:t>
      </w:r>
    </w:p>
    <w:p w14:paraId="26DDF06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2B5BD7A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.cards img:hover{</w:t>
      </w:r>
    </w:p>
    <w:p w14:paraId="7D6C619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transform: scale(1.03);</w:t>
      </w:r>
    </w:p>
    <w:p w14:paraId="41E9458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2D1D648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.title</w:t>
      </w:r>
    </w:p>
    <w:p w14:paraId="5BA634A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123EF1E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text-align:center;</w:t>
      </w:r>
    </w:p>
    <w:p w14:paraId="13D3728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 5px;</w:t>
      </w:r>
    </w:p>
    <w:p w14:paraId="31DD7AB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color: white;</w:t>
      </w:r>
    </w:p>
    <w:p w14:paraId="18B87D0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78A0DC7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.description</w:t>
      </w:r>
    </w:p>
    <w:p w14:paraId="4E35BAA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7E46B68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text-align: center;</w:t>
      </w:r>
    </w:p>
    <w:p w14:paraId="79D5C17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padding:5px;</w:t>
      </w:r>
    </w:p>
    <w:p w14:paraId="186C03D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font-size: 20px;</w:t>
      </w:r>
    </w:p>
    <w:p w14:paraId="02DB401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3035AF8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button</w:t>
      </w:r>
    </w:p>
    <w:p w14:paraId="169BC8B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716F792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margin-top: 10px;</w:t>
      </w:r>
    </w:p>
    <w:p w14:paraId="5C86DBB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margin-bottom: 10px;</w:t>
      </w:r>
    </w:p>
    <w:p w14:paraId="3CA8486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background-color: white;</w:t>
      </w:r>
    </w:p>
    <w:p w14:paraId="1EEEB5D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border: 1px solid black;</w:t>
      </w:r>
    </w:p>
    <w:p w14:paraId="46C1EC5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padding:5px;</w:t>
      </w:r>
    </w:p>
    <w:p w14:paraId="1893ADA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border-radius:5px;</w:t>
      </w:r>
    </w:p>
    <w:p w14:paraId="7479AB6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7AB21A3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button:hover</w:t>
      </w:r>
    </w:p>
    <w:p w14:paraId="1DA46AA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479C44D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background-color: black;</w:t>
      </w:r>
    </w:p>
    <w:p w14:paraId="51099A1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color:white;</w:t>
      </w:r>
    </w:p>
    <w:p w14:paraId="786A123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transition:.7s;</w:t>
      </w:r>
    </w:p>
    <w:p w14:paraId="184AA7D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cursor: pointer;</w:t>
      </w:r>
    </w:p>
    <w:p w14:paraId="0315E2B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79A72067" w14:textId="77777777" w:rsidR="00E7392D" w:rsidRPr="00E7392D" w:rsidRDefault="00E7392D" w:rsidP="00E7392D">
      <w:pPr>
        <w:autoSpaceDE w:val="0"/>
        <w:autoSpaceDN w:val="0"/>
        <w:adjustRightInd w:val="0"/>
        <w:rPr>
          <w:rFonts w:ascii="Courier New" w:hAnsi="Courier New" w:cs="Courier New"/>
          <w:sz w:val="22"/>
          <w:szCs w:val="22"/>
        </w:rPr>
      </w:pPr>
    </w:p>
    <w:p w14:paraId="1B9309C8" w14:textId="77777777" w:rsidR="00E7392D" w:rsidRPr="00E7392D" w:rsidRDefault="00E7392D" w:rsidP="00E7392D">
      <w:pPr>
        <w:autoSpaceDE w:val="0"/>
        <w:autoSpaceDN w:val="0"/>
        <w:adjustRightInd w:val="0"/>
        <w:rPr>
          <w:rFonts w:ascii="Courier New" w:hAnsi="Courier New" w:cs="Courier New"/>
          <w:sz w:val="22"/>
          <w:szCs w:val="22"/>
        </w:rPr>
      </w:pPr>
    </w:p>
    <w:p w14:paraId="72EAF985" w14:textId="77777777" w:rsidR="00E7392D" w:rsidRPr="00E7392D" w:rsidRDefault="00E7392D" w:rsidP="00E7392D">
      <w:pPr>
        <w:autoSpaceDE w:val="0"/>
        <w:autoSpaceDN w:val="0"/>
        <w:adjustRightInd w:val="0"/>
        <w:rPr>
          <w:rFonts w:ascii="Courier New" w:hAnsi="Courier New" w:cs="Courier New"/>
          <w:sz w:val="22"/>
          <w:szCs w:val="22"/>
        </w:rPr>
      </w:pPr>
    </w:p>
    <w:p w14:paraId="3B73688A" w14:textId="77777777" w:rsidR="00E7392D" w:rsidRPr="00E7392D" w:rsidRDefault="00E7392D" w:rsidP="00E7392D">
      <w:pPr>
        <w:autoSpaceDE w:val="0"/>
        <w:autoSpaceDN w:val="0"/>
        <w:adjustRightInd w:val="0"/>
        <w:rPr>
          <w:rFonts w:ascii="Courier New" w:hAnsi="Courier New" w:cs="Courier New"/>
          <w:sz w:val="22"/>
          <w:szCs w:val="22"/>
        </w:rPr>
      </w:pPr>
    </w:p>
    <w:p w14:paraId="557E4E79" w14:textId="77777777" w:rsidR="00E7392D" w:rsidRPr="00E7392D" w:rsidRDefault="00E7392D" w:rsidP="00E7392D">
      <w:pPr>
        <w:autoSpaceDE w:val="0"/>
        <w:autoSpaceDN w:val="0"/>
        <w:adjustRightInd w:val="0"/>
        <w:rPr>
          <w:rFonts w:ascii="Courier New" w:hAnsi="Courier New" w:cs="Courier New"/>
          <w:sz w:val="22"/>
          <w:szCs w:val="22"/>
        </w:rPr>
      </w:pPr>
    </w:p>
    <w:p w14:paraId="699557B7" w14:textId="77777777" w:rsidR="00E7392D" w:rsidRPr="00E7392D" w:rsidRDefault="00E7392D" w:rsidP="00E7392D">
      <w:pPr>
        <w:autoSpaceDE w:val="0"/>
        <w:autoSpaceDN w:val="0"/>
        <w:adjustRightInd w:val="0"/>
        <w:rPr>
          <w:rFonts w:ascii="Courier New" w:hAnsi="Courier New" w:cs="Courier New"/>
          <w:sz w:val="22"/>
          <w:szCs w:val="22"/>
        </w:rPr>
      </w:pPr>
    </w:p>
    <w:p w14:paraId="2152E69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footer{</w:t>
      </w:r>
    </w:p>
    <w:p w14:paraId="04640F6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100%;</w:t>
      </w:r>
    </w:p>
    <w:p w14:paraId="0DAFF49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margin-top: 10px;</w:t>
      </w:r>
    </w:p>
    <w:p w14:paraId="3247A06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background-color: rgba(0, 0, 0, 0.678);</w:t>
      </w:r>
    </w:p>
    <w:p w14:paraId="00E1247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white;</w:t>
      </w:r>
    </w:p>
    <w:p w14:paraId="5841115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5344341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.main-content{</w:t>
      </w:r>
    </w:p>
    <w:p w14:paraId="7A8E4B3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display: flex;</w:t>
      </w:r>
    </w:p>
    <w:p w14:paraId="3FE84B0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w:t>
      </w:r>
    </w:p>
    <w:p w14:paraId="4D943C6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.main-content .box{</w:t>
      </w:r>
    </w:p>
    <w:p w14:paraId="4ADE90A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flex-basis: 50%;</w:t>
      </w:r>
    </w:p>
    <w:p w14:paraId="5760A1A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 10px 20px;</w:t>
      </w:r>
    </w:p>
    <w:p w14:paraId="3126399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227D33D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.box h2{</w:t>
      </w:r>
    </w:p>
    <w:p w14:paraId="383AD05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text-transform: uppercase;</w:t>
      </w:r>
    </w:p>
    <w:p w14:paraId="43568E0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border-bottom: 5px solid white;</w:t>
      </w:r>
    </w:p>
    <w:p w14:paraId="6A92FA1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2390CE2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.box .content{</w:t>
      </w:r>
    </w:p>
    <w:p w14:paraId="05423FF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 20px 0px 0px 0px;</w:t>
      </w:r>
    </w:p>
    <w:p w14:paraId="599C68E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60714A0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.left .content p{</w:t>
      </w:r>
    </w:p>
    <w:p w14:paraId="7531956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text-align: justify;</w:t>
      </w:r>
    </w:p>
    <w:p w14:paraId="0A3E813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1AEFF65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.left .content .social{</w:t>
      </w:r>
    </w:p>
    <w:p w14:paraId="02C96B6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 20px 0px 0px 0px;</w:t>
      </w:r>
    </w:p>
    <w:p w14:paraId="0429159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372D57C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.left .content .social a{</w:t>
      </w:r>
    </w:p>
    <w:p w14:paraId="618C968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 0px 30px;</w:t>
      </w:r>
    </w:p>
    <w:p w14:paraId="697729D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black;</w:t>
      </w:r>
    </w:p>
    <w:p w14:paraId="1B8CAF1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7F25CF9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.left .content .social a i{</w:t>
      </w:r>
    </w:p>
    <w:p w14:paraId="689A6DB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height: 30px;</w:t>
      </w:r>
    </w:p>
    <w:p w14:paraId="0770AC0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30px;</w:t>
      </w:r>
    </w:p>
    <w:p w14:paraId="08843D2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 white;</w:t>
      </w:r>
    </w:p>
    <w:p w14:paraId="542A7B8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line-height: 30px;</w:t>
      </w:r>
    </w:p>
    <w:p w14:paraId="7CD2922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text-align: center;</w:t>
      </w:r>
    </w:p>
    <w:p w14:paraId="353E02B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4px;</w:t>
      </w:r>
    </w:p>
    <w:p w14:paraId="26FBF06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2A41FD1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transition: .3s;</w:t>
      </w:r>
    </w:p>
    <w:p w14:paraId="4097A0F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140616D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.left .content .social a i:hover{</w:t>
      </w:r>
    </w:p>
    <w:p w14:paraId="48A809E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 greenyellow; </w:t>
      </w:r>
    </w:p>
    <w:p w14:paraId="7190D92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transform: scale(1.04);</w:t>
      </w:r>
    </w:p>
    <w:p w14:paraId="5CE79F2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white;</w:t>
      </w:r>
    </w:p>
    <w:p w14:paraId="3CD0BFD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 </w:t>
      </w:r>
    </w:p>
    <w:p w14:paraId="2F5C181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.center .content .place .fa,.center .content .contact .fa,.center .content .email .fa {</w:t>
      </w:r>
    </w:p>
    <w:p w14:paraId="7B15B9D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height: 40px;</w:t>
      </w:r>
    </w:p>
    <w:p w14:paraId="0B868A5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40px;</w:t>
      </w:r>
    </w:p>
    <w:p w14:paraId="4376694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black;</w:t>
      </w:r>
    </w:p>
    <w:p w14:paraId="30B08BD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margin-top: 5px;</w:t>
      </w:r>
    </w:p>
    <w:p w14:paraId="7FF0F3B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margin-right: 10px;</w:t>
      </w:r>
    </w:p>
    <w:p w14:paraId="59C3B4E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 white;</w:t>
      </w:r>
    </w:p>
    <w:p w14:paraId="4400364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line-height: 30px;</w:t>
      </w:r>
    </w:p>
    <w:p w14:paraId="572ED6E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text-align: center;</w:t>
      </w:r>
    </w:p>
    <w:p w14:paraId="3AF7FE1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4px;</w:t>
      </w:r>
    </w:p>
    <w:p w14:paraId="56DC8B5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padding-top: 4px;</w:t>
      </w:r>
    </w:p>
    <w:p w14:paraId="65DA0BD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transition: .3s;</w:t>
      </w:r>
    </w:p>
    <w:p w14:paraId="7904969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4011D8C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.center .content .place .fa:hover,.center .content .contact .fa:hover,.center .content .email .fa:hover{</w:t>
      </w:r>
    </w:p>
    <w:p w14:paraId="07B60D8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 greenyellow; </w:t>
      </w:r>
    </w:p>
    <w:p w14:paraId="6E30E51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transform: scale(1.04);</w:t>
      </w:r>
    </w:p>
    <w:p w14:paraId="64D11A9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white;</w:t>
      </w:r>
    </w:p>
    <w:p w14:paraId="44F5E31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 xml:space="preserve"> } </w:t>
      </w:r>
    </w:p>
    <w:p w14:paraId="28164AE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.feed{</w:t>
      </w:r>
    </w:p>
    <w:p w14:paraId="7A43DCA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text-align: center;</w:t>
      </w:r>
    </w:p>
    <w:p w14:paraId="1873D12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 10px;</w:t>
      </w:r>
    </w:p>
    <w:p w14:paraId="2E2A7AC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height: 225px;</w:t>
      </w:r>
    </w:p>
    <w:p w14:paraId="2EB559C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border: 1px solid silver;</w:t>
      </w:r>
    </w:p>
    <w:p w14:paraId="7E41B1D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5px</w:t>
      </w:r>
    </w:p>
    <w:p w14:paraId="39510FD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75D9EA3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.feed input[type= email]{</w:t>
      </w:r>
    </w:p>
    <w:p w14:paraId="43FC5AB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padding:5px;</w:t>
      </w:r>
    </w:p>
    <w:p w14:paraId="4331D53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100%;</w:t>
      </w:r>
    </w:p>
    <w:p w14:paraId="69CD363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00A574F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button{</w:t>
      </w:r>
    </w:p>
    <w:p w14:paraId="6683BAF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black;</w:t>
      </w:r>
    </w:p>
    <w:p w14:paraId="66A8237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background-color: white;</w:t>
      </w:r>
    </w:p>
    <w:p w14:paraId="5B64949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 10px 20px;</w:t>
      </w:r>
    </w:p>
    <w:p w14:paraId="3CA47BC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10px;</w:t>
      </w:r>
    </w:p>
    <w:p w14:paraId="0D2E74B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transition: .5s;</w:t>
      </w:r>
    </w:p>
    <w:p w14:paraId="4A40530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20BDA5A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button:hover{</w:t>
      </w:r>
    </w:p>
    <w:p w14:paraId="2689ED4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 greenyellow;</w:t>
      </w:r>
    </w:p>
    <w:p w14:paraId="145FF02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color: white;</w:t>
      </w:r>
    </w:p>
    <w:p w14:paraId="2D7F742D" w14:textId="0A935305" w:rsidR="00700921" w:rsidRPr="00B81858" w:rsidRDefault="00B81858" w:rsidP="00E7392D">
      <w:pPr>
        <w:autoSpaceDE w:val="0"/>
        <w:autoSpaceDN w:val="0"/>
        <w:adjustRightInd w:val="0"/>
        <w:rPr>
          <w:rFonts w:ascii="Courier New" w:hAnsi="Courier New" w:cs="Courier New"/>
          <w:sz w:val="22"/>
          <w:szCs w:val="22"/>
        </w:rPr>
      </w:pPr>
      <w:r>
        <w:rPr>
          <w:rFonts w:ascii="Courier New" w:hAnsi="Courier New" w:cs="Courier New"/>
          <w:sz w:val="22"/>
          <w:szCs w:val="22"/>
        </w:rPr>
        <w:t>}</w:t>
      </w:r>
    </w:p>
    <w:p w14:paraId="602664B7" w14:textId="4417F38A" w:rsidR="00700921" w:rsidRDefault="00E7392D" w:rsidP="00700921">
      <w:pPr>
        <w:pStyle w:val="Heading2"/>
        <w:ind w:left="720"/>
      </w:pPr>
      <w:r>
        <w:t>Digital Watches:</w:t>
      </w:r>
    </w:p>
    <w:p w14:paraId="3BF2B7FE" w14:textId="77777777" w:rsidR="00700921" w:rsidRPr="004D1A9F" w:rsidRDefault="00700921" w:rsidP="00700921">
      <w:pPr>
        <w:pStyle w:val="NoSpacing"/>
      </w:pPr>
      <w:r w:rsidRPr="004D1A9F">
        <w:t>Html:</w:t>
      </w:r>
    </w:p>
    <w:p w14:paraId="026E005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&lt;!DOCTYPE html&gt;</w:t>
      </w:r>
    </w:p>
    <w:p w14:paraId="5110191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&lt;html&gt;</w:t>
      </w:r>
    </w:p>
    <w:p w14:paraId="719F817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&lt;head&gt;</w:t>
      </w:r>
    </w:p>
    <w:p w14:paraId="0F378C1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&lt;meta charset="UTF-8"&gt;</w:t>
      </w:r>
    </w:p>
    <w:p w14:paraId="6106864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&lt;title&gt;Besties Gadget Marketing  | Digital Watches&lt;/title&gt;</w:t>
      </w:r>
    </w:p>
    <w:p w14:paraId="525B356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&lt;link rel="icon" href="logo(1).jpeg" sizes="7x7"&gt;</w:t>
      </w:r>
    </w:p>
    <w:p w14:paraId="101C8CC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&lt;link rel="stylesheet" href="watches.css"&gt;</w:t>
      </w:r>
    </w:p>
    <w:p w14:paraId="3252934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&lt;link rel="stylesheet" href="https://stackpath.bootstrapcdn.com/font-awesome/4.7.0/css/font-awesome.min.css"&gt;</w:t>
      </w:r>
    </w:p>
    <w:p w14:paraId="24E7E4F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&lt;/head&gt;</w:t>
      </w:r>
    </w:p>
    <w:p w14:paraId="6F4825C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&lt;body&gt;</w:t>
      </w:r>
    </w:p>
    <w:p w14:paraId="3DDE5720" w14:textId="77777777" w:rsidR="00E7392D" w:rsidRPr="00E7392D" w:rsidRDefault="00E7392D" w:rsidP="00E7392D">
      <w:pPr>
        <w:autoSpaceDE w:val="0"/>
        <w:autoSpaceDN w:val="0"/>
        <w:adjustRightInd w:val="0"/>
        <w:rPr>
          <w:rFonts w:ascii="Courier New" w:hAnsi="Courier New" w:cs="Courier New"/>
          <w:sz w:val="22"/>
          <w:szCs w:val="22"/>
        </w:rPr>
      </w:pPr>
    </w:p>
    <w:p w14:paraId="15C14F0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&lt;header&gt;</w:t>
      </w:r>
    </w:p>
    <w:p w14:paraId="34008DD0" w14:textId="77777777" w:rsidR="00E7392D" w:rsidRPr="00E7392D" w:rsidRDefault="00E7392D" w:rsidP="00E7392D">
      <w:pPr>
        <w:autoSpaceDE w:val="0"/>
        <w:autoSpaceDN w:val="0"/>
        <w:adjustRightInd w:val="0"/>
        <w:rPr>
          <w:rFonts w:ascii="Courier New" w:hAnsi="Courier New" w:cs="Courier New"/>
          <w:sz w:val="22"/>
          <w:szCs w:val="22"/>
        </w:rPr>
      </w:pPr>
    </w:p>
    <w:p w14:paraId="144D4419" w14:textId="77777777" w:rsidR="00E7392D" w:rsidRPr="00E7392D" w:rsidRDefault="00E7392D" w:rsidP="00E7392D">
      <w:pPr>
        <w:autoSpaceDE w:val="0"/>
        <w:autoSpaceDN w:val="0"/>
        <w:adjustRightInd w:val="0"/>
        <w:rPr>
          <w:rFonts w:ascii="Courier New" w:hAnsi="Courier New" w:cs="Courier New"/>
          <w:sz w:val="22"/>
          <w:szCs w:val="22"/>
        </w:rPr>
      </w:pPr>
    </w:p>
    <w:p w14:paraId="733A3D4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&lt;nav&gt;</w:t>
      </w:r>
    </w:p>
    <w:p w14:paraId="1C4D067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class="logo"&gt;</w:t>
      </w:r>
    </w:p>
    <w:p w14:paraId="51FCBB1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 href="Home.html"&gt;&lt;img src="logo(1).jpeg"&gt;&lt;/a&gt;</w:t>
      </w:r>
    </w:p>
    <w:p w14:paraId="67A281B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6056A52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&lt;ul class="nav-area"&gt;</w:t>
      </w:r>
    </w:p>
    <w:p w14:paraId="770A2C3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&lt;li&gt;&lt;a href="Home.html"&gt;Home&lt;/a&gt;&lt;/li&gt;</w:t>
      </w:r>
    </w:p>
    <w:p w14:paraId="5C50426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&lt;li&gt;&lt;a href="laptop.html"&gt;Laptop Brand&lt;/a&gt;&lt;/li&gt;</w:t>
      </w:r>
    </w:p>
    <w:p w14:paraId="0E0F66D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&lt;li&gt;&lt;a href="mobile.html"&gt;Mobile Devices&lt;/a&gt;&lt;/li&gt;</w:t>
      </w:r>
    </w:p>
    <w:p w14:paraId="7FE8491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&lt;li&gt;&lt;a href="watches.html"&gt;Digital Watches&lt;/a&gt;&lt;/li&gt;</w:t>
      </w:r>
    </w:p>
    <w:p w14:paraId="0D4A2B5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&lt;li&gt;&lt;a href="addtocart.html"&gt;</w:t>
      </w:r>
    </w:p>
    <w:p w14:paraId="716E676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&lt;i class="fa fa-shopping-cart"&gt;&lt;/i&gt;</w:t>
      </w:r>
    </w:p>
    <w:p w14:paraId="338295D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&lt;/a&gt;&lt;/li&gt;</w:t>
      </w:r>
    </w:p>
    <w:p w14:paraId="33BC346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&lt;/ul&gt;</w:t>
      </w:r>
    </w:p>
    <w:p w14:paraId="5633033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&lt;/nav&gt;</w:t>
      </w:r>
    </w:p>
    <w:p w14:paraId="7E0F773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p>
    <w:p w14:paraId="325CC30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ab/>
      </w:r>
    </w:p>
    <w:p w14:paraId="2BB2EC2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&lt;/header&gt;</w:t>
      </w:r>
    </w:p>
    <w:p w14:paraId="0A19D994" w14:textId="77777777" w:rsidR="00E7392D" w:rsidRPr="00E7392D" w:rsidRDefault="00E7392D" w:rsidP="00E7392D">
      <w:pPr>
        <w:autoSpaceDE w:val="0"/>
        <w:autoSpaceDN w:val="0"/>
        <w:adjustRightInd w:val="0"/>
        <w:rPr>
          <w:rFonts w:ascii="Courier New" w:hAnsi="Courier New" w:cs="Courier New"/>
          <w:sz w:val="22"/>
          <w:szCs w:val="22"/>
        </w:rPr>
      </w:pPr>
    </w:p>
    <w:p w14:paraId="1CBCB498" w14:textId="77777777" w:rsidR="00E7392D" w:rsidRPr="00E7392D" w:rsidRDefault="00E7392D" w:rsidP="00E7392D">
      <w:pPr>
        <w:autoSpaceDE w:val="0"/>
        <w:autoSpaceDN w:val="0"/>
        <w:adjustRightInd w:val="0"/>
        <w:rPr>
          <w:rFonts w:ascii="Courier New" w:hAnsi="Courier New" w:cs="Courier New"/>
          <w:sz w:val="22"/>
          <w:szCs w:val="22"/>
        </w:rPr>
      </w:pPr>
    </w:p>
    <w:p w14:paraId="0E68FD0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&lt;main&gt;</w:t>
      </w:r>
      <w:r w:rsidRPr="00E7392D">
        <w:rPr>
          <w:rFonts w:ascii="Courier New" w:hAnsi="Courier New" w:cs="Courier New"/>
          <w:sz w:val="22"/>
          <w:szCs w:val="22"/>
        </w:rPr>
        <w:tab/>
      </w:r>
    </w:p>
    <w:p w14:paraId="6CC04FF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&lt;h1&gt;Digital Watches&lt;/h1&gt;</w:t>
      </w:r>
    </w:p>
    <w:p w14:paraId="28C8565A" w14:textId="77777777" w:rsidR="00E7392D" w:rsidRPr="00E7392D" w:rsidRDefault="00E7392D" w:rsidP="00E7392D">
      <w:pPr>
        <w:autoSpaceDE w:val="0"/>
        <w:autoSpaceDN w:val="0"/>
        <w:adjustRightInd w:val="0"/>
        <w:rPr>
          <w:rFonts w:ascii="Courier New" w:hAnsi="Courier New" w:cs="Courier New"/>
          <w:sz w:val="22"/>
          <w:szCs w:val="22"/>
        </w:rPr>
      </w:pPr>
    </w:p>
    <w:p w14:paraId="28A5875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 class="cards"&gt;</w:t>
      </w:r>
    </w:p>
    <w:p w14:paraId="7146343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&lt;img src="Watch/rado.jpg"&gt;</w:t>
      </w:r>
    </w:p>
    <w:p w14:paraId="2D4D84A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class="title" &gt;</w:t>
      </w:r>
    </w:p>
    <w:p w14:paraId="11E806A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&lt;h2&gt;Rado&lt;/h2&gt;</w:t>
      </w:r>
    </w:p>
    <w:p w14:paraId="0D54807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7DD17E3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class="description"&gt;</w:t>
      </w:r>
    </w:p>
    <w:p w14:paraId="68E30EA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&lt;p&gt;Rado is a popular name in the luxury watchmaking industry.This type of watch allows you read and see the</w:t>
      </w:r>
    </w:p>
    <w:p w14:paraId="69B598B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time even in pitch darkness.We have this product and only available on this site. &lt;/p&gt;</w:t>
      </w:r>
    </w:p>
    <w:p w14:paraId="76AFCCD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&lt;lebel style="margin-right: 50%;color: grey;"&gt; Rs 15000&lt;/lebel&gt;</w:t>
      </w:r>
    </w:p>
    <w:p w14:paraId="515133D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&lt;button&gt;Add to card&lt;/button&gt;</w:t>
      </w:r>
    </w:p>
    <w:p w14:paraId="333E5E5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7AB672B7" w14:textId="77777777" w:rsidR="00E7392D" w:rsidRPr="00E7392D" w:rsidRDefault="00E7392D" w:rsidP="00E7392D">
      <w:pPr>
        <w:autoSpaceDE w:val="0"/>
        <w:autoSpaceDN w:val="0"/>
        <w:adjustRightInd w:val="0"/>
        <w:rPr>
          <w:rFonts w:ascii="Courier New" w:hAnsi="Courier New" w:cs="Courier New"/>
          <w:sz w:val="22"/>
          <w:szCs w:val="22"/>
        </w:rPr>
      </w:pPr>
    </w:p>
    <w:p w14:paraId="445BD66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&lt;/div&gt;</w:t>
      </w:r>
    </w:p>
    <w:p w14:paraId="123C49D7" w14:textId="77777777" w:rsidR="00E7392D" w:rsidRPr="00E7392D" w:rsidRDefault="00E7392D" w:rsidP="00E7392D">
      <w:pPr>
        <w:autoSpaceDE w:val="0"/>
        <w:autoSpaceDN w:val="0"/>
        <w:adjustRightInd w:val="0"/>
        <w:rPr>
          <w:rFonts w:ascii="Courier New" w:hAnsi="Courier New" w:cs="Courier New"/>
          <w:sz w:val="22"/>
          <w:szCs w:val="22"/>
        </w:rPr>
      </w:pPr>
    </w:p>
    <w:p w14:paraId="2DE9879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class="cards"&gt;</w:t>
      </w:r>
    </w:p>
    <w:p w14:paraId="73034E1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&lt;img src="Watch/skelton.jpg"&gt;</w:t>
      </w:r>
    </w:p>
    <w:p w14:paraId="60D7EF4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class="title" &gt;</w:t>
      </w:r>
    </w:p>
    <w:p w14:paraId="570404C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&lt;h2&gt;Black Skeleton&lt;/h2&gt;</w:t>
      </w:r>
    </w:p>
    <w:p w14:paraId="503771A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7A0ED73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class="description"&gt;</w:t>
      </w:r>
    </w:p>
    <w:p w14:paraId="2663863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&lt;p&gt;This watch has black color and its looking is so good.we have this product and only availabe</w:t>
      </w:r>
    </w:p>
    <w:p w14:paraId="5320C40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on this site.And its Display you can see.&lt;/p&gt;&lt;br&gt;&lt;br&gt;</w:t>
      </w:r>
    </w:p>
    <w:p w14:paraId="2B0CDE1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&lt;lebel style="margin-right: 50%;color: grey;"&gt; Rs 1800&lt;/lebel&gt;</w:t>
      </w:r>
    </w:p>
    <w:p w14:paraId="27AFFB6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&lt;button&gt;Add to card&lt;/button&gt;</w:t>
      </w:r>
    </w:p>
    <w:p w14:paraId="254BA3D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61D91C4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611F0AAA" w14:textId="77777777" w:rsidR="00E7392D" w:rsidRPr="00E7392D" w:rsidRDefault="00E7392D" w:rsidP="00E7392D">
      <w:pPr>
        <w:autoSpaceDE w:val="0"/>
        <w:autoSpaceDN w:val="0"/>
        <w:adjustRightInd w:val="0"/>
        <w:rPr>
          <w:rFonts w:ascii="Courier New" w:hAnsi="Courier New" w:cs="Courier New"/>
          <w:sz w:val="22"/>
          <w:szCs w:val="22"/>
        </w:rPr>
      </w:pPr>
    </w:p>
    <w:p w14:paraId="7EE8F60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class="cards"&gt;</w:t>
      </w:r>
    </w:p>
    <w:p w14:paraId="4A33FF7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&lt;img src="Watch/dg.jpg"&gt;</w:t>
      </w:r>
    </w:p>
    <w:p w14:paraId="47DCD25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class="title" &gt;</w:t>
      </w:r>
    </w:p>
    <w:p w14:paraId="7D7E70C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&lt;h&gt;Smart Watches&lt;/h2&gt;</w:t>
      </w:r>
    </w:p>
    <w:p w14:paraId="76BA6BD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68C7412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class="description"&gt;</w:t>
      </w:r>
    </w:p>
    <w:p w14:paraId="3F1BB50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&lt;p&gt;Smart watches can do many things that your smartphone can't.Benefits include tracking your</w:t>
      </w:r>
    </w:p>
    <w:p w14:paraId="24FDE14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heart rate,sleep,activity and overall fitness level.we have this product and available on</w:t>
      </w:r>
    </w:p>
    <w:p w14:paraId="3AB76E8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this site.&lt;/p&gt;&lt;br&gt;&lt;br&gt;</w:t>
      </w:r>
    </w:p>
    <w:p w14:paraId="2A180AC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 &lt;lebel style="margin-right: 50%;color: grey;"&gt; Rs 1200&lt;/lebel&gt;</w:t>
      </w:r>
    </w:p>
    <w:p w14:paraId="776371E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&lt;button&gt;Add to card&lt;/button&gt;</w:t>
      </w:r>
    </w:p>
    <w:p w14:paraId="3D15886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7E1FB1CF" w14:textId="77777777" w:rsidR="00E7392D" w:rsidRPr="00E7392D" w:rsidRDefault="00E7392D" w:rsidP="00E7392D">
      <w:pPr>
        <w:autoSpaceDE w:val="0"/>
        <w:autoSpaceDN w:val="0"/>
        <w:adjustRightInd w:val="0"/>
        <w:rPr>
          <w:rFonts w:ascii="Courier New" w:hAnsi="Courier New" w:cs="Courier New"/>
          <w:sz w:val="22"/>
          <w:szCs w:val="22"/>
        </w:rPr>
      </w:pPr>
    </w:p>
    <w:p w14:paraId="20F547D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ab/>
        <w:t>&lt;/main&gt;</w:t>
      </w:r>
    </w:p>
    <w:p w14:paraId="7CD1BD7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p>
    <w:p w14:paraId="155EB7E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&lt;footer&gt;</w:t>
      </w:r>
    </w:p>
    <w:p w14:paraId="6DC1F6F3" w14:textId="77777777" w:rsidR="00E7392D" w:rsidRPr="00E7392D" w:rsidRDefault="00E7392D" w:rsidP="00E7392D">
      <w:pPr>
        <w:autoSpaceDE w:val="0"/>
        <w:autoSpaceDN w:val="0"/>
        <w:adjustRightInd w:val="0"/>
        <w:rPr>
          <w:rFonts w:ascii="Courier New" w:hAnsi="Courier New" w:cs="Courier New"/>
          <w:sz w:val="22"/>
          <w:szCs w:val="22"/>
        </w:rPr>
      </w:pPr>
    </w:p>
    <w:p w14:paraId="452BC6E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 class="main-content"&gt;</w:t>
      </w:r>
    </w:p>
    <w:p w14:paraId="3B7A8B3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class="left box"&gt;</w:t>
      </w:r>
    </w:p>
    <w:p w14:paraId="673BD47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&lt;h2&gt;About Us&lt;/h2&gt;</w:t>
      </w:r>
    </w:p>
    <w:p w14:paraId="7D537D8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class="content"&gt;</w:t>
      </w:r>
    </w:p>
    <w:p w14:paraId="07036DC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&lt;p&gt;Besties Gadget Marketing is one of the great Marketing website. We Laptop</w:t>
      </w:r>
    </w:p>
    <w:p w14:paraId="2997149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and Mobile Devices along with Digital Watches. Good Standard is the key feature</w:t>
      </w:r>
    </w:p>
    <w:p w14:paraId="23FD4ED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 of our Business. We provide services at International Level. We shall be oblidged to </w:t>
      </w:r>
    </w:p>
    <w:p w14:paraId="47C5E56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serve you. For furthur details, please contact us.</w:t>
      </w:r>
    </w:p>
    <w:p w14:paraId="0DFF21E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&lt;/p&gt;&lt;br&gt;&lt;br&gt;</w:t>
      </w:r>
    </w:p>
    <w:p w14:paraId="0FC3465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class="social"&gt;</w:t>
      </w:r>
    </w:p>
    <w:p w14:paraId="516E921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 href="https://www.facebook.com/Zulfiqar-Electronic Devices-112570480572863/" target="_blank"&gt;</w:t>
      </w:r>
    </w:p>
    <w:p w14:paraId="19E8047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&lt;i class = "fa  fa-facebook"&gt;&lt;/i&gt;</w:t>
      </w:r>
    </w:p>
    <w:p w14:paraId="7500A10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w:t>
      </w:r>
    </w:p>
    <w:p w14:paraId="342E41D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 href="https://www.instagram.com/electronicworlddevices/?igshid=wngbbfxygpzc" target="_blank"&gt;</w:t>
      </w:r>
    </w:p>
    <w:p w14:paraId="6D9FB24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&lt;i class = "fa  fa-instagram"&gt;&lt;/i&gt;</w:t>
      </w:r>
    </w:p>
    <w:p w14:paraId="22877FA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w:t>
      </w:r>
    </w:p>
    <w:p w14:paraId="4339CBB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 href="https://twitter.com/amazingdevices?lang=en" target="_blank"&gt;</w:t>
      </w:r>
    </w:p>
    <w:p w14:paraId="1B490A5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&lt;i class = "fa  fa-twitter"&gt;&lt;/i&gt;</w:t>
      </w:r>
    </w:p>
    <w:p w14:paraId="5C1E83C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w:t>
      </w:r>
    </w:p>
    <w:p w14:paraId="19B2FAE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 href="https://www.youtube.com/watch?v=EF0gkU26olc" target="_blank"&gt;</w:t>
      </w:r>
    </w:p>
    <w:p w14:paraId="025163C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&lt;i class = "fa  fa-youtube"&gt;&lt;/i&gt;</w:t>
      </w:r>
    </w:p>
    <w:p w14:paraId="076E025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w:t>
      </w:r>
    </w:p>
    <w:p w14:paraId="225D9CA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7C4F8E9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131E494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0BEEFCB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class="center box"&gt;</w:t>
      </w:r>
    </w:p>
    <w:p w14:paraId="6A62E2D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&lt;h2&gt;Contact us&lt;/h2&gt;</w:t>
      </w:r>
    </w:p>
    <w:p w14:paraId="6EA4EF1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class="content"&gt;</w:t>
      </w:r>
    </w:p>
    <w:p w14:paraId="48759D9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class="place"&gt;</w:t>
      </w:r>
    </w:p>
    <w:p w14:paraId="632BD8D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 href="https://www.google.com/maps/place/Zulfiqar+Electronic devices/@</w:t>
      </w:r>
    </w:p>
    <w:p w14:paraId="2429826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31.4213236,73.0889887,17z/data=!3m1!4b1!4m5!3m4!1s0x0:0x44143</w:t>
      </w:r>
    </w:p>
    <w:p w14:paraId="677D416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60d56b67125!8m2!3d31.4213236!4d73.0911774" target="_blank"&gt;</w:t>
      </w:r>
    </w:p>
    <w:p w14:paraId="4B43C46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&lt;i class="fa fa-2x fa-map-marker"&gt;&lt;/i&gt;</w:t>
      </w:r>
    </w:p>
    <w:p w14:paraId="01D3243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w:t>
      </w:r>
    </w:p>
    <w:p w14:paraId="1C207E8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 &gt;Mall Road Near Civil Hospital, Faisalabad.&lt;/span&gt;</w:t>
      </w:r>
    </w:p>
    <w:p w14:paraId="25A2341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5AB558A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class="contact"&gt;</w:t>
      </w:r>
    </w:p>
    <w:p w14:paraId="7A16F9F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 class="fa fa-2x fa-phone"&gt;&lt;/span&gt;</w:t>
      </w:r>
    </w:p>
    <w:p w14:paraId="5E81AB1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 &gt;(041) 2640722&lt;/span&gt;</w:t>
      </w:r>
    </w:p>
    <w:p w14:paraId="2F8D6A2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5F2DF0A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class="email"&gt;</w:t>
      </w:r>
    </w:p>
    <w:p w14:paraId="0075D6A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 class="fa fa-2x fa-envelope"&gt;&lt;/span&gt;</w:t>
      </w:r>
    </w:p>
    <w:p w14:paraId="43B900B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 &gt;XXXXXX@gmail.com&lt;/span&gt;</w:t>
      </w:r>
    </w:p>
    <w:p w14:paraId="2B5E295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56654D1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p>
    <w:p w14:paraId="074A6A2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4CD83AD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class="right box"&gt;</w:t>
      </w:r>
    </w:p>
    <w:p w14:paraId="1E56BCB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&lt;h2&gt;Feedback&lt;/h2&gt;</w:t>
      </w:r>
    </w:p>
    <w:p w14:paraId="0092E4E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class="content"&gt;</w:t>
      </w:r>
    </w:p>
    <w:p w14:paraId="1E63D6F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&lt;form class = "feed" action="feedback.html" target="_blank"&gt;</w:t>
      </w:r>
    </w:p>
    <w:p w14:paraId="7739CCC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class="email"&gt;</w:t>
      </w:r>
    </w:p>
    <w:p w14:paraId="7F71722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class="text"&gt;Email&lt;/div&gt;</w:t>
      </w:r>
    </w:p>
    <w:p w14:paraId="3E35167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&lt;input type="email" required placeholder="Email"&gt;</w:t>
      </w:r>
    </w:p>
    <w:p w14:paraId="15AB940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725B486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&lt;br&gt;</w:t>
      </w:r>
    </w:p>
    <w:p w14:paraId="32F5928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class="msg"&gt;</w:t>
      </w:r>
    </w:p>
    <w:p w14:paraId="1203094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class="text"&gt;Massage&lt;/div&gt;</w:t>
      </w:r>
    </w:p>
    <w:p w14:paraId="1988BB0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&lt;textarea cols="50" rows="5" required placeholder="Pleaase, Enter your Message Here"&gt;&lt;/textarea&gt;</w:t>
      </w:r>
    </w:p>
    <w:p w14:paraId="2D7B85C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76C92B9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class="btn"&gt;</w:t>
      </w:r>
    </w:p>
    <w:p w14:paraId="1E9B28F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&lt;button type="submit"&gt;Send&lt;/button&gt;</w:t>
      </w:r>
    </w:p>
    <w:p w14:paraId="417E3F4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234D5FB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&lt;/form&gt;</w:t>
      </w:r>
    </w:p>
    <w:p w14:paraId="6A5D53F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p>
    <w:p w14:paraId="196BAAF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528B677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&lt;/div&gt;</w:t>
      </w:r>
    </w:p>
    <w:p w14:paraId="490D9CA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p>
    <w:p w14:paraId="2A4034C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p>
    <w:p w14:paraId="7C36466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&lt;/footer&gt;</w:t>
      </w:r>
    </w:p>
    <w:p w14:paraId="4938DF6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&lt;/body&gt;</w:t>
      </w:r>
    </w:p>
    <w:p w14:paraId="69895A3F" w14:textId="5822B977" w:rsidR="00700921" w:rsidRPr="00C41B7E" w:rsidRDefault="00C41B7E" w:rsidP="00E7392D">
      <w:pPr>
        <w:autoSpaceDE w:val="0"/>
        <w:autoSpaceDN w:val="0"/>
        <w:adjustRightInd w:val="0"/>
        <w:rPr>
          <w:rFonts w:ascii="Courier New" w:hAnsi="Courier New" w:cs="Courier New"/>
          <w:sz w:val="22"/>
          <w:szCs w:val="22"/>
        </w:rPr>
      </w:pPr>
      <w:r>
        <w:rPr>
          <w:rFonts w:ascii="Courier New" w:hAnsi="Courier New" w:cs="Courier New"/>
          <w:sz w:val="22"/>
          <w:szCs w:val="22"/>
        </w:rPr>
        <w:t>&lt;/html&gt;</w:t>
      </w:r>
    </w:p>
    <w:p w14:paraId="55580DF5" w14:textId="77777777" w:rsidR="00700921" w:rsidRDefault="00700921" w:rsidP="00700921">
      <w:pPr>
        <w:pStyle w:val="NoSpacing"/>
      </w:pPr>
      <w:r>
        <w:t>CSS:</w:t>
      </w:r>
    </w:p>
    <w:p w14:paraId="72FC29E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4EE0292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margin: 0px;</w:t>
      </w:r>
    </w:p>
    <w:p w14:paraId="0896C96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 0px;</w:t>
      </w:r>
    </w:p>
    <w:p w14:paraId="1BB95C4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box-sizing: border-box;</w:t>
      </w:r>
    </w:p>
    <w:p w14:paraId="3115937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23C7124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body</w:t>
      </w:r>
    </w:p>
    <w:p w14:paraId="2713E8C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41D7129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background-image: linear-gradient(rgba(0, 0, 0, 0.3), rgba(0, 0, 0, 0.1)), url("Background/watch(1).jpeg");</w:t>
      </w:r>
    </w:p>
    <w:p w14:paraId="72F0BF9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background-attachment: fixed;</w:t>
      </w:r>
    </w:p>
    <w:p w14:paraId="18F3A99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100%;</w:t>
      </w:r>
    </w:p>
    <w:p w14:paraId="56BD477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height: 100vh;</w:t>
      </w:r>
    </w:p>
    <w:p w14:paraId="366A882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background-size: cover;</w:t>
      </w:r>
    </w:p>
    <w:p w14:paraId="2FF517C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689F0E0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nav </w:t>
      </w:r>
    </w:p>
    <w:p w14:paraId="38EB0F3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2CB3B2E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background: rgba(0, 0, 0, 0.3);</w:t>
      </w:r>
    </w:p>
    <w:p w14:paraId="04E346C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height: 15vh;</w:t>
      </w:r>
    </w:p>
    <w:p w14:paraId="1E1EE14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21B49E2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.nav-area {</w:t>
      </w:r>
    </w:p>
    <w:p w14:paraId="2925388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ab/>
        <w:t>float: right;</w:t>
      </w:r>
    </w:p>
    <w:p w14:paraId="13F7845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list-style: none;</w:t>
      </w:r>
    </w:p>
    <w:p w14:paraId="199DC96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margin-top: 30px;</w:t>
      </w:r>
    </w:p>
    <w:p w14:paraId="5543C07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233C805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.nav-area li {</w:t>
      </w:r>
    </w:p>
    <w:p w14:paraId="63141F8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display: inline-block;</w:t>
      </w:r>
    </w:p>
    <w:p w14:paraId="160B934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551D0A7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.nav-area li a {</w:t>
      </w:r>
    </w:p>
    <w:p w14:paraId="5626651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color: #fff;</w:t>
      </w:r>
    </w:p>
    <w:p w14:paraId="1A02287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text-decoration: none;</w:t>
      </w:r>
    </w:p>
    <w:p w14:paraId="5FD6F44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 5px 30px;</w:t>
      </w:r>
    </w:p>
    <w:p w14:paraId="5467527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font-family: poppins;</w:t>
      </w:r>
    </w:p>
    <w:p w14:paraId="1AD2876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font-size: 16px;</w:t>
      </w:r>
    </w:p>
    <w:p w14:paraId="19A23A4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text-transform: uppercase;</w:t>
      </w:r>
    </w:p>
    <w:p w14:paraId="7FA2EC9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p>
    <w:p w14:paraId="285C4B0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77B73F7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.nav-area li a i {</w:t>
      </w:r>
    </w:p>
    <w:p w14:paraId="4C0A454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height: 30px;</w:t>
      </w:r>
    </w:p>
    <w:p w14:paraId="411032E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30px;</w:t>
      </w:r>
    </w:p>
    <w:p w14:paraId="257E4CD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text-align: center;</w:t>
      </w:r>
    </w:p>
    <w:p w14:paraId="7955D9E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4px;</w:t>
      </w:r>
    </w:p>
    <w:p w14:paraId="6D951C9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0C76334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.nav-area li a:hover{</w:t>
      </w:r>
    </w:p>
    <w:p w14:paraId="2D9B139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background: rgba(2, 243, 223, 0.712);</w:t>
      </w:r>
    </w:p>
    <w:p w14:paraId="314AB8E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color: #333;</w:t>
      </w:r>
    </w:p>
    <w:p w14:paraId="1AA37EB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30px 0px;</w:t>
      </w:r>
    </w:p>
    <w:p w14:paraId="0D40BFF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transition: all .5s ease;</w:t>
      </w:r>
    </w:p>
    <w:p w14:paraId="08115B3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transition-delay: 5ms;</w:t>
      </w:r>
    </w:p>
    <w:p w14:paraId="1CE644A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48E54A9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.logo {</w:t>
      </w:r>
    </w:p>
    <w:p w14:paraId="1F6B16A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float: left;</w:t>
      </w:r>
    </w:p>
    <w:p w14:paraId="6A50434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padding-left: 50px;</w:t>
      </w:r>
    </w:p>
    <w:p w14:paraId="2430FED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padding-top:5px;</w:t>
      </w:r>
    </w:p>
    <w:p w14:paraId="06AE2D7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6314000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.logo img {</w:t>
      </w:r>
    </w:p>
    <w:p w14:paraId="1151204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13vh;</w:t>
      </w:r>
    </w:p>
    <w:p w14:paraId="704FE53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cursor: pointer;</w:t>
      </w:r>
    </w:p>
    <w:p w14:paraId="441922E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border-radius:90%;</w:t>
      </w:r>
    </w:p>
    <w:p w14:paraId="135CF37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6FF556F3" w14:textId="77777777" w:rsidR="00E7392D" w:rsidRPr="00E7392D" w:rsidRDefault="00E7392D" w:rsidP="00E7392D">
      <w:pPr>
        <w:autoSpaceDE w:val="0"/>
        <w:autoSpaceDN w:val="0"/>
        <w:adjustRightInd w:val="0"/>
        <w:rPr>
          <w:rFonts w:ascii="Courier New" w:hAnsi="Courier New" w:cs="Courier New"/>
          <w:sz w:val="22"/>
          <w:szCs w:val="22"/>
        </w:rPr>
      </w:pPr>
    </w:p>
    <w:p w14:paraId="32159AFE" w14:textId="77777777" w:rsidR="00E7392D" w:rsidRPr="00E7392D" w:rsidRDefault="00E7392D" w:rsidP="00E7392D">
      <w:pPr>
        <w:autoSpaceDE w:val="0"/>
        <w:autoSpaceDN w:val="0"/>
        <w:adjustRightInd w:val="0"/>
        <w:rPr>
          <w:rFonts w:ascii="Courier New" w:hAnsi="Courier New" w:cs="Courier New"/>
          <w:sz w:val="22"/>
          <w:szCs w:val="22"/>
        </w:rPr>
      </w:pPr>
    </w:p>
    <w:p w14:paraId="01E7DFB7" w14:textId="77777777" w:rsidR="00E7392D" w:rsidRPr="00E7392D" w:rsidRDefault="00E7392D" w:rsidP="00E7392D">
      <w:pPr>
        <w:autoSpaceDE w:val="0"/>
        <w:autoSpaceDN w:val="0"/>
        <w:adjustRightInd w:val="0"/>
        <w:rPr>
          <w:rFonts w:ascii="Courier New" w:hAnsi="Courier New" w:cs="Courier New"/>
          <w:sz w:val="22"/>
          <w:szCs w:val="22"/>
        </w:rPr>
      </w:pPr>
    </w:p>
    <w:p w14:paraId="377E100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h1</w:t>
      </w:r>
    </w:p>
    <w:p w14:paraId="7A38A36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69E150E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text-align: center;</w:t>
      </w:r>
    </w:p>
    <w:p w14:paraId="03E9877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max-width: 1300px;</w:t>
      </w:r>
    </w:p>
    <w:p w14:paraId="30FE6FA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margin: 20px auto;</w:t>
      </w:r>
    </w:p>
    <w:p w14:paraId="2C0EB6A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color: white;</w:t>
      </w:r>
    </w:p>
    <w:p w14:paraId="4B81319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border: 5px solid wheat;</w:t>
      </w:r>
    </w:p>
    <w:p w14:paraId="3657D49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font-size: 170px;</w:t>
      </w:r>
    </w:p>
    <w:p w14:paraId="62840FF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background: linear-gradient(rgb(252, 252, 252),rgba(0, 0, 0, 0.438));</w:t>
      </w:r>
    </w:p>
    <w:p w14:paraId="7F65E99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font-family: Cambria, Cochin, Georgia, Times, 'Times New Roman', serif;</w:t>
      </w:r>
    </w:p>
    <w:p w14:paraId="03BE7AA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3D733E3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.cards</w:t>
      </w:r>
    </w:p>
    <w:p w14:paraId="09279C8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4FABBB6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width:25%;</w:t>
      </w:r>
    </w:p>
    <w:p w14:paraId="0A40732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ab/>
        <w:t>display: inline-block;</w:t>
      </w:r>
    </w:p>
    <w:p w14:paraId="658D41E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box-shadow: 3px 3px 12px rgba(0, 0, 0, 0.336);</w:t>
      </w:r>
    </w:p>
    <w:p w14:paraId="77262C5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border-radius: 5px;</w:t>
      </w:r>
    </w:p>
    <w:p w14:paraId="0E809F6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margin: 40px;</w:t>
      </w:r>
    </w:p>
    <w:p w14:paraId="77705ED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background-color: pink;</w:t>
      </w:r>
    </w:p>
    <w:p w14:paraId="2CF2C32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7834BA3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.cards:hover{</w:t>
      </w:r>
    </w:p>
    <w:p w14:paraId="19D8485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transform: scale(1.03);</w:t>
      </w:r>
    </w:p>
    <w:p w14:paraId="195BF75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782D88B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.cards img</w:t>
      </w:r>
    </w:p>
    <w:p w14:paraId="05E3D8B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10FC8E9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width: 100%;</w:t>
      </w:r>
    </w:p>
    <w:p w14:paraId="43F5EDC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height: 250px;</w:t>
      </w:r>
    </w:p>
    <w:p w14:paraId="4CAEA48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62E9ED2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.cards img:hover{</w:t>
      </w:r>
    </w:p>
    <w:p w14:paraId="433D1BB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transform: scale(1.03);</w:t>
      </w:r>
    </w:p>
    <w:p w14:paraId="1A5DD83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1D3C4C16" w14:textId="77777777" w:rsidR="00E7392D" w:rsidRPr="00E7392D" w:rsidRDefault="00E7392D" w:rsidP="00E7392D">
      <w:pPr>
        <w:autoSpaceDE w:val="0"/>
        <w:autoSpaceDN w:val="0"/>
        <w:adjustRightInd w:val="0"/>
        <w:rPr>
          <w:rFonts w:ascii="Courier New" w:hAnsi="Courier New" w:cs="Courier New"/>
          <w:sz w:val="22"/>
          <w:szCs w:val="22"/>
        </w:rPr>
      </w:pPr>
    </w:p>
    <w:p w14:paraId="2D3FB1D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.cards img:hover{</w:t>
      </w:r>
    </w:p>
    <w:p w14:paraId="7F97959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transform: scale(1.03);</w:t>
      </w:r>
    </w:p>
    <w:p w14:paraId="7552E36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07EAB19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.title</w:t>
      </w:r>
    </w:p>
    <w:p w14:paraId="51AB0F1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2A6E07F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text-align:center;</w:t>
      </w:r>
    </w:p>
    <w:p w14:paraId="5A358F0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 5px;</w:t>
      </w:r>
    </w:p>
    <w:p w14:paraId="53BD3E7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color: white;</w:t>
      </w:r>
    </w:p>
    <w:p w14:paraId="1E1207D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34C2935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.description</w:t>
      </w:r>
    </w:p>
    <w:p w14:paraId="279AAC0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73C71A7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text-align: center;</w:t>
      </w:r>
    </w:p>
    <w:p w14:paraId="384FBD8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padding:5px;</w:t>
      </w:r>
    </w:p>
    <w:p w14:paraId="6626734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font-size: 20px;</w:t>
      </w:r>
    </w:p>
    <w:p w14:paraId="6C20599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3019823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button</w:t>
      </w:r>
    </w:p>
    <w:p w14:paraId="5DA5772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2FD8368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margin-top: 10px;</w:t>
      </w:r>
    </w:p>
    <w:p w14:paraId="14B1D24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margin-bottom: 10px;</w:t>
      </w:r>
    </w:p>
    <w:p w14:paraId="04DDE9A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background-color: white;</w:t>
      </w:r>
    </w:p>
    <w:p w14:paraId="505A8EE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border: 1px solid black;</w:t>
      </w:r>
    </w:p>
    <w:p w14:paraId="3D2913D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padding:5px;</w:t>
      </w:r>
    </w:p>
    <w:p w14:paraId="6BEA72A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border-radius:5px;</w:t>
      </w:r>
    </w:p>
    <w:p w14:paraId="1C3E155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14C570F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button:hover</w:t>
      </w:r>
    </w:p>
    <w:p w14:paraId="758B7CB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033C28D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background-color: black;</w:t>
      </w:r>
    </w:p>
    <w:p w14:paraId="35F66D2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color:white;</w:t>
      </w:r>
    </w:p>
    <w:p w14:paraId="49C771B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transition:.7s;</w:t>
      </w:r>
    </w:p>
    <w:p w14:paraId="0361D7C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cursor: pointer;</w:t>
      </w:r>
    </w:p>
    <w:p w14:paraId="5B9F37B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06296C8F" w14:textId="77777777" w:rsidR="00E7392D" w:rsidRPr="00E7392D" w:rsidRDefault="00E7392D" w:rsidP="00E7392D">
      <w:pPr>
        <w:autoSpaceDE w:val="0"/>
        <w:autoSpaceDN w:val="0"/>
        <w:adjustRightInd w:val="0"/>
        <w:rPr>
          <w:rFonts w:ascii="Courier New" w:hAnsi="Courier New" w:cs="Courier New"/>
          <w:sz w:val="22"/>
          <w:szCs w:val="22"/>
        </w:rPr>
      </w:pPr>
    </w:p>
    <w:p w14:paraId="7E364DD6" w14:textId="77777777" w:rsidR="00E7392D" w:rsidRPr="00E7392D" w:rsidRDefault="00E7392D" w:rsidP="00E7392D">
      <w:pPr>
        <w:autoSpaceDE w:val="0"/>
        <w:autoSpaceDN w:val="0"/>
        <w:adjustRightInd w:val="0"/>
        <w:rPr>
          <w:rFonts w:ascii="Courier New" w:hAnsi="Courier New" w:cs="Courier New"/>
          <w:sz w:val="22"/>
          <w:szCs w:val="22"/>
        </w:rPr>
      </w:pPr>
    </w:p>
    <w:p w14:paraId="04550B2C" w14:textId="77777777" w:rsidR="00E7392D" w:rsidRPr="00E7392D" w:rsidRDefault="00E7392D" w:rsidP="00E7392D">
      <w:pPr>
        <w:autoSpaceDE w:val="0"/>
        <w:autoSpaceDN w:val="0"/>
        <w:adjustRightInd w:val="0"/>
        <w:rPr>
          <w:rFonts w:ascii="Courier New" w:hAnsi="Courier New" w:cs="Courier New"/>
          <w:sz w:val="22"/>
          <w:szCs w:val="22"/>
        </w:rPr>
      </w:pPr>
    </w:p>
    <w:p w14:paraId="4D9A5759" w14:textId="77777777" w:rsidR="00E7392D" w:rsidRPr="00E7392D" w:rsidRDefault="00E7392D" w:rsidP="00E7392D">
      <w:pPr>
        <w:autoSpaceDE w:val="0"/>
        <w:autoSpaceDN w:val="0"/>
        <w:adjustRightInd w:val="0"/>
        <w:rPr>
          <w:rFonts w:ascii="Courier New" w:hAnsi="Courier New" w:cs="Courier New"/>
          <w:sz w:val="22"/>
          <w:szCs w:val="22"/>
        </w:rPr>
      </w:pPr>
    </w:p>
    <w:p w14:paraId="3515CC4C" w14:textId="77777777" w:rsidR="00E7392D" w:rsidRPr="00E7392D" w:rsidRDefault="00E7392D" w:rsidP="00E7392D">
      <w:pPr>
        <w:autoSpaceDE w:val="0"/>
        <w:autoSpaceDN w:val="0"/>
        <w:adjustRightInd w:val="0"/>
        <w:rPr>
          <w:rFonts w:ascii="Courier New" w:hAnsi="Courier New" w:cs="Courier New"/>
          <w:sz w:val="22"/>
          <w:szCs w:val="22"/>
        </w:rPr>
      </w:pPr>
    </w:p>
    <w:p w14:paraId="204B46B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footer{</w:t>
      </w:r>
    </w:p>
    <w:p w14:paraId="02E4C2C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100%;</w:t>
      </w:r>
    </w:p>
    <w:p w14:paraId="1D11468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 xml:space="preserve">    margin-top: 10px;</w:t>
      </w:r>
    </w:p>
    <w:p w14:paraId="3ACA802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background-color: rgba(0, 0, 0, 0.678);</w:t>
      </w:r>
    </w:p>
    <w:p w14:paraId="05A35F5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white;</w:t>
      </w:r>
    </w:p>
    <w:p w14:paraId="678D5A2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34C88A4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.main-content{</w:t>
      </w:r>
    </w:p>
    <w:p w14:paraId="0C6E505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display: flex;</w:t>
      </w:r>
    </w:p>
    <w:p w14:paraId="7F0BEA9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0732D74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.main-content .box{</w:t>
      </w:r>
    </w:p>
    <w:p w14:paraId="4478A7F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flex-basis: 50%;</w:t>
      </w:r>
    </w:p>
    <w:p w14:paraId="63D06FE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 10px 20px;</w:t>
      </w:r>
    </w:p>
    <w:p w14:paraId="4E62654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2FD37B7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.box h2{</w:t>
      </w:r>
    </w:p>
    <w:p w14:paraId="5F34E3B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text-transform: uppercase;</w:t>
      </w:r>
    </w:p>
    <w:p w14:paraId="0B11C37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border-bottom: 5px solid white;</w:t>
      </w:r>
    </w:p>
    <w:p w14:paraId="43859FF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78560BA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.box .content{</w:t>
      </w:r>
    </w:p>
    <w:p w14:paraId="180B33A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 20px 0px 0px 0px;</w:t>
      </w:r>
    </w:p>
    <w:p w14:paraId="00CA84D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7456CB6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.left .content p{</w:t>
      </w:r>
    </w:p>
    <w:p w14:paraId="40C6EB9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text-align: justify;</w:t>
      </w:r>
    </w:p>
    <w:p w14:paraId="2A48E0E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48E846E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.left .content .social{</w:t>
      </w:r>
    </w:p>
    <w:p w14:paraId="11F5992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 20px 0px 0px 0px;</w:t>
      </w:r>
    </w:p>
    <w:p w14:paraId="16009F8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30F56A7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.left .content .social a{</w:t>
      </w:r>
    </w:p>
    <w:p w14:paraId="52014DD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 0px 30px;</w:t>
      </w:r>
    </w:p>
    <w:p w14:paraId="1712F97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black;</w:t>
      </w:r>
    </w:p>
    <w:p w14:paraId="4DF8CFA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5D4209F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.left .content .social a i{</w:t>
      </w:r>
    </w:p>
    <w:p w14:paraId="4984FE3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height: 30px;</w:t>
      </w:r>
    </w:p>
    <w:p w14:paraId="0E19EB7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30px;</w:t>
      </w:r>
    </w:p>
    <w:p w14:paraId="1369DE8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 white;</w:t>
      </w:r>
    </w:p>
    <w:p w14:paraId="5F8B061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line-height: 30px;</w:t>
      </w:r>
    </w:p>
    <w:p w14:paraId="73763FE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text-align: center;</w:t>
      </w:r>
    </w:p>
    <w:p w14:paraId="1A7F6C8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4px;</w:t>
      </w:r>
    </w:p>
    <w:p w14:paraId="2573FDA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6DD7558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transition: .3s;</w:t>
      </w:r>
    </w:p>
    <w:p w14:paraId="78F9C02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204ED3A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.left .content .social a i:hover{</w:t>
      </w:r>
    </w:p>
    <w:p w14:paraId="0B1B260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 greenyellow; </w:t>
      </w:r>
    </w:p>
    <w:p w14:paraId="2B8FC63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transform: scale(1.04);</w:t>
      </w:r>
    </w:p>
    <w:p w14:paraId="45B52C9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white;</w:t>
      </w:r>
    </w:p>
    <w:p w14:paraId="527C5E3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 </w:t>
      </w:r>
    </w:p>
    <w:p w14:paraId="083666A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.center .content .place .fa,.center .content .contact .fa,.center .content .email .fa {</w:t>
      </w:r>
    </w:p>
    <w:p w14:paraId="2A0BE66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height: 40px;</w:t>
      </w:r>
    </w:p>
    <w:p w14:paraId="25922AC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40px;</w:t>
      </w:r>
    </w:p>
    <w:p w14:paraId="737FBA5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black;</w:t>
      </w:r>
    </w:p>
    <w:p w14:paraId="061D196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margin-top: 5px;</w:t>
      </w:r>
    </w:p>
    <w:p w14:paraId="2563CD3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margin-right: 10px;</w:t>
      </w:r>
    </w:p>
    <w:p w14:paraId="00C3D60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 white;</w:t>
      </w:r>
    </w:p>
    <w:p w14:paraId="73F67C5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line-height: 30px;</w:t>
      </w:r>
    </w:p>
    <w:p w14:paraId="520E1A5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text-align: center;</w:t>
      </w:r>
    </w:p>
    <w:p w14:paraId="021521C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4px;</w:t>
      </w:r>
    </w:p>
    <w:p w14:paraId="7FBC615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padding-top: 4px;</w:t>
      </w:r>
    </w:p>
    <w:p w14:paraId="78EE64D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transition: .3s;</w:t>
      </w:r>
    </w:p>
    <w:p w14:paraId="6C9EE1E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 xml:space="preserve">} </w:t>
      </w:r>
    </w:p>
    <w:p w14:paraId="264DEA8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.center .content .place .fa:hover,.center .content .contact .fa:hover,.center .content .email .fa:hover{</w:t>
      </w:r>
    </w:p>
    <w:p w14:paraId="162B4E7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 greenyellow; </w:t>
      </w:r>
    </w:p>
    <w:p w14:paraId="166E8DD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transform: scale(1.04);</w:t>
      </w:r>
    </w:p>
    <w:p w14:paraId="2A43493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white;</w:t>
      </w:r>
    </w:p>
    <w:p w14:paraId="725BB47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 </w:t>
      </w:r>
    </w:p>
    <w:p w14:paraId="4327270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.feed{</w:t>
      </w:r>
    </w:p>
    <w:p w14:paraId="501008E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text-align: center;</w:t>
      </w:r>
    </w:p>
    <w:p w14:paraId="1231B6C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 10px;</w:t>
      </w:r>
    </w:p>
    <w:p w14:paraId="183E6AC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height: 225px;</w:t>
      </w:r>
    </w:p>
    <w:p w14:paraId="2D9336C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border: 1px solid silver;</w:t>
      </w:r>
    </w:p>
    <w:p w14:paraId="03A8312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5px</w:t>
      </w:r>
    </w:p>
    <w:p w14:paraId="667270F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4F65B99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.feed input[type= email]{</w:t>
      </w:r>
    </w:p>
    <w:p w14:paraId="0C8D65E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padding:5px;</w:t>
      </w:r>
    </w:p>
    <w:p w14:paraId="278AB0B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100%;</w:t>
      </w:r>
    </w:p>
    <w:p w14:paraId="0EAA7B5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3D4A225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button{</w:t>
      </w:r>
    </w:p>
    <w:p w14:paraId="6014B28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black;</w:t>
      </w:r>
    </w:p>
    <w:p w14:paraId="1512E5F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background-color: white;</w:t>
      </w:r>
    </w:p>
    <w:p w14:paraId="110C787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 10px 20px;</w:t>
      </w:r>
    </w:p>
    <w:p w14:paraId="26772BC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10px;</w:t>
      </w:r>
    </w:p>
    <w:p w14:paraId="44D6448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transition: .5s;</w:t>
      </w:r>
    </w:p>
    <w:p w14:paraId="6B0F0E4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3BA4D9C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button:hover{</w:t>
      </w:r>
    </w:p>
    <w:p w14:paraId="3E442C9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 greenyellow;</w:t>
      </w:r>
    </w:p>
    <w:p w14:paraId="586E9F2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color: white;</w:t>
      </w:r>
    </w:p>
    <w:p w14:paraId="749DADED" w14:textId="4B742132" w:rsidR="00700921" w:rsidRPr="009A77EF" w:rsidRDefault="009A77EF" w:rsidP="00E7392D">
      <w:pPr>
        <w:autoSpaceDE w:val="0"/>
        <w:autoSpaceDN w:val="0"/>
        <w:adjustRightInd w:val="0"/>
        <w:rPr>
          <w:rFonts w:ascii="Courier New" w:hAnsi="Courier New" w:cs="Courier New"/>
          <w:sz w:val="22"/>
          <w:szCs w:val="22"/>
        </w:rPr>
      </w:pPr>
      <w:r>
        <w:rPr>
          <w:rFonts w:ascii="Courier New" w:hAnsi="Courier New" w:cs="Courier New"/>
          <w:sz w:val="22"/>
          <w:szCs w:val="22"/>
        </w:rPr>
        <w:t>}</w:t>
      </w:r>
    </w:p>
    <w:p w14:paraId="0C99F76C" w14:textId="2B90BFA3" w:rsidR="00700921" w:rsidRDefault="00700921" w:rsidP="00700921">
      <w:pPr>
        <w:pStyle w:val="Heading2"/>
        <w:ind w:left="720"/>
      </w:pPr>
      <w:bookmarkStart w:id="21" w:name="_Toc60599588"/>
      <w:bookmarkStart w:id="22" w:name="_Toc60600428"/>
      <w:r>
        <w:t>Add to Cart:</w:t>
      </w:r>
      <w:bookmarkEnd w:id="21"/>
      <w:bookmarkEnd w:id="22"/>
    </w:p>
    <w:p w14:paraId="09B5A1AF" w14:textId="77777777" w:rsidR="00700921" w:rsidRPr="004D1A9F" w:rsidRDefault="00700921" w:rsidP="00700921">
      <w:pPr>
        <w:pStyle w:val="NoSpacing"/>
      </w:pPr>
      <w:r w:rsidRPr="004D1A9F">
        <w:t>Html:</w:t>
      </w:r>
    </w:p>
    <w:p w14:paraId="4573398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&lt;!DOCTYPE html&gt;</w:t>
      </w:r>
    </w:p>
    <w:p w14:paraId="7073BAB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&lt;html&gt;</w:t>
      </w:r>
    </w:p>
    <w:p w14:paraId="22CE551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&lt;head&gt;</w:t>
      </w:r>
    </w:p>
    <w:p w14:paraId="60A455E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&lt;meta charset="UTF-8"&gt;</w:t>
      </w:r>
    </w:p>
    <w:p w14:paraId="1B80A8B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&lt;title&gt;Besties Gadget Marketing| Add to Cart&lt;/title&gt;</w:t>
      </w:r>
    </w:p>
    <w:p w14:paraId="31D4F22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&lt;link rel="icon" href="logo(1).jpeg" sizes="7x7"&gt;</w:t>
      </w:r>
    </w:p>
    <w:p w14:paraId="515AD08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&lt;link rel="stylesheet" href="addtocart.css"&gt;</w:t>
      </w:r>
    </w:p>
    <w:p w14:paraId="23FECFB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&lt;link rel="stylesheet" href="https://stackpath.bootstrapcdn.com/font-awesome/4.7.0/css/font-awesome.min.css"&gt;</w:t>
      </w:r>
    </w:p>
    <w:p w14:paraId="017479C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&lt;/head&gt;</w:t>
      </w:r>
    </w:p>
    <w:p w14:paraId="6C7175C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&lt;body&gt;</w:t>
      </w:r>
    </w:p>
    <w:p w14:paraId="57C037F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&lt;header&gt;</w:t>
      </w:r>
    </w:p>
    <w:p w14:paraId="04311BD0" w14:textId="77777777" w:rsidR="00E7392D" w:rsidRPr="00E7392D" w:rsidRDefault="00E7392D" w:rsidP="00E7392D">
      <w:pPr>
        <w:autoSpaceDE w:val="0"/>
        <w:autoSpaceDN w:val="0"/>
        <w:adjustRightInd w:val="0"/>
        <w:rPr>
          <w:rFonts w:ascii="Courier New" w:hAnsi="Courier New" w:cs="Courier New"/>
          <w:sz w:val="22"/>
          <w:szCs w:val="22"/>
        </w:rPr>
      </w:pPr>
    </w:p>
    <w:p w14:paraId="6B04BCCC" w14:textId="77777777" w:rsidR="00E7392D" w:rsidRPr="00E7392D" w:rsidRDefault="00E7392D" w:rsidP="00E7392D">
      <w:pPr>
        <w:autoSpaceDE w:val="0"/>
        <w:autoSpaceDN w:val="0"/>
        <w:adjustRightInd w:val="0"/>
        <w:rPr>
          <w:rFonts w:ascii="Courier New" w:hAnsi="Courier New" w:cs="Courier New"/>
          <w:sz w:val="22"/>
          <w:szCs w:val="22"/>
        </w:rPr>
      </w:pPr>
    </w:p>
    <w:p w14:paraId="2FCBCDD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&lt;nav&gt;</w:t>
      </w:r>
    </w:p>
    <w:p w14:paraId="38A4114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 class="logo"&gt;</w:t>
      </w:r>
    </w:p>
    <w:p w14:paraId="0937099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&lt;a href="Home.html"&gt;&lt;img src="logo(1).jpeg"&gt;&lt;/a&gt;</w:t>
      </w:r>
    </w:p>
    <w:p w14:paraId="1F78907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&lt;/div&gt;</w:t>
      </w:r>
    </w:p>
    <w:p w14:paraId="6F4A390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&lt;ul class="nav-area"&gt;</w:t>
      </w:r>
    </w:p>
    <w:p w14:paraId="0D7ADD0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&lt;li&gt;&lt;a href="Home.html"&gt;Home&lt;/a&gt;&lt;/li&gt;</w:t>
      </w:r>
    </w:p>
    <w:p w14:paraId="3D7DDF0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&lt;li&gt;&lt;a href="laptop.html"&gt;Laptop Brand&lt;/a&gt;&lt;/li&gt;</w:t>
      </w:r>
    </w:p>
    <w:p w14:paraId="20E31EE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&lt;li&gt;&lt;a href="mobile.html"&gt;Mobile Watches&lt;/a&gt;&lt;/li&gt;</w:t>
      </w:r>
    </w:p>
    <w:p w14:paraId="4425B00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&lt;li&gt;&lt;a href="watches.html"&gt;Digital Watches&lt;/a&gt;&lt;/li&gt;</w:t>
      </w:r>
    </w:p>
    <w:p w14:paraId="74DEDF2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&lt;li&gt;&lt;a href="addtocart.html"&gt;</w:t>
      </w:r>
    </w:p>
    <w:p w14:paraId="2523902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 xml:space="preserve">                &lt;i class="fa fa-shopping-cart"&gt;&lt;/i&gt;</w:t>
      </w:r>
    </w:p>
    <w:p w14:paraId="605D9F1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&lt;/a&gt;&lt;/li&gt;</w:t>
      </w:r>
    </w:p>
    <w:p w14:paraId="02AD831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&lt;/ul&gt;</w:t>
      </w:r>
    </w:p>
    <w:p w14:paraId="558B9AC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&lt;/nav&gt;</w:t>
      </w:r>
    </w:p>
    <w:p w14:paraId="67BD49FD" w14:textId="77777777" w:rsidR="00E7392D" w:rsidRPr="00E7392D" w:rsidRDefault="00E7392D" w:rsidP="00E7392D">
      <w:pPr>
        <w:autoSpaceDE w:val="0"/>
        <w:autoSpaceDN w:val="0"/>
        <w:adjustRightInd w:val="0"/>
        <w:rPr>
          <w:rFonts w:ascii="Courier New" w:hAnsi="Courier New" w:cs="Courier New"/>
          <w:sz w:val="22"/>
          <w:szCs w:val="22"/>
        </w:rPr>
      </w:pPr>
    </w:p>
    <w:p w14:paraId="63CC5842" w14:textId="77777777" w:rsidR="00E7392D" w:rsidRPr="00E7392D" w:rsidRDefault="00E7392D" w:rsidP="00E7392D">
      <w:pPr>
        <w:autoSpaceDE w:val="0"/>
        <w:autoSpaceDN w:val="0"/>
        <w:adjustRightInd w:val="0"/>
        <w:rPr>
          <w:rFonts w:ascii="Courier New" w:hAnsi="Courier New" w:cs="Courier New"/>
          <w:sz w:val="22"/>
          <w:szCs w:val="22"/>
        </w:rPr>
      </w:pPr>
    </w:p>
    <w:p w14:paraId="3162C4A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&lt;/header&gt;</w:t>
      </w:r>
    </w:p>
    <w:p w14:paraId="351F0AFE" w14:textId="77777777" w:rsidR="00E7392D" w:rsidRPr="00E7392D" w:rsidRDefault="00E7392D" w:rsidP="00E7392D">
      <w:pPr>
        <w:autoSpaceDE w:val="0"/>
        <w:autoSpaceDN w:val="0"/>
        <w:adjustRightInd w:val="0"/>
        <w:rPr>
          <w:rFonts w:ascii="Courier New" w:hAnsi="Courier New" w:cs="Courier New"/>
          <w:sz w:val="22"/>
          <w:szCs w:val="22"/>
        </w:rPr>
      </w:pPr>
    </w:p>
    <w:p w14:paraId="02F58154" w14:textId="77777777" w:rsidR="00E7392D" w:rsidRPr="00E7392D" w:rsidRDefault="00E7392D" w:rsidP="00E7392D">
      <w:pPr>
        <w:autoSpaceDE w:val="0"/>
        <w:autoSpaceDN w:val="0"/>
        <w:adjustRightInd w:val="0"/>
        <w:rPr>
          <w:rFonts w:ascii="Courier New" w:hAnsi="Courier New" w:cs="Courier New"/>
          <w:sz w:val="22"/>
          <w:szCs w:val="22"/>
        </w:rPr>
      </w:pPr>
    </w:p>
    <w:p w14:paraId="1F6F18D5" w14:textId="77777777" w:rsidR="00E7392D" w:rsidRPr="00E7392D" w:rsidRDefault="00E7392D" w:rsidP="00E7392D">
      <w:pPr>
        <w:autoSpaceDE w:val="0"/>
        <w:autoSpaceDN w:val="0"/>
        <w:adjustRightInd w:val="0"/>
        <w:rPr>
          <w:rFonts w:ascii="Courier New" w:hAnsi="Courier New" w:cs="Courier New"/>
          <w:sz w:val="22"/>
          <w:szCs w:val="22"/>
        </w:rPr>
      </w:pPr>
    </w:p>
    <w:p w14:paraId="0418686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&lt;main&gt;</w:t>
      </w:r>
    </w:p>
    <w:p w14:paraId="376999F9" w14:textId="77777777" w:rsidR="00E7392D" w:rsidRPr="00E7392D" w:rsidRDefault="00E7392D" w:rsidP="00E7392D">
      <w:pPr>
        <w:autoSpaceDE w:val="0"/>
        <w:autoSpaceDN w:val="0"/>
        <w:adjustRightInd w:val="0"/>
        <w:rPr>
          <w:rFonts w:ascii="Courier New" w:hAnsi="Courier New" w:cs="Courier New"/>
          <w:sz w:val="22"/>
          <w:szCs w:val="22"/>
        </w:rPr>
      </w:pPr>
    </w:p>
    <w:p w14:paraId="6944B088" w14:textId="77777777" w:rsidR="00E7392D" w:rsidRPr="00E7392D" w:rsidRDefault="00E7392D" w:rsidP="00E7392D">
      <w:pPr>
        <w:autoSpaceDE w:val="0"/>
        <w:autoSpaceDN w:val="0"/>
        <w:adjustRightInd w:val="0"/>
        <w:rPr>
          <w:rFonts w:ascii="Courier New" w:hAnsi="Courier New" w:cs="Courier New"/>
          <w:sz w:val="22"/>
          <w:szCs w:val="22"/>
        </w:rPr>
      </w:pPr>
    </w:p>
    <w:p w14:paraId="0B3551C3" w14:textId="77777777" w:rsidR="00E7392D" w:rsidRPr="00E7392D" w:rsidRDefault="00E7392D" w:rsidP="00E7392D">
      <w:pPr>
        <w:autoSpaceDE w:val="0"/>
        <w:autoSpaceDN w:val="0"/>
        <w:adjustRightInd w:val="0"/>
        <w:rPr>
          <w:rFonts w:ascii="Courier New" w:hAnsi="Courier New" w:cs="Courier New"/>
          <w:sz w:val="22"/>
          <w:szCs w:val="22"/>
        </w:rPr>
      </w:pPr>
    </w:p>
    <w:p w14:paraId="178E5F1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&lt;div class="page-main"&gt;</w:t>
      </w:r>
    </w:p>
    <w:p w14:paraId="4BE2A02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 class="products"&gt;</w:t>
      </w:r>
    </w:p>
    <w:p w14:paraId="5026540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class="product-divide"&gt;</w:t>
      </w:r>
    </w:p>
    <w:p w14:paraId="697361C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class="product"&gt;</w:t>
      </w:r>
    </w:p>
    <w:p w14:paraId="0A7B983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&lt;img src="addtocart/hp.jpg"&gt;</w:t>
      </w:r>
    </w:p>
    <w:p w14:paraId="428C40C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class="product-info"&gt;</w:t>
      </w:r>
    </w:p>
    <w:p w14:paraId="199E5D0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&lt;h3 class="product-name"&gt;HP&lt;/h3&gt;</w:t>
      </w:r>
    </w:p>
    <w:p w14:paraId="6B64832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&lt;h4 class="product-price"&gt;Rs 87000&lt;/h4&gt;</w:t>
      </w:r>
    </w:p>
    <w:p w14:paraId="0A0766C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&lt;p class="product-quan"&gt;Quantity: &lt;input value="1" name=""&gt;</w:t>
      </w:r>
    </w:p>
    <w:p w14:paraId="58FF89D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class="remove"&gt;</w:t>
      </w:r>
    </w:p>
    <w:p w14:paraId="5E57958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 href=""&gt;Remove&lt;/a&gt;</w:t>
      </w:r>
    </w:p>
    <w:p w14:paraId="6110647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4CEBE05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1009FD5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6A47B72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class="product"&gt;</w:t>
      </w:r>
    </w:p>
    <w:p w14:paraId="5C4981B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&lt;img src="addtocart/samsung.jpg"&gt;</w:t>
      </w:r>
    </w:p>
    <w:p w14:paraId="0B025F0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class="product-info"&gt;</w:t>
      </w:r>
    </w:p>
    <w:p w14:paraId="7504CB6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&lt;h3 class="product-name"&gt;Samsung&lt;/h3&gt;</w:t>
      </w:r>
    </w:p>
    <w:p w14:paraId="53FB7D1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&lt;h4 class="product-price"&gt; Rs 48000&lt;/h4&gt;</w:t>
      </w:r>
    </w:p>
    <w:p w14:paraId="71FBADF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&lt;p class="product-quan"&gt;Quantity: &lt;input value="1" name=""&gt;</w:t>
      </w:r>
    </w:p>
    <w:p w14:paraId="5F4D637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class="remove"&gt;</w:t>
      </w:r>
    </w:p>
    <w:p w14:paraId="36EE004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 href=""&gt;Remove&lt;/a&gt;</w:t>
      </w:r>
    </w:p>
    <w:p w14:paraId="638DB68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4E9F3F5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4E4EBE1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3DDF09A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class="product"&gt;</w:t>
      </w:r>
    </w:p>
    <w:p w14:paraId="3082970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&lt;img src="addtocart/dg.jpg"&gt;</w:t>
      </w:r>
    </w:p>
    <w:p w14:paraId="1CE899F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class="product-info"&gt;</w:t>
      </w:r>
    </w:p>
    <w:p w14:paraId="2267A24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&lt;h3 class="product-name"&gt;Smart watch&lt;/h3&gt;</w:t>
      </w:r>
    </w:p>
    <w:p w14:paraId="7CCA2A5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&lt;h4 class="product-price"&gt;Rs 1200&lt;/h4&gt;</w:t>
      </w:r>
    </w:p>
    <w:p w14:paraId="72C6C7D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&lt;p class="product-quan"&gt;Quantity: &lt;input value="1" name=""&gt;</w:t>
      </w:r>
    </w:p>
    <w:p w14:paraId="4EEE19C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class="remove"&gt;</w:t>
      </w:r>
    </w:p>
    <w:p w14:paraId="1F5F3BC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 href=""&gt;Remove&lt;/a&gt;</w:t>
      </w:r>
    </w:p>
    <w:p w14:paraId="23846D3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2A5F053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1A56E85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131C2CA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3AE9840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class="cart-total"&gt;</w:t>
      </w:r>
    </w:p>
    <w:p w14:paraId="2B7A71A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&lt;p&gt;</w:t>
      </w:r>
    </w:p>
    <w:p w14:paraId="1366281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&lt;span&gt;Total Price&lt;/span&gt;</w:t>
      </w:r>
    </w:p>
    <w:p w14:paraId="511C1AA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&lt;span&gt;Rs 136,200&lt;/span&gt;</w:t>
      </w:r>
    </w:p>
    <w:p w14:paraId="3E38140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&lt;/p&gt;</w:t>
      </w:r>
    </w:p>
    <w:p w14:paraId="0865E8D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&lt;p&gt;</w:t>
      </w:r>
    </w:p>
    <w:p w14:paraId="48A2BA8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&lt;span&gt;Number of Items&lt;/span&gt;</w:t>
      </w:r>
    </w:p>
    <w:p w14:paraId="25DAA3E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&lt;span&gt;3&lt;/span&gt;</w:t>
      </w:r>
    </w:p>
    <w:p w14:paraId="4FCE02F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&lt;/p&gt;</w:t>
      </w:r>
    </w:p>
    <w:p w14:paraId="2D53E2B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 href="form.html"&gt;Purchase&lt;/a&gt;</w:t>
      </w:r>
    </w:p>
    <w:p w14:paraId="062C85E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7519D47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&lt;/div&gt;</w:t>
      </w:r>
    </w:p>
    <w:p w14:paraId="7AF7F7F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&lt;/div&gt;</w:t>
      </w:r>
    </w:p>
    <w:p w14:paraId="15F0EE4A" w14:textId="77777777" w:rsidR="00E7392D" w:rsidRPr="00E7392D" w:rsidRDefault="00E7392D" w:rsidP="00E7392D">
      <w:pPr>
        <w:autoSpaceDE w:val="0"/>
        <w:autoSpaceDN w:val="0"/>
        <w:adjustRightInd w:val="0"/>
        <w:rPr>
          <w:rFonts w:ascii="Courier New" w:hAnsi="Courier New" w:cs="Courier New"/>
          <w:sz w:val="22"/>
          <w:szCs w:val="22"/>
        </w:rPr>
      </w:pPr>
    </w:p>
    <w:p w14:paraId="56F256D6" w14:textId="77777777" w:rsidR="00E7392D" w:rsidRPr="00E7392D" w:rsidRDefault="00E7392D" w:rsidP="00E7392D">
      <w:pPr>
        <w:autoSpaceDE w:val="0"/>
        <w:autoSpaceDN w:val="0"/>
        <w:adjustRightInd w:val="0"/>
        <w:rPr>
          <w:rFonts w:ascii="Courier New" w:hAnsi="Courier New" w:cs="Courier New"/>
          <w:sz w:val="22"/>
          <w:szCs w:val="22"/>
        </w:rPr>
      </w:pPr>
    </w:p>
    <w:p w14:paraId="29FA344C" w14:textId="77777777" w:rsidR="00E7392D" w:rsidRPr="00E7392D" w:rsidRDefault="00E7392D" w:rsidP="00E7392D">
      <w:pPr>
        <w:autoSpaceDE w:val="0"/>
        <w:autoSpaceDN w:val="0"/>
        <w:adjustRightInd w:val="0"/>
        <w:rPr>
          <w:rFonts w:ascii="Courier New" w:hAnsi="Courier New" w:cs="Courier New"/>
          <w:sz w:val="22"/>
          <w:szCs w:val="22"/>
        </w:rPr>
      </w:pPr>
    </w:p>
    <w:p w14:paraId="7EB5184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&lt;/main&gt;</w:t>
      </w:r>
    </w:p>
    <w:p w14:paraId="04725A3B" w14:textId="77777777" w:rsidR="00E7392D" w:rsidRPr="00E7392D" w:rsidRDefault="00E7392D" w:rsidP="00E7392D">
      <w:pPr>
        <w:autoSpaceDE w:val="0"/>
        <w:autoSpaceDN w:val="0"/>
        <w:adjustRightInd w:val="0"/>
        <w:rPr>
          <w:rFonts w:ascii="Courier New" w:hAnsi="Courier New" w:cs="Courier New"/>
          <w:sz w:val="22"/>
          <w:szCs w:val="22"/>
        </w:rPr>
      </w:pPr>
    </w:p>
    <w:p w14:paraId="31FC4082" w14:textId="77777777" w:rsidR="00E7392D" w:rsidRPr="00E7392D" w:rsidRDefault="00E7392D" w:rsidP="00E7392D">
      <w:pPr>
        <w:autoSpaceDE w:val="0"/>
        <w:autoSpaceDN w:val="0"/>
        <w:adjustRightInd w:val="0"/>
        <w:rPr>
          <w:rFonts w:ascii="Courier New" w:hAnsi="Courier New" w:cs="Courier New"/>
          <w:sz w:val="22"/>
          <w:szCs w:val="22"/>
        </w:rPr>
      </w:pPr>
    </w:p>
    <w:p w14:paraId="3543821C" w14:textId="77777777" w:rsidR="00E7392D" w:rsidRPr="00E7392D" w:rsidRDefault="00E7392D" w:rsidP="00E7392D">
      <w:pPr>
        <w:autoSpaceDE w:val="0"/>
        <w:autoSpaceDN w:val="0"/>
        <w:adjustRightInd w:val="0"/>
        <w:rPr>
          <w:rFonts w:ascii="Courier New" w:hAnsi="Courier New" w:cs="Courier New"/>
          <w:sz w:val="22"/>
          <w:szCs w:val="22"/>
        </w:rPr>
      </w:pPr>
    </w:p>
    <w:p w14:paraId="79E33F9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&lt;footer&gt;</w:t>
      </w:r>
    </w:p>
    <w:p w14:paraId="1E0A7DE3" w14:textId="77777777" w:rsidR="00E7392D" w:rsidRPr="00E7392D" w:rsidRDefault="00E7392D" w:rsidP="00E7392D">
      <w:pPr>
        <w:autoSpaceDE w:val="0"/>
        <w:autoSpaceDN w:val="0"/>
        <w:adjustRightInd w:val="0"/>
        <w:rPr>
          <w:rFonts w:ascii="Courier New" w:hAnsi="Courier New" w:cs="Courier New"/>
          <w:sz w:val="22"/>
          <w:szCs w:val="22"/>
        </w:rPr>
      </w:pPr>
    </w:p>
    <w:p w14:paraId="138C29A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&lt;div class="main-content"&gt;</w:t>
      </w:r>
    </w:p>
    <w:p w14:paraId="0326003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 class="left box"&gt;</w:t>
      </w:r>
    </w:p>
    <w:p w14:paraId="63E3526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&lt;h2&gt;About Us&lt;/h2&gt;</w:t>
      </w:r>
    </w:p>
    <w:p w14:paraId="22DD7FD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class="content"&gt;</w:t>
      </w:r>
    </w:p>
    <w:p w14:paraId="267DD84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&lt;p&gt;Besties Gadget marketing is one of the great Marketing website. We sell Laptop</w:t>
      </w:r>
    </w:p>
    <w:p w14:paraId="44DE399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and Mobile Devices along with Digital watches. Good Standard is the key feature</w:t>
      </w:r>
    </w:p>
    <w:p w14:paraId="1C531E2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 of our Business. We provide services at International Level. We shall be oblidged to </w:t>
      </w:r>
    </w:p>
    <w:p w14:paraId="3BB7C98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serve you. For furthur details, please contact us.</w:t>
      </w:r>
    </w:p>
    <w:p w14:paraId="14BA3AD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&lt;/p&gt;&lt;br&gt;&lt;br&gt;</w:t>
      </w:r>
    </w:p>
    <w:p w14:paraId="476F65C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class="social"&gt;</w:t>
      </w:r>
    </w:p>
    <w:p w14:paraId="17A054D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 href="https://www.facebook.com/Zulfiqar-Electronic Devices-112570480572863/" target="_blank"&gt;</w:t>
      </w:r>
    </w:p>
    <w:p w14:paraId="7CE2A16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&lt;i class = "fa  fa-facebook"&gt;&lt;/i&gt;</w:t>
      </w:r>
    </w:p>
    <w:p w14:paraId="1D55DCB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w:t>
      </w:r>
    </w:p>
    <w:p w14:paraId="0200D6E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 href="https://www.instagram.com/electronicworlddevices/?igshid=wngbbfxygpzc" target="_blank"&gt;</w:t>
      </w:r>
    </w:p>
    <w:p w14:paraId="7541633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&lt;i class = "fa  fa-instagram"&gt;&lt;/i&gt;</w:t>
      </w:r>
    </w:p>
    <w:p w14:paraId="6888F6A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w:t>
      </w:r>
    </w:p>
    <w:p w14:paraId="696B26D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 href="https://twitter.com/amazingdevices?lang=en" target="_blank"&gt;</w:t>
      </w:r>
    </w:p>
    <w:p w14:paraId="4EBD7BC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&lt;i class = "fa  fa-twitter"&gt;&lt;/i&gt;</w:t>
      </w:r>
    </w:p>
    <w:p w14:paraId="5641E57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w:t>
      </w:r>
    </w:p>
    <w:p w14:paraId="390E041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 href="https://www.youtube.com/watch?v=EF0gkU26olc" target="_blank"&gt;</w:t>
      </w:r>
    </w:p>
    <w:p w14:paraId="69BECC3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&lt;i class = "fa  fa-youtube"&gt;&lt;/i&gt;</w:t>
      </w:r>
    </w:p>
    <w:p w14:paraId="57ADB4E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w:t>
      </w:r>
    </w:p>
    <w:p w14:paraId="3E02922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03ACF86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1DC11C1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&lt;/div&gt;</w:t>
      </w:r>
    </w:p>
    <w:p w14:paraId="145EA3E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 class="center box"&gt;</w:t>
      </w:r>
    </w:p>
    <w:p w14:paraId="0DC3763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&lt;h2&gt;Contact us&lt;/h2&gt;</w:t>
      </w:r>
    </w:p>
    <w:p w14:paraId="1E9B01E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class="content"&gt;</w:t>
      </w:r>
    </w:p>
    <w:p w14:paraId="3BA4162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class="place"&gt;</w:t>
      </w:r>
    </w:p>
    <w:p w14:paraId="20F2312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 href="https://www.google.com/maps/place/Zulfiqar+Electronic devices/@</w:t>
      </w:r>
    </w:p>
    <w:p w14:paraId="0654895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31.4213236,73.0889887,17z/data=!3m1!4b1!4m5!3m4!1s0x0:0x44143</w:t>
      </w:r>
    </w:p>
    <w:p w14:paraId="7425EF8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60d56b67125!8m2!3d31.4213236!4d73.0911774" target="_blank"&gt;</w:t>
      </w:r>
    </w:p>
    <w:p w14:paraId="6E63D45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&lt;i class="fa fa-2x fa-map-marker"&gt;&lt;/i&gt;</w:t>
      </w:r>
    </w:p>
    <w:p w14:paraId="06D682B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w:t>
      </w:r>
    </w:p>
    <w:p w14:paraId="6E60C63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 &gt;Mall Road Near Civil Hospital, Faisalabad.&lt;/span&gt;</w:t>
      </w:r>
    </w:p>
    <w:p w14:paraId="11A05CB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50115F0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class="contact"&gt;</w:t>
      </w:r>
    </w:p>
    <w:p w14:paraId="4576554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 class="fa fa-2x fa-phone"&gt;&lt;/span&gt;</w:t>
      </w:r>
    </w:p>
    <w:p w14:paraId="67B222D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 &gt;(041) 2640722&lt;/span&gt;</w:t>
      </w:r>
    </w:p>
    <w:p w14:paraId="37EF65B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761E5F5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class="email"&gt;</w:t>
      </w:r>
    </w:p>
    <w:p w14:paraId="063BA2F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 class="fa fa-2x fa-envelope"&gt;&lt;/span&gt;</w:t>
      </w:r>
    </w:p>
    <w:p w14:paraId="38E766A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 &gt;XXXXXX@gmail.com&lt;/span&gt;</w:t>
      </w:r>
    </w:p>
    <w:p w14:paraId="2059B96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2D29BE9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p>
    <w:p w14:paraId="3581867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&lt;/div&gt;</w:t>
      </w:r>
    </w:p>
    <w:p w14:paraId="4510546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 class="right box"&gt;</w:t>
      </w:r>
    </w:p>
    <w:p w14:paraId="1E81DC3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&lt;h2&gt;Feedback&lt;/h2&gt;</w:t>
      </w:r>
    </w:p>
    <w:p w14:paraId="76E9EEB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class="content"&gt;</w:t>
      </w:r>
    </w:p>
    <w:p w14:paraId="0776C56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&lt;form class = "feed" action="feedback.html" target="_blank"&gt;</w:t>
      </w:r>
    </w:p>
    <w:p w14:paraId="7280F19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class="email"&gt;</w:t>
      </w:r>
    </w:p>
    <w:p w14:paraId="57C1058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class="text"&gt;Email&lt;/div&gt;</w:t>
      </w:r>
    </w:p>
    <w:p w14:paraId="22FDAD3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&lt;input type="email" required placeholder="Email"&gt;</w:t>
      </w:r>
    </w:p>
    <w:p w14:paraId="78EBC28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07932FF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&lt;br&gt;</w:t>
      </w:r>
    </w:p>
    <w:p w14:paraId="34A46FC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class="msg"&gt;</w:t>
      </w:r>
    </w:p>
    <w:p w14:paraId="2361C71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class="text"&gt;Massage&lt;/div&gt;</w:t>
      </w:r>
    </w:p>
    <w:p w14:paraId="792093D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&lt;textarea cols="50" rows="5" required placeholder="Pleaase, Enter your Message Here"&gt;&lt;/textarea&gt;</w:t>
      </w:r>
    </w:p>
    <w:p w14:paraId="71D4F6B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120AF49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class="btn"&gt;</w:t>
      </w:r>
    </w:p>
    <w:p w14:paraId="49566B1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&lt;button type="submit"&gt;Send&lt;/button&gt;</w:t>
      </w:r>
    </w:p>
    <w:p w14:paraId="1358606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4077F91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&lt;/form&gt;</w:t>
      </w:r>
    </w:p>
    <w:p w14:paraId="559C73E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p>
    <w:p w14:paraId="6E17186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&lt;/div&gt;</w:t>
      </w:r>
    </w:p>
    <w:p w14:paraId="070FAC5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&lt;/div&gt;</w:t>
      </w:r>
    </w:p>
    <w:p w14:paraId="7F544552" w14:textId="77777777" w:rsidR="00E7392D" w:rsidRPr="00E7392D" w:rsidRDefault="00E7392D" w:rsidP="00E7392D">
      <w:pPr>
        <w:autoSpaceDE w:val="0"/>
        <w:autoSpaceDN w:val="0"/>
        <w:adjustRightInd w:val="0"/>
        <w:rPr>
          <w:rFonts w:ascii="Courier New" w:hAnsi="Courier New" w:cs="Courier New"/>
          <w:sz w:val="22"/>
          <w:szCs w:val="22"/>
        </w:rPr>
      </w:pPr>
    </w:p>
    <w:p w14:paraId="5EF45D50" w14:textId="77777777" w:rsidR="00E7392D" w:rsidRPr="00E7392D" w:rsidRDefault="00E7392D" w:rsidP="00E7392D">
      <w:pPr>
        <w:autoSpaceDE w:val="0"/>
        <w:autoSpaceDN w:val="0"/>
        <w:adjustRightInd w:val="0"/>
        <w:rPr>
          <w:rFonts w:ascii="Courier New" w:hAnsi="Courier New" w:cs="Courier New"/>
          <w:sz w:val="22"/>
          <w:szCs w:val="22"/>
        </w:rPr>
      </w:pPr>
    </w:p>
    <w:p w14:paraId="5FACB01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&lt;/footer&gt;</w:t>
      </w:r>
    </w:p>
    <w:p w14:paraId="7EEC16A7" w14:textId="77777777" w:rsidR="00E7392D" w:rsidRPr="00E7392D" w:rsidRDefault="00E7392D" w:rsidP="00E7392D">
      <w:pPr>
        <w:autoSpaceDE w:val="0"/>
        <w:autoSpaceDN w:val="0"/>
        <w:adjustRightInd w:val="0"/>
        <w:rPr>
          <w:rFonts w:ascii="Courier New" w:hAnsi="Courier New" w:cs="Courier New"/>
          <w:sz w:val="22"/>
          <w:szCs w:val="22"/>
        </w:rPr>
      </w:pPr>
    </w:p>
    <w:p w14:paraId="422DFCA1" w14:textId="77777777" w:rsidR="00E7392D" w:rsidRPr="00E7392D" w:rsidRDefault="00E7392D" w:rsidP="00E7392D">
      <w:pPr>
        <w:autoSpaceDE w:val="0"/>
        <w:autoSpaceDN w:val="0"/>
        <w:adjustRightInd w:val="0"/>
        <w:rPr>
          <w:rFonts w:ascii="Courier New" w:hAnsi="Courier New" w:cs="Courier New"/>
          <w:sz w:val="22"/>
          <w:szCs w:val="22"/>
        </w:rPr>
      </w:pPr>
    </w:p>
    <w:p w14:paraId="46CC531D" w14:textId="77777777" w:rsidR="00E7392D" w:rsidRDefault="00E7392D" w:rsidP="00E7392D">
      <w:pPr>
        <w:autoSpaceDE w:val="0"/>
        <w:autoSpaceDN w:val="0"/>
        <w:adjustRightInd w:val="0"/>
        <w:rPr>
          <w:rFonts w:ascii="Courier New" w:hAnsi="Courier New" w:cs="Courier New"/>
          <w:sz w:val="22"/>
          <w:szCs w:val="22"/>
        </w:rPr>
      </w:pPr>
      <w:r>
        <w:rPr>
          <w:rFonts w:ascii="Courier New" w:hAnsi="Courier New" w:cs="Courier New"/>
          <w:sz w:val="22"/>
          <w:szCs w:val="22"/>
        </w:rPr>
        <w:t>&lt;/body&gt;</w:t>
      </w:r>
    </w:p>
    <w:p w14:paraId="180879F0" w14:textId="279D63F1" w:rsidR="00700921" w:rsidRPr="00696FE0" w:rsidRDefault="00696FE0" w:rsidP="00E7392D">
      <w:pPr>
        <w:autoSpaceDE w:val="0"/>
        <w:autoSpaceDN w:val="0"/>
        <w:adjustRightInd w:val="0"/>
        <w:rPr>
          <w:rFonts w:ascii="Courier New" w:hAnsi="Courier New" w:cs="Courier New"/>
          <w:sz w:val="22"/>
          <w:szCs w:val="22"/>
        </w:rPr>
      </w:pPr>
      <w:r>
        <w:rPr>
          <w:rFonts w:ascii="Courier New" w:hAnsi="Courier New" w:cs="Courier New"/>
          <w:sz w:val="22"/>
          <w:szCs w:val="22"/>
        </w:rPr>
        <w:t>&lt;/html&gt;</w:t>
      </w:r>
    </w:p>
    <w:p w14:paraId="183AAAFB" w14:textId="77777777" w:rsidR="00700921" w:rsidRDefault="00700921" w:rsidP="00700921">
      <w:pPr>
        <w:pStyle w:val="NoSpacing"/>
      </w:pPr>
      <w:r>
        <w:t>CSS:</w:t>
      </w:r>
    </w:p>
    <w:p w14:paraId="64A2B586" w14:textId="77777777" w:rsidR="00E7392D" w:rsidRPr="00E7392D" w:rsidRDefault="00E7392D" w:rsidP="00E7392D">
      <w:pPr>
        <w:autoSpaceDE w:val="0"/>
        <w:autoSpaceDN w:val="0"/>
        <w:adjustRightInd w:val="0"/>
        <w:rPr>
          <w:rFonts w:ascii="Courier New" w:hAnsi="Courier New" w:cs="Courier New"/>
          <w:sz w:val="22"/>
          <w:szCs w:val="22"/>
        </w:rPr>
      </w:pPr>
    </w:p>
    <w:p w14:paraId="511AC56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w:t>
      </w:r>
    </w:p>
    <w:p w14:paraId="0B13AD3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margin: 0;</w:t>
      </w:r>
    </w:p>
    <w:p w14:paraId="0CE9556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 0;</w:t>
      </w:r>
    </w:p>
    <w:p w14:paraId="6E7D0C6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 xml:space="preserve">    box-sizing: border-box;</w:t>
      </w:r>
    </w:p>
    <w:p w14:paraId="4E51C50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32006FE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body {</w:t>
      </w:r>
    </w:p>
    <w:p w14:paraId="55D1493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 xml:space="preserve">font-family: 'Poppins', sans-serif; </w:t>
      </w:r>
    </w:p>
    <w:p w14:paraId="58F245C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width: 100%;</w:t>
      </w:r>
    </w:p>
    <w:p w14:paraId="616ACC3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height:100vh;</w:t>
      </w:r>
    </w:p>
    <w:p w14:paraId="592A12C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background-image: linear-gradient(rgba(0, 0, 0, 0.3), rgba(0, 0, 0, 0.1)), url("Background/addtocart(1).jpeg");</w:t>
      </w:r>
    </w:p>
    <w:p w14:paraId="3E20501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background-attachment: fixed;</w:t>
      </w:r>
    </w:p>
    <w:p w14:paraId="78AD415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29B1AA2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nav </w:t>
      </w:r>
    </w:p>
    <w:p w14:paraId="1FD8C54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5A14EFF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background: rgba(0, 0, 0, 0.3);</w:t>
      </w:r>
    </w:p>
    <w:p w14:paraId="7047836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height: 15vh;</w:t>
      </w:r>
    </w:p>
    <w:p w14:paraId="028976C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6E9EF1D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.nav-area {</w:t>
      </w:r>
    </w:p>
    <w:p w14:paraId="62B0590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float: right;</w:t>
      </w:r>
    </w:p>
    <w:p w14:paraId="2254AB5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list-style: none;</w:t>
      </w:r>
    </w:p>
    <w:p w14:paraId="253D6F1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margin-top: 30px;</w:t>
      </w:r>
    </w:p>
    <w:p w14:paraId="40DA7F7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1959037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.nav-area li {</w:t>
      </w:r>
    </w:p>
    <w:p w14:paraId="06E618F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display: inline-block;</w:t>
      </w:r>
    </w:p>
    <w:p w14:paraId="44595CF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334FDB9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.nav-area li a {</w:t>
      </w:r>
    </w:p>
    <w:p w14:paraId="19A7759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color: #fff;</w:t>
      </w:r>
    </w:p>
    <w:p w14:paraId="4855E30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text-decoration: none;</w:t>
      </w:r>
    </w:p>
    <w:p w14:paraId="21F2D1C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 5px 30px;</w:t>
      </w:r>
    </w:p>
    <w:p w14:paraId="7B671B3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font-family: poppins;</w:t>
      </w:r>
    </w:p>
    <w:p w14:paraId="3D8B9E8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font-size: 16px;</w:t>
      </w:r>
    </w:p>
    <w:p w14:paraId="304CF4E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text-transform: uppercase;</w:t>
      </w:r>
    </w:p>
    <w:p w14:paraId="135C690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p>
    <w:p w14:paraId="5B354DD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26F7077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.nav-area li a i {</w:t>
      </w:r>
    </w:p>
    <w:p w14:paraId="6DE6577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height: 30px;</w:t>
      </w:r>
    </w:p>
    <w:p w14:paraId="38B5638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30px;</w:t>
      </w:r>
    </w:p>
    <w:p w14:paraId="21B7944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text-align: center;</w:t>
      </w:r>
    </w:p>
    <w:p w14:paraId="1AC0FD2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4px;</w:t>
      </w:r>
    </w:p>
    <w:p w14:paraId="78BD91D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1B90036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.nav-area li a:hover {</w:t>
      </w:r>
    </w:p>
    <w:p w14:paraId="7EDF3F4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background: rgba(2, 243, 223, 0.712);</w:t>
      </w:r>
    </w:p>
    <w:p w14:paraId="558BCE8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color: #333;</w:t>
      </w:r>
    </w:p>
    <w:p w14:paraId="6F7FDAF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30px 0px;</w:t>
      </w:r>
    </w:p>
    <w:p w14:paraId="16FF936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transition: all .5s ease;</w:t>
      </w:r>
    </w:p>
    <w:p w14:paraId="65C71C2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transition-delay: 5ms;</w:t>
      </w:r>
    </w:p>
    <w:p w14:paraId="228FEB6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06474D4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.logo {</w:t>
      </w:r>
    </w:p>
    <w:p w14:paraId="786B60D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float: left;</w:t>
      </w:r>
    </w:p>
    <w:p w14:paraId="4A7035E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padding-left: 50px;</w:t>
      </w:r>
    </w:p>
    <w:p w14:paraId="4DD1F37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padding-top:5px;</w:t>
      </w:r>
    </w:p>
    <w:p w14:paraId="0A759CF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5D141BF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.logo img {</w:t>
      </w:r>
    </w:p>
    <w:p w14:paraId="67823B0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13vh;</w:t>
      </w:r>
    </w:p>
    <w:p w14:paraId="0A1E98D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cursor: pointer;</w:t>
      </w:r>
    </w:p>
    <w:p w14:paraId="52DB27A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border-radius:90%;</w:t>
      </w:r>
    </w:p>
    <w:p w14:paraId="3C8D3BE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1140385B" w14:textId="77777777" w:rsidR="00E7392D" w:rsidRPr="00E7392D" w:rsidRDefault="00E7392D" w:rsidP="00E7392D">
      <w:pPr>
        <w:autoSpaceDE w:val="0"/>
        <w:autoSpaceDN w:val="0"/>
        <w:adjustRightInd w:val="0"/>
        <w:rPr>
          <w:rFonts w:ascii="Courier New" w:hAnsi="Courier New" w:cs="Courier New"/>
          <w:sz w:val="22"/>
          <w:szCs w:val="22"/>
        </w:rPr>
      </w:pPr>
    </w:p>
    <w:p w14:paraId="67BEC54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.page-main{</w:t>
      </w:r>
    </w:p>
    <w:p w14:paraId="1CA4682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max-width: 1200px;</w:t>
      </w:r>
    </w:p>
    <w:p w14:paraId="6A3B7A3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 0 auto;</w:t>
      </w:r>
    </w:p>
    <w:p w14:paraId="06CBE9E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font-style: italic;</w:t>
      </w:r>
    </w:p>
    <w:p w14:paraId="57D9ABB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font-family: 'Gill Sans', 'Gill Sans MT', Calibri, 'Trebuchet MS', sans-serif;</w:t>
      </w:r>
    </w:p>
    <w:p w14:paraId="549D996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3D12929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.products{</w:t>
      </w:r>
    </w:p>
    <w:p w14:paraId="0C8E1E4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display: flex;</w:t>
      </w:r>
    </w:p>
    <w:p w14:paraId="432C032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0A80B61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.product-divide{</w:t>
      </w:r>
    </w:p>
    <w:p w14:paraId="06D69DE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flex: 0.75;</w:t>
      </w:r>
    </w:p>
    <w:p w14:paraId="7274389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6FAC40B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.product{</w:t>
      </w:r>
    </w:p>
    <w:p w14:paraId="3E3A8A9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display: flex;</w:t>
      </w:r>
    </w:p>
    <w:p w14:paraId="66E27C1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100%;</w:t>
      </w:r>
    </w:p>
    <w:p w14:paraId="19BE9C8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height: 200px;</w:t>
      </w:r>
    </w:p>
    <w:p w14:paraId="4086ABC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 1px solid silver;</w:t>
      </w:r>
    </w:p>
    <w:p w14:paraId="09798E0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margin-top: 10px;</w:t>
      </w:r>
    </w:p>
    <w:p w14:paraId="174A38A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30px 30px;</w:t>
      </w:r>
    </w:p>
    <w:p w14:paraId="156C023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background-color: rgba(0, 0, 0, 0.678);</w:t>
      </w:r>
    </w:p>
    <w:p w14:paraId="6B9CA2A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white;</w:t>
      </w:r>
    </w:p>
    <w:p w14:paraId="7319023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2176C32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.product:hover{</w:t>
      </w:r>
    </w:p>
    <w:p w14:paraId="6428D06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 none;</w:t>
      </w:r>
    </w:p>
    <w:p w14:paraId="0CCF221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box-shadow: 4px 4px 6px rgba(0, 0, 0, 0.2);</w:t>
      </w:r>
    </w:p>
    <w:p w14:paraId="015A66D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transform: scale(1.01);</w:t>
      </w:r>
    </w:p>
    <w:p w14:paraId="0428850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20px 20px;</w:t>
      </w:r>
    </w:p>
    <w:p w14:paraId="21840A2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618555E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.product img{</w:t>
      </w:r>
    </w:p>
    <w:p w14:paraId="533C9B0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150px;</w:t>
      </w:r>
    </w:p>
    <w:p w14:paraId="571333B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height: 200px;</w:t>
      </w:r>
    </w:p>
    <w:p w14:paraId="16B35F0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30px 30px;</w:t>
      </w:r>
    </w:p>
    <w:p w14:paraId="7A5152D3" w14:textId="77777777" w:rsidR="00E7392D" w:rsidRPr="00E7392D" w:rsidRDefault="00E7392D" w:rsidP="00E7392D">
      <w:pPr>
        <w:autoSpaceDE w:val="0"/>
        <w:autoSpaceDN w:val="0"/>
        <w:adjustRightInd w:val="0"/>
        <w:rPr>
          <w:rFonts w:ascii="Courier New" w:hAnsi="Courier New" w:cs="Courier New"/>
          <w:sz w:val="22"/>
          <w:szCs w:val="22"/>
        </w:rPr>
      </w:pPr>
    </w:p>
    <w:p w14:paraId="1CE36D3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5BE123C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.product-info{</w:t>
      </w:r>
    </w:p>
    <w:p w14:paraId="67276D5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 20px;</w:t>
      </w:r>
    </w:p>
    <w:p w14:paraId="6E9AF58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100%;</w:t>
      </w:r>
    </w:p>
    <w:p w14:paraId="49CA221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position: relative;</w:t>
      </w:r>
    </w:p>
    <w:p w14:paraId="6A8ADBD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6C20C13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.product-name{</w:t>
      </w:r>
    </w:p>
    <w:p w14:paraId="3FA21DD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margin-bottom: 30px;</w:t>
      </w:r>
    </w:p>
    <w:p w14:paraId="495FDBD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7D81579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.product-price{</w:t>
      </w:r>
    </w:p>
    <w:p w14:paraId="660A143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margin-bottom: 30px;</w:t>
      </w:r>
    </w:p>
    <w:p w14:paraId="2BB5A20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721499B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.product-quan input{</w:t>
      </w:r>
    </w:p>
    <w:p w14:paraId="1B58DDE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40px;</w:t>
      </w:r>
    </w:p>
    <w:p w14:paraId="3B461FE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height: 30px;</w:t>
      </w:r>
    </w:p>
    <w:p w14:paraId="0C433FE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text-align: center;</w:t>
      </w:r>
    </w:p>
    <w:p w14:paraId="0AF7705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519D70E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.remove a{</w:t>
      </w:r>
    </w:p>
    <w:p w14:paraId="200129B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position: absolute;</w:t>
      </w:r>
    </w:p>
    <w:p w14:paraId="67A9CBC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bottom: 20px;</w:t>
      </w:r>
    </w:p>
    <w:p w14:paraId="77FBBF5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right: 15px;</w:t>
      </w:r>
    </w:p>
    <w:p w14:paraId="0FE8B7A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text-decoration: none;</w:t>
      </w:r>
    </w:p>
    <w:p w14:paraId="6DDAB1D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 xml:space="preserve">    color: black;</w:t>
      </w:r>
    </w:p>
    <w:p w14:paraId="79E4C6E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background-color: white;</w:t>
      </w:r>
    </w:p>
    <w:p w14:paraId="58AFE22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 10px 20px;</w:t>
      </w:r>
    </w:p>
    <w:p w14:paraId="6E833E8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10px;</w:t>
      </w:r>
    </w:p>
    <w:p w14:paraId="3C032E9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transition: .5s;</w:t>
      </w:r>
    </w:p>
    <w:p w14:paraId="611E430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60FE088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0C9B257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.remove a:hover{</w:t>
      </w:r>
    </w:p>
    <w:p w14:paraId="36F87BE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 red;</w:t>
      </w:r>
    </w:p>
    <w:p w14:paraId="75B61F9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color: white;</w:t>
      </w:r>
    </w:p>
    <w:p w14:paraId="66E5BE9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16CC7FD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.cart-total{</w:t>
      </w:r>
    </w:p>
    <w:p w14:paraId="3E5139A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background-color: rgba(0, 0, 0, 0.678);</w:t>
      </w:r>
    </w:p>
    <w:p w14:paraId="4D1E117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flex: 0.25;</w:t>
      </w:r>
    </w:p>
    <w:p w14:paraId="158FD7F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margin-left: 20px;</w:t>
      </w:r>
    </w:p>
    <w:p w14:paraId="4A5E111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margin-top: 10px;</w:t>
      </w:r>
    </w:p>
    <w:p w14:paraId="15C2E68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 20px;</w:t>
      </w:r>
    </w:p>
    <w:p w14:paraId="7112282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height: 180px;</w:t>
      </w:r>
    </w:p>
    <w:p w14:paraId="609B1D9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border: 1px solid silver;</w:t>
      </w:r>
    </w:p>
    <w:p w14:paraId="39CBC16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5px</w:t>
      </w:r>
    </w:p>
    <w:p w14:paraId="58C7CDE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043230C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14869F7C" w14:textId="77777777" w:rsidR="00E7392D" w:rsidRPr="00E7392D" w:rsidRDefault="00E7392D" w:rsidP="00E7392D">
      <w:pPr>
        <w:autoSpaceDE w:val="0"/>
        <w:autoSpaceDN w:val="0"/>
        <w:adjustRightInd w:val="0"/>
        <w:rPr>
          <w:rFonts w:ascii="Courier New" w:hAnsi="Courier New" w:cs="Courier New"/>
          <w:sz w:val="22"/>
          <w:szCs w:val="22"/>
        </w:rPr>
      </w:pPr>
    </w:p>
    <w:p w14:paraId="0BA1135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.cart-total:hover{</w:t>
      </w:r>
    </w:p>
    <w:p w14:paraId="3D6ED7E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 none;</w:t>
      </w:r>
    </w:p>
    <w:p w14:paraId="605D8BB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box-shadow: 4px 4px 6px rgba(0, 0, 0, 0.2);</w:t>
      </w:r>
    </w:p>
    <w:p w14:paraId="7FC5BA4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transform: scale(1.01);</w:t>
      </w:r>
    </w:p>
    <w:p w14:paraId="5F891F7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20px 20px;</w:t>
      </w:r>
    </w:p>
    <w:p w14:paraId="2A89366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6CF8F843" w14:textId="77777777" w:rsidR="00E7392D" w:rsidRPr="00E7392D" w:rsidRDefault="00E7392D" w:rsidP="00E7392D">
      <w:pPr>
        <w:autoSpaceDE w:val="0"/>
        <w:autoSpaceDN w:val="0"/>
        <w:adjustRightInd w:val="0"/>
        <w:rPr>
          <w:rFonts w:ascii="Courier New" w:hAnsi="Courier New" w:cs="Courier New"/>
          <w:sz w:val="22"/>
          <w:szCs w:val="22"/>
        </w:rPr>
      </w:pPr>
    </w:p>
    <w:p w14:paraId="2659234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.cart-total p{</w:t>
      </w:r>
    </w:p>
    <w:p w14:paraId="44ABBEF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display: flex;</w:t>
      </w:r>
    </w:p>
    <w:p w14:paraId="0BC94DC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justify-content: space-between;</w:t>
      </w:r>
    </w:p>
    <w:p w14:paraId="44BA0C3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margin-bottom: 30px;</w:t>
      </w:r>
    </w:p>
    <w:p w14:paraId="3074291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font-size: 20px;</w:t>
      </w:r>
    </w:p>
    <w:p w14:paraId="7358781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white;</w:t>
      </w:r>
    </w:p>
    <w:p w14:paraId="24051C4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731A693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.cart-total a{</w:t>
      </w:r>
    </w:p>
    <w:p w14:paraId="57426CB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display: block;</w:t>
      </w:r>
    </w:p>
    <w:p w14:paraId="2A529D4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text-align: center;</w:t>
      </w:r>
    </w:p>
    <w:p w14:paraId="3E676D2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height: 40px;</w:t>
      </w:r>
    </w:p>
    <w:p w14:paraId="20D24C6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line-height: 40px;</w:t>
      </w:r>
    </w:p>
    <w:p w14:paraId="3EC9D4D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black;</w:t>
      </w:r>
    </w:p>
    <w:p w14:paraId="5FF762F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background-color: white;</w:t>
      </w:r>
    </w:p>
    <w:p w14:paraId="309CB1A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text-decoration: none;</w:t>
      </w:r>
    </w:p>
    <w:p w14:paraId="0657A97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5px 5px;</w:t>
      </w:r>
    </w:p>
    <w:p w14:paraId="6C0DC9C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68026E9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.cart-total a:hover {</w:t>
      </w:r>
    </w:p>
    <w:p w14:paraId="4059A9F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background: green;</w:t>
      </w:r>
    </w:p>
    <w:p w14:paraId="4AD94B8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color: white;</w:t>
      </w:r>
    </w:p>
    <w:p w14:paraId="0D33771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transition: .5s ease;</w:t>
      </w:r>
    </w:p>
    <w:p w14:paraId="0A6CD9F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0CF3ABEF" w14:textId="77777777" w:rsidR="00E7392D" w:rsidRPr="00E7392D" w:rsidRDefault="00E7392D" w:rsidP="00E7392D">
      <w:pPr>
        <w:autoSpaceDE w:val="0"/>
        <w:autoSpaceDN w:val="0"/>
        <w:adjustRightInd w:val="0"/>
        <w:rPr>
          <w:rFonts w:ascii="Courier New" w:hAnsi="Courier New" w:cs="Courier New"/>
          <w:sz w:val="22"/>
          <w:szCs w:val="22"/>
        </w:rPr>
      </w:pPr>
    </w:p>
    <w:p w14:paraId="7B17AE5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footer{</w:t>
      </w:r>
    </w:p>
    <w:p w14:paraId="56871FA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100%;</w:t>
      </w:r>
    </w:p>
    <w:p w14:paraId="18D56B5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margin-top: 10px;</w:t>
      </w:r>
    </w:p>
    <w:p w14:paraId="4E8381C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 xml:space="preserve">    background-color: rgba(0, 0, 0, 0.678);</w:t>
      </w:r>
    </w:p>
    <w:p w14:paraId="2616B0B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white;</w:t>
      </w:r>
    </w:p>
    <w:p w14:paraId="4F856AB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4C5CB8D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.main-content{</w:t>
      </w:r>
    </w:p>
    <w:p w14:paraId="1C2BE45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display: flex;</w:t>
      </w:r>
    </w:p>
    <w:p w14:paraId="5AE3244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56F3E01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.main-content .box{</w:t>
      </w:r>
    </w:p>
    <w:p w14:paraId="64E85E1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flex-basis: 50%;</w:t>
      </w:r>
    </w:p>
    <w:p w14:paraId="416F929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 10px 20px;</w:t>
      </w:r>
    </w:p>
    <w:p w14:paraId="7057A80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6DD7354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.box h2{</w:t>
      </w:r>
    </w:p>
    <w:p w14:paraId="7424632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text-transform: uppercase;</w:t>
      </w:r>
    </w:p>
    <w:p w14:paraId="32FD829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border-bottom: 5px solid white;</w:t>
      </w:r>
    </w:p>
    <w:p w14:paraId="42880BE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783DCBC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.box .content{</w:t>
      </w:r>
    </w:p>
    <w:p w14:paraId="75C04F5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 20px 0px 0px 0px;</w:t>
      </w:r>
    </w:p>
    <w:p w14:paraId="6DB17F2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4D68937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.left .content p{</w:t>
      </w:r>
    </w:p>
    <w:p w14:paraId="3FEE76B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text-align: justify;</w:t>
      </w:r>
    </w:p>
    <w:p w14:paraId="3A4D9B6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4E4EC1F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.left .content .social{</w:t>
      </w:r>
    </w:p>
    <w:p w14:paraId="3E73DF8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 20px 0px 0px 0px;</w:t>
      </w:r>
    </w:p>
    <w:p w14:paraId="7E52D36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4A84C0F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.left .content .social a{</w:t>
      </w:r>
    </w:p>
    <w:p w14:paraId="61EC174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 0px 30px;</w:t>
      </w:r>
    </w:p>
    <w:p w14:paraId="3944E9B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black;</w:t>
      </w:r>
    </w:p>
    <w:p w14:paraId="23C5CCF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765428B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.left .content .social a i{</w:t>
      </w:r>
    </w:p>
    <w:p w14:paraId="15ABF02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height: 30px;</w:t>
      </w:r>
    </w:p>
    <w:p w14:paraId="00287D4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30px;</w:t>
      </w:r>
    </w:p>
    <w:p w14:paraId="2C5BE63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 white;</w:t>
      </w:r>
    </w:p>
    <w:p w14:paraId="5C9B8D6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line-height: 30px;</w:t>
      </w:r>
    </w:p>
    <w:p w14:paraId="568C338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text-align: center;</w:t>
      </w:r>
    </w:p>
    <w:p w14:paraId="5BA0D79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4px;</w:t>
      </w:r>
    </w:p>
    <w:p w14:paraId="447AD19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36C811C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transition: .3s;</w:t>
      </w:r>
    </w:p>
    <w:p w14:paraId="345F03C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3C20557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.left .content .social a i:hover{</w:t>
      </w:r>
    </w:p>
    <w:p w14:paraId="3F7A7E5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 greenyellow; </w:t>
      </w:r>
    </w:p>
    <w:p w14:paraId="594E4CA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transform: scale(1.04);</w:t>
      </w:r>
    </w:p>
    <w:p w14:paraId="2BDEF26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white;</w:t>
      </w:r>
    </w:p>
    <w:p w14:paraId="2306A74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 </w:t>
      </w:r>
    </w:p>
    <w:p w14:paraId="514AF47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.center .content .place .fa,.center .content .contact .fa,.center .content .email .fa {</w:t>
      </w:r>
    </w:p>
    <w:p w14:paraId="4390D47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height: 40px;</w:t>
      </w:r>
    </w:p>
    <w:p w14:paraId="2632C5C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40px;</w:t>
      </w:r>
    </w:p>
    <w:p w14:paraId="04DA04C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black;</w:t>
      </w:r>
    </w:p>
    <w:p w14:paraId="3AF6744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margin-top: 5px;</w:t>
      </w:r>
    </w:p>
    <w:p w14:paraId="1BD798C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margin-right: 10px;</w:t>
      </w:r>
    </w:p>
    <w:p w14:paraId="390D64C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 white;</w:t>
      </w:r>
    </w:p>
    <w:p w14:paraId="51E03FF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line-height: 30px;</w:t>
      </w:r>
    </w:p>
    <w:p w14:paraId="2302FBD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text-align: center;</w:t>
      </w:r>
    </w:p>
    <w:p w14:paraId="44842C6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4px;</w:t>
      </w:r>
    </w:p>
    <w:p w14:paraId="1DA8B90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padding-top: 4px;</w:t>
      </w:r>
    </w:p>
    <w:p w14:paraId="6CCEDED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transition: .3s;</w:t>
      </w:r>
    </w:p>
    <w:p w14:paraId="5747B8C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75882F4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.center .content .place .fa:hover,.center .content .contact .fa:hover,.center .content .email .fa:hover{</w:t>
      </w:r>
    </w:p>
    <w:p w14:paraId="048BF06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 greenyellow; </w:t>
      </w:r>
    </w:p>
    <w:p w14:paraId="0793297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transform: scale(1.04);</w:t>
      </w:r>
    </w:p>
    <w:p w14:paraId="33AB7A7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white;</w:t>
      </w:r>
    </w:p>
    <w:p w14:paraId="54865A8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 </w:t>
      </w:r>
    </w:p>
    <w:p w14:paraId="414C06C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.feed{</w:t>
      </w:r>
    </w:p>
    <w:p w14:paraId="1CAD8F7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text-align: center;</w:t>
      </w:r>
    </w:p>
    <w:p w14:paraId="4965630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 10px;</w:t>
      </w:r>
    </w:p>
    <w:p w14:paraId="5195EAF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height: 225px;</w:t>
      </w:r>
    </w:p>
    <w:p w14:paraId="7F6438F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border: 1px solid silver;</w:t>
      </w:r>
    </w:p>
    <w:p w14:paraId="42E9FB6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5px</w:t>
      </w:r>
    </w:p>
    <w:p w14:paraId="255F582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55C54B3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.feed input[type= email]{</w:t>
      </w:r>
    </w:p>
    <w:p w14:paraId="0CE3A40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padding:5px;</w:t>
      </w:r>
    </w:p>
    <w:p w14:paraId="141742C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100%;</w:t>
      </w:r>
    </w:p>
    <w:p w14:paraId="5B68CD2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5E92AE8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button{</w:t>
      </w:r>
    </w:p>
    <w:p w14:paraId="3C3F343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black;</w:t>
      </w:r>
    </w:p>
    <w:p w14:paraId="5FC2BF0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background-color: white;</w:t>
      </w:r>
    </w:p>
    <w:p w14:paraId="4D2841D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 10px 20px;</w:t>
      </w:r>
    </w:p>
    <w:p w14:paraId="1C72D96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10px;</w:t>
      </w:r>
    </w:p>
    <w:p w14:paraId="7D0C224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transition: .5s;</w:t>
      </w:r>
    </w:p>
    <w:p w14:paraId="558B1AE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5493594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button:hover{</w:t>
      </w:r>
    </w:p>
    <w:p w14:paraId="33D5827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 greenyellow;</w:t>
      </w:r>
    </w:p>
    <w:p w14:paraId="20FBD2F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color: white;</w:t>
      </w:r>
    </w:p>
    <w:p w14:paraId="3A3489DF" w14:textId="0E0D34A9" w:rsidR="00700921" w:rsidRPr="00913163" w:rsidRDefault="00696FE0" w:rsidP="00E7392D">
      <w:pPr>
        <w:autoSpaceDE w:val="0"/>
        <w:autoSpaceDN w:val="0"/>
        <w:adjustRightInd w:val="0"/>
        <w:rPr>
          <w:rFonts w:ascii="Courier New" w:hAnsi="Courier New" w:cs="Courier New"/>
          <w:sz w:val="22"/>
          <w:szCs w:val="22"/>
        </w:rPr>
      </w:pPr>
      <w:r>
        <w:rPr>
          <w:rFonts w:ascii="Courier New" w:hAnsi="Courier New" w:cs="Courier New"/>
          <w:sz w:val="22"/>
          <w:szCs w:val="22"/>
        </w:rPr>
        <w:t>}</w:t>
      </w:r>
    </w:p>
    <w:p w14:paraId="218D1735" w14:textId="1F56AD93" w:rsidR="00700921" w:rsidRDefault="00700921" w:rsidP="00700921">
      <w:pPr>
        <w:pStyle w:val="Heading2"/>
        <w:ind w:left="720"/>
      </w:pPr>
      <w:bookmarkStart w:id="23" w:name="_Toc60599589"/>
      <w:bookmarkStart w:id="24" w:name="_Toc60600429"/>
      <w:r>
        <w:t>Purchase Form:</w:t>
      </w:r>
      <w:bookmarkEnd w:id="23"/>
      <w:bookmarkEnd w:id="24"/>
    </w:p>
    <w:p w14:paraId="3CC01443" w14:textId="77777777" w:rsidR="00700921" w:rsidRPr="004D1A9F" w:rsidRDefault="00700921" w:rsidP="00700921">
      <w:pPr>
        <w:pStyle w:val="NoSpacing"/>
      </w:pPr>
      <w:r w:rsidRPr="004D1A9F">
        <w:t>Html:</w:t>
      </w:r>
    </w:p>
    <w:p w14:paraId="735CD98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&lt;!DOCTYPE html&gt;</w:t>
      </w:r>
    </w:p>
    <w:p w14:paraId="4C1214F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&lt;html&gt;</w:t>
      </w:r>
    </w:p>
    <w:p w14:paraId="6CBB2A8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&lt;head&gt;</w:t>
      </w:r>
    </w:p>
    <w:p w14:paraId="635CA03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&lt;meta charset="UTF-8"&gt;</w:t>
      </w:r>
    </w:p>
    <w:p w14:paraId="737A558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&lt;title&gt;Besties Gadget Marketing | Checkout &lt;/title&gt;</w:t>
      </w:r>
    </w:p>
    <w:p w14:paraId="37304B8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&lt;link rel="icon" href="logo(1).jpeg" sizes="7x7"&gt;</w:t>
      </w:r>
    </w:p>
    <w:p w14:paraId="52CE3D1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&lt;link rel="stylesheet" href="form.css"&gt;</w:t>
      </w:r>
    </w:p>
    <w:p w14:paraId="4D0AFE1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&lt;link rel="stylesheet" href="https://stackpath.bootstrapcdn.com/font-awesome/4.7.0/css/font-awesome.min.css"&gt;</w:t>
      </w:r>
    </w:p>
    <w:p w14:paraId="39C2848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&lt;/head&gt;</w:t>
      </w:r>
    </w:p>
    <w:p w14:paraId="7664315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&lt;body&gt;</w:t>
      </w:r>
    </w:p>
    <w:p w14:paraId="7CC6F80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&lt;header&gt;</w:t>
      </w:r>
    </w:p>
    <w:p w14:paraId="782621BF" w14:textId="77777777" w:rsidR="00E7392D" w:rsidRPr="00E7392D" w:rsidRDefault="00E7392D" w:rsidP="00E7392D">
      <w:pPr>
        <w:autoSpaceDE w:val="0"/>
        <w:autoSpaceDN w:val="0"/>
        <w:adjustRightInd w:val="0"/>
        <w:rPr>
          <w:rFonts w:ascii="Courier New" w:hAnsi="Courier New" w:cs="Courier New"/>
          <w:sz w:val="22"/>
          <w:szCs w:val="22"/>
        </w:rPr>
      </w:pPr>
    </w:p>
    <w:p w14:paraId="69E98A4E" w14:textId="77777777" w:rsidR="00E7392D" w:rsidRPr="00E7392D" w:rsidRDefault="00E7392D" w:rsidP="00E7392D">
      <w:pPr>
        <w:autoSpaceDE w:val="0"/>
        <w:autoSpaceDN w:val="0"/>
        <w:adjustRightInd w:val="0"/>
        <w:rPr>
          <w:rFonts w:ascii="Courier New" w:hAnsi="Courier New" w:cs="Courier New"/>
          <w:sz w:val="22"/>
          <w:szCs w:val="22"/>
        </w:rPr>
      </w:pPr>
    </w:p>
    <w:p w14:paraId="3F6BBE2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&lt;nav&gt;</w:t>
      </w:r>
    </w:p>
    <w:p w14:paraId="236AECF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class="logo"&gt;</w:t>
      </w:r>
    </w:p>
    <w:p w14:paraId="58123AF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 href="Home.html"&gt;&lt;img src="logo(1).jpeg"&gt;&lt;/a&gt;</w:t>
      </w:r>
    </w:p>
    <w:p w14:paraId="4E6CF12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446BE2F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&lt;ul class="nav-area"&gt;</w:t>
      </w:r>
    </w:p>
    <w:p w14:paraId="79F0203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&lt;li&gt;&lt;a href="Home.html"&gt;Home&lt;/a&gt;&lt;/li&gt;</w:t>
      </w:r>
    </w:p>
    <w:p w14:paraId="0C108DB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&lt;li&gt;&lt;a href="laptop.html"&gt;Laptop Brand&lt;/a&gt;&lt;/li&gt;</w:t>
      </w:r>
    </w:p>
    <w:p w14:paraId="72194DB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&lt;li&gt;&lt;a href="mobile.html"&gt;Mobile Devices&lt;/a&gt;&lt;/li&gt;</w:t>
      </w:r>
    </w:p>
    <w:p w14:paraId="4FC7541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&lt;li&gt;&lt;a href="watches.html"&gt;Digital Watches&lt;/a&gt;&lt;/li&gt;</w:t>
      </w:r>
    </w:p>
    <w:p w14:paraId="2CF13AA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&lt;li&gt;&lt;a href="addtocart.html"&gt;</w:t>
      </w:r>
    </w:p>
    <w:p w14:paraId="3D6361F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&lt;i class="fa fa-shopping-cart"&gt;&lt;/i&gt;</w:t>
      </w:r>
    </w:p>
    <w:p w14:paraId="28B2505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&lt;/a&gt;&lt;/li&gt;</w:t>
      </w:r>
    </w:p>
    <w:p w14:paraId="5BC207D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&lt;/ul&gt;</w:t>
      </w:r>
    </w:p>
    <w:p w14:paraId="3DB4310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&lt;/nav&gt;</w:t>
      </w:r>
    </w:p>
    <w:p w14:paraId="44C8C20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p>
    <w:p w14:paraId="64C8C8D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p>
    <w:p w14:paraId="05CD6CF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&lt;/header&gt;</w:t>
      </w:r>
    </w:p>
    <w:p w14:paraId="34DB2F68" w14:textId="77777777" w:rsidR="00E7392D" w:rsidRPr="00E7392D" w:rsidRDefault="00E7392D" w:rsidP="00E7392D">
      <w:pPr>
        <w:autoSpaceDE w:val="0"/>
        <w:autoSpaceDN w:val="0"/>
        <w:adjustRightInd w:val="0"/>
        <w:rPr>
          <w:rFonts w:ascii="Courier New" w:hAnsi="Courier New" w:cs="Courier New"/>
          <w:sz w:val="22"/>
          <w:szCs w:val="22"/>
        </w:rPr>
      </w:pPr>
    </w:p>
    <w:p w14:paraId="57B6682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&lt;form class="Info" action="thanks.html"&gt;</w:t>
      </w:r>
    </w:p>
    <w:p w14:paraId="0BC72D1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 class="person"&gt;</w:t>
      </w:r>
    </w:p>
    <w:p w14:paraId="73197B4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 class="person-align"&gt;</w:t>
      </w:r>
    </w:p>
    <w:p w14:paraId="339C692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&lt;h2&gt;Billing Address&lt;/h2&gt;</w:t>
      </w:r>
    </w:p>
    <w:p w14:paraId="1279F25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&lt;label&gt;&lt;i class="fa fa-user"&gt;&lt;/i&gt; Full Name&lt;/label&gt;</w:t>
      </w:r>
    </w:p>
    <w:p w14:paraId="6B52441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&lt;input type="text" placeholder="Ali Ahmed" required&gt;</w:t>
      </w:r>
    </w:p>
    <w:p w14:paraId="4E0B6D2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&lt;label&gt;&lt;i class="fa fa-envelope"&gt;&lt;/i&gt; Email&lt;/label&gt;</w:t>
      </w:r>
    </w:p>
    <w:p w14:paraId="2766D3D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&lt;input type="text" placeholder="abc@gmail.com" required&gt;</w:t>
      </w:r>
    </w:p>
    <w:p w14:paraId="2EDAEB0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&lt;label&gt;&lt;i class="fa fa-address-card-o"&gt;&lt;/i&gt; Address&lt;/label&gt;</w:t>
      </w:r>
    </w:p>
    <w:p w14:paraId="1F773D4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&lt;input type="text" placeholder="Mall Road Near Civil Hospital" required&gt;</w:t>
      </w:r>
    </w:p>
    <w:p w14:paraId="3C77203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&lt;label&gt;</w:t>
      </w:r>
    </w:p>
    <w:p w14:paraId="411CB4A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&lt;input type="checkbox" checked="checked"&gt; Shipping address same as billing</w:t>
      </w:r>
    </w:p>
    <w:p w14:paraId="054A509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&lt;/label&gt;</w:t>
      </w:r>
    </w:p>
    <w:p w14:paraId="0F0385D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&lt;label&gt;&lt;i class="fa fa-institution"&gt;&lt;/i&gt; City&lt;/label&gt;</w:t>
      </w:r>
    </w:p>
    <w:p w14:paraId="1532EED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&lt;input type="text" placeholder="Faisalabad" required&gt;</w:t>
      </w:r>
    </w:p>
    <w:p w14:paraId="5E015E2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&lt;label &gt;Province&lt;/label&gt;</w:t>
      </w:r>
    </w:p>
    <w:p w14:paraId="758528B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&lt;input type="text" placeholder="Punjab"required&gt;</w:t>
      </w:r>
    </w:p>
    <w:p w14:paraId="107924E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&lt;label &gt;Zip&lt;/label&gt;</w:t>
      </w:r>
    </w:p>
    <w:p w14:paraId="1289224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&lt;input type="text" placeholder="12000"required&gt;</w:t>
      </w:r>
    </w:p>
    <w:p w14:paraId="31F4193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&lt;/div&gt;</w:t>
      </w:r>
    </w:p>
    <w:p w14:paraId="7C791C2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&lt;/div&gt;</w:t>
      </w:r>
    </w:p>
    <w:p w14:paraId="4D3968E5" w14:textId="77777777" w:rsidR="00E7392D" w:rsidRPr="00E7392D" w:rsidRDefault="00E7392D" w:rsidP="00E7392D">
      <w:pPr>
        <w:autoSpaceDE w:val="0"/>
        <w:autoSpaceDN w:val="0"/>
        <w:adjustRightInd w:val="0"/>
        <w:rPr>
          <w:rFonts w:ascii="Courier New" w:hAnsi="Courier New" w:cs="Courier New"/>
          <w:sz w:val="22"/>
          <w:szCs w:val="22"/>
        </w:rPr>
      </w:pPr>
    </w:p>
    <w:p w14:paraId="2E79EE8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16C0D357" w14:textId="77777777" w:rsidR="00E7392D" w:rsidRPr="00E7392D" w:rsidRDefault="00E7392D" w:rsidP="00E7392D">
      <w:pPr>
        <w:autoSpaceDE w:val="0"/>
        <w:autoSpaceDN w:val="0"/>
        <w:adjustRightInd w:val="0"/>
        <w:rPr>
          <w:rFonts w:ascii="Courier New" w:hAnsi="Courier New" w:cs="Courier New"/>
          <w:sz w:val="22"/>
          <w:szCs w:val="22"/>
        </w:rPr>
      </w:pPr>
    </w:p>
    <w:p w14:paraId="7E7874B6" w14:textId="77777777" w:rsidR="00E7392D" w:rsidRPr="00E7392D" w:rsidRDefault="00E7392D" w:rsidP="00E7392D">
      <w:pPr>
        <w:autoSpaceDE w:val="0"/>
        <w:autoSpaceDN w:val="0"/>
        <w:adjustRightInd w:val="0"/>
        <w:rPr>
          <w:rFonts w:ascii="Courier New" w:hAnsi="Courier New" w:cs="Courier New"/>
          <w:sz w:val="22"/>
          <w:szCs w:val="22"/>
        </w:rPr>
      </w:pPr>
    </w:p>
    <w:p w14:paraId="6E226E9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 class="cards"&gt;</w:t>
      </w:r>
    </w:p>
    <w:p w14:paraId="39F9761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 class = "card-align"&gt;</w:t>
      </w:r>
    </w:p>
    <w:p w14:paraId="3234251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&lt;h2&gt;Payment&lt;/h2&gt;</w:t>
      </w:r>
    </w:p>
    <w:p w14:paraId="15801AA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&lt;label&gt;Accepted Cards&lt;/label&gt;</w:t>
      </w:r>
    </w:p>
    <w:p w14:paraId="6E8A779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 class="icon-container"&gt;</w:t>
      </w:r>
    </w:p>
    <w:p w14:paraId="5119D0C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&lt;i class="fa fa-cc-visa" style="color:navy;"&gt;&lt;/i&gt;</w:t>
      </w:r>
    </w:p>
    <w:p w14:paraId="666BAA6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&lt;i class="fa fa-cc-amex" style="color:blue;"&gt;&lt;/i&gt;</w:t>
      </w:r>
    </w:p>
    <w:p w14:paraId="4B75F7A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&lt;i class="fa fa-cc-mastercard" style="color:red;"&gt;&lt;/i&gt;</w:t>
      </w:r>
    </w:p>
    <w:p w14:paraId="07AABCA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&lt;i class="fa fa-cc-discover" style="color:orange;"&gt;&lt;/i&gt;</w:t>
      </w:r>
    </w:p>
    <w:p w14:paraId="3C1322B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&lt;/div&gt;</w:t>
      </w:r>
    </w:p>
    <w:p w14:paraId="4528739E" w14:textId="77777777" w:rsidR="00E7392D" w:rsidRPr="00E7392D" w:rsidRDefault="00E7392D" w:rsidP="00E7392D">
      <w:pPr>
        <w:autoSpaceDE w:val="0"/>
        <w:autoSpaceDN w:val="0"/>
        <w:adjustRightInd w:val="0"/>
        <w:rPr>
          <w:rFonts w:ascii="Courier New" w:hAnsi="Courier New" w:cs="Courier New"/>
          <w:sz w:val="22"/>
          <w:szCs w:val="22"/>
        </w:rPr>
      </w:pPr>
    </w:p>
    <w:p w14:paraId="3BE84EC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&lt;label&gt;Name on Card&lt;/label&gt;</w:t>
      </w:r>
    </w:p>
    <w:p w14:paraId="5A226AE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&lt;input type="text" placeholder="Ali Ahmed"required&gt;</w:t>
      </w:r>
    </w:p>
    <w:p w14:paraId="756CE90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&lt;label&gt;Credit card number&lt;/label&gt;</w:t>
      </w:r>
    </w:p>
    <w:p w14:paraId="6E339C3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&lt;input type="text" placeholder="1111-2222-3333-4444"required&gt;</w:t>
      </w:r>
    </w:p>
    <w:p w14:paraId="4CFC9D2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&lt;label&gt;Exp Month&lt;/label&gt;</w:t>
      </w:r>
    </w:p>
    <w:p w14:paraId="1225E3C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&lt;input type="text" placeholder="December"required&gt;</w:t>
      </w:r>
    </w:p>
    <w:p w14:paraId="529FC70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&lt;label&gt;Exp Year&lt;/label&gt;</w:t>
      </w:r>
    </w:p>
    <w:p w14:paraId="56A3DFF7" w14:textId="3F4D28F6"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&lt;input type="text" placeholder="202</w:t>
      </w:r>
      <w:r w:rsidR="00E55D23">
        <w:rPr>
          <w:rFonts w:ascii="Courier New" w:hAnsi="Courier New" w:cs="Courier New"/>
          <w:sz w:val="22"/>
          <w:szCs w:val="22"/>
        </w:rPr>
        <w:t>3</w:t>
      </w:r>
      <w:r w:rsidRPr="00E7392D">
        <w:rPr>
          <w:rFonts w:ascii="Courier New" w:hAnsi="Courier New" w:cs="Courier New"/>
          <w:sz w:val="22"/>
          <w:szCs w:val="22"/>
        </w:rPr>
        <w:t xml:space="preserve">"required&gt;                   </w:t>
      </w:r>
    </w:p>
    <w:p w14:paraId="67D3E0F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&lt;label&gt;CVV&lt;/label&gt;</w:t>
      </w:r>
    </w:p>
    <w:p w14:paraId="4669721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&lt;input type="text" placeholder="352"required&gt;</w:t>
      </w:r>
    </w:p>
    <w:p w14:paraId="5649BAF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ab/>
      </w:r>
      <w:r w:rsidRPr="00E7392D">
        <w:rPr>
          <w:rFonts w:ascii="Courier New" w:hAnsi="Courier New" w:cs="Courier New"/>
          <w:sz w:val="22"/>
          <w:szCs w:val="22"/>
        </w:rPr>
        <w:tab/>
      </w:r>
      <w:r w:rsidRPr="00E7392D">
        <w:rPr>
          <w:rFonts w:ascii="Courier New" w:hAnsi="Courier New" w:cs="Courier New"/>
          <w:sz w:val="22"/>
          <w:szCs w:val="22"/>
        </w:rPr>
        <w:tab/>
        <w:t>&lt;input type="submit" value="Continue to checkout" class="checkout"&gt;</w:t>
      </w:r>
    </w:p>
    <w:p w14:paraId="65963F7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&lt;/div&gt;</w:t>
      </w:r>
    </w:p>
    <w:p w14:paraId="500D98B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&lt;/div&gt;</w:t>
      </w:r>
    </w:p>
    <w:p w14:paraId="34A962B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&lt;/form&gt;  </w:t>
      </w:r>
    </w:p>
    <w:p w14:paraId="613C5746" w14:textId="77777777" w:rsidR="00E7392D" w:rsidRPr="00E7392D" w:rsidRDefault="00E7392D" w:rsidP="00E7392D">
      <w:pPr>
        <w:autoSpaceDE w:val="0"/>
        <w:autoSpaceDN w:val="0"/>
        <w:adjustRightInd w:val="0"/>
        <w:rPr>
          <w:rFonts w:ascii="Courier New" w:hAnsi="Courier New" w:cs="Courier New"/>
          <w:sz w:val="22"/>
          <w:szCs w:val="22"/>
        </w:rPr>
      </w:pPr>
    </w:p>
    <w:p w14:paraId="62ED07F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3A58AD3C" w14:textId="77777777" w:rsidR="00E7392D" w:rsidRPr="00E7392D" w:rsidRDefault="00E7392D" w:rsidP="00E7392D">
      <w:pPr>
        <w:autoSpaceDE w:val="0"/>
        <w:autoSpaceDN w:val="0"/>
        <w:adjustRightInd w:val="0"/>
        <w:rPr>
          <w:rFonts w:ascii="Courier New" w:hAnsi="Courier New" w:cs="Courier New"/>
          <w:sz w:val="22"/>
          <w:szCs w:val="22"/>
        </w:rPr>
      </w:pPr>
    </w:p>
    <w:p w14:paraId="76FAAA57" w14:textId="77777777" w:rsidR="00E7392D" w:rsidRPr="00E7392D" w:rsidRDefault="00E7392D" w:rsidP="00E7392D">
      <w:pPr>
        <w:autoSpaceDE w:val="0"/>
        <w:autoSpaceDN w:val="0"/>
        <w:adjustRightInd w:val="0"/>
        <w:rPr>
          <w:rFonts w:ascii="Courier New" w:hAnsi="Courier New" w:cs="Courier New"/>
          <w:sz w:val="22"/>
          <w:szCs w:val="22"/>
        </w:rPr>
      </w:pPr>
    </w:p>
    <w:p w14:paraId="0965B9C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&lt;footer&gt;</w:t>
      </w:r>
    </w:p>
    <w:p w14:paraId="1E93D531" w14:textId="77777777" w:rsidR="00E7392D" w:rsidRPr="00E7392D" w:rsidRDefault="00E7392D" w:rsidP="00E7392D">
      <w:pPr>
        <w:autoSpaceDE w:val="0"/>
        <w:autoSpaceDN w:val="0"/>
        <w:adjustRightInd w:val="0"/>
        <w:rPr>
          <w:rFonts w:ascii="Courier New" w:hAnsi="Courier New" w:cs="Courier New"/>
          <w:sz w:val="22"/>
          <w:szCs w:val="22"/>
        </w:rPr>
      </w:pPr>
    </w:p>
    <w:p w14:paraId="2866757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&lt;div class="main-content"&gt;</w:t>
      </w:r>
    </w:p>
    <w:p w14:paraId="7DB6418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 class="left box"&gt;</w:t>
      </w:r>
    </w:p>
    <w:p w14:paraId="53FDDC2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&lt;h2&gt;About Us&lt;/h2&gt;</w:t>
      </w:r>
    </w:p>
    <w:p w14:paraId="4CF459E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class="content"&gt;</w:t>
      </w:r>
    </w:p>
    <w:p w14:paraId="552AC00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&lt;p&gt;Besties Gadget Marketing is one of the great Marketing website. We sell Laptop </w:t>
      </w:r>
    </w:p>
    <w:p w14:paraId="64167C3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and Mobile Devices along with Digital Watches. Good Standard is the key feature</w:t>
      </w:r>
    </w:p>
    <w:p w14:paraId="4DA89E2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 of our Business. We provide services at International Level. We shall be oblidged to </w:t>
      </w:r>
    </w:p>
    <w:p w14:paraId="58C90DC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serve you. For furthur details, please contact us.</w:t>
      </w:r>
    </w:p>
    <w:p w14:paraId="34222E3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&lt;/p&gt;&lt;br&gt;&lt;br&gt;</w:t>
      </w:r>
    </w:p>
    <w:p w14:paraId="1E5399D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class="social"&gt;</w:t>
      </w:r>
    </w:p>
    <w:p w14:paraId="0840DCB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 href="https://www.facebook.com/Zulfiqar-Electronic Devices-112570480572863/" target="_blank"&gt;</w:t>
      </w:r>
    </w:p>
    <w:p w14:paraId="3B6020A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&lt;i class = "fa  fa-facebook"&gt;&lt;/i&gt;</w:t>
      </w:r>
    </w:p>
    <w:p w14:paraId="71D0E3F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w:t>
      </w:r>
    </w:p>
    <w:p w14:paraId="75C6FB0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 href="https://www.instagram.com/electronicworlddevices/?igshid=wngbbfxygpzc" target="_blank"&gt;</w:t>
      </w:r>
    </w:p>
    <w:p w14:paraId="6D9A576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&lt;i class = "fa  fa-instagram"&gt;&lt;/i&gt;</w:t>
      </w:r>
    </w:p>
    <w:p w14:paraId="5518B68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w:t>
      </w:r>
    </w:p>
    <w:p w14:paraId="301E5ED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 href="https://twitter.com/amazingdevices?lang=en" target="_blank"&gt;</w:t>
      </w:r>
    </w:p>
    <w:p w14:paraId="182907C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&lt;i class = "fa  fa-twitter"&gt;&lt;/i&gt;</w:t>
      </w:r>
    </w:p>
    <w:p w14:paraId="791BC3B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w:t>
      </w:r>
    </w:p>
    <w:p w14:paraId="39312C3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 href="https://www.youtube.com/watch?v=EF0gkU26olc" target="_blank"&gt;</w:t>
      </w:r>
    </w:p>
    <w:p w14:paraId="2E78F11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&lt;i class = "fa  fa-youtube"&gt;&lt;/i&gt;</w:t>
      </w:r>
    </w:p>
    <w:p w14:paraId="70C626B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w:t>
      </w:r>
    </w:p>
    <w:p w14:paraId="7CC93EF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4F821C0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4D7AAB6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&lt;/div&gt;</w:t>
      </w:r>
    </w:p>
    <w:p w14:paraId="760DC33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 class="center box"&gt;</w:t>
      </w:r>
    </w:p>
    <w:p w14:paraId="0905FA8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&lt;h2&gt;Contact us&lt;/h2&gt;</w:t>
      </w:r>
    </w:p>
    <w:p w14:paraId="4569E5A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class="content"&gt;</w:t>
      </w:r>
    </w:p>
    <w:p w14:paraId="0A9B861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class="place"&gt;</w:t>
      </w:r>
    </w:p>
    <w:p w14:paraId="0B730A9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 href="https://www.google.com/maps/place/Zulfiqar+Electronic devices/@</w:t>
      </w:r>
    </w:p>
    <w:p w14:paraId="57697F6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31.4213236,73.0889887,17z/data=!3m1!4b1!4m5!3m4!1s0x0:0x44143</w:t>
      </w:r>
    </w:p>
    <w:p w14:paraId="054A19C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60d56b67125!8m2!3d31.4213236!4d73.0911774" target="_blank"&gt;</w:t>
      </w:r>
    </w:p>
    <w:p w14:paraId="06CC462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&lt;i class="fa fa-2x fa-map-marker"&gt;&lt;/i&gt;</w:t>
      </w:r>
    </w:p>
    <w:p w14:paraId="65AB417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w:t>
      </w:r>
    </w:p>
    <w:p w14:paraId="75FB7E7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 &gt;Mall Road Near Civil Hospital, Faisalabad.&lt;/span&gt;</w:t>
      </w:r>
    </w:p>
    <w:p w14:paraId="4C30A92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01D6F18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class="contact"&gt;</w:t>
      </w:r>
    </w:p>
    <w:p w14:paraId="2DFB804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 class="fa fa-2x fa-phone"&gt;&lt;/span&gt;</w:t>
      </w:r>
    </w:p>
    <w:p w14:paraId="2475409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 &gt;(041) 2640722&lt;/span&gt;</w:t>
      </w:r>
    </w:p>
    <w:p w14:paraId="413CE4E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58268D9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class="email"&gt;</w:t>
      </w:r>
    </w:p>
    <w:p w14:paraId="5A13D17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 class="fa fa-2x fa-envelope"&gt;&lt;/span&gt;</w:t>
      </w:r>
    </w:p>
    <w:p w14:paraId="4557D81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 &gt;XXXXXX@gmail.com&lt;/span&gt;</w:t>
      </w:r>
    </w:p>
    <w:p w14:paraId="5609A89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4B96B36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p>
    <w:p w14:paraId="6F6E4A5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&lt;/div&gt;</w:t>
      </w:r>
    </w:p>
    <w:p w14:paraId="7527D5F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 class="right box"&gt;</w:t>
      </w:r>
    </w:p>
    <w:p w14:paraId="144801B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&lt;h2&gt;Feedback&lt;/h2&gt;</w:t>
      </w:r>
    </w:p>
    <w:p w14:paraId="297721C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class="content"&gt;</w:t>
      </w:r>
    </w:p>
    <w:p w14:paraId="5A58782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&lt;form class = "feed" action="feedback.html" target="_blank"&gt;</w:t>
      </w:r>
    </w:p>
    <w:p w14:paraId="0F0689B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class="email"&gt;</w:t>
      </w:r>
    </w:p>
    <w:p w14:paraId="08DD527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class="text"&gt;Email&lt;/div&gt;</w:t>
      </w:r>
    </w:p>
    <w:p w14:paraId="2DB1B98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&lt;input type="email" required placeholder="Email"&gt;</w:t>
      </w:r>
    </w:p>
    <w:p w14:paraId="162689F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5F889FF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&lt;br&gt;</w:t>
      </w:r>
    </w:p>
    <w:p w14:paraId="176E175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class="msg"&gt;</w:t>
      </w:r>
    </w:p>
    <w:p w14:paraId="7581E5B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class="text"&gt;Massage&lt;/div&gt;</w:t>
      </w:r>
    </w:p>
    <w:p w14:paraId="1357063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&lt;textarea cols="50" rows="5" required placeholder="Pleaase, Enter your Message Here"&gt;&lt;/textarea&gt;</w:t>
      </w:r>
    </w:p>
    <w:p w14:paraId="0C95FFF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718A537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class="btn"&gt;</w:t>
      </w:r>
    </w:p>
    <w:p w14:paraId="62B1E6A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&lt;button type="submit"&gt;Send&lt;/button&gt;</w:t>
      </w:r>
    </w:p>
    <w:p w14:paraId="5DEAABC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0ECD991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&lt;/form&gt;</w:t>
      </w:r>
    </w:p>
    <w:p w14:paraId="0077A58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p>
    <w:p w14:paraId="09153A0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&lt;/div&gt;</w:t>
      </w:r>
    </w:p>
    <w:p w14:paraId="0E5F00A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&lt;/div&gt;</w:t>
      </w:r>
    </w:p>
    <w:p w14:paraId="6DA99053" w14:textId="77777777" w:rsidR="00E7392D" w:rsidRPr="00E7392D" w:rsidRDefault="00E7392D" w:rsidP="00E7392D">
      <w:pPr>
        <w:autoSpaceDE w:val="0"/>
        <w:autoSpaceDN w:val="0"/>
        <w:adjustRightInd w:val="0"/>
        <w:rPr>
          <w:rFonts w:ascii="Courier New" w:hAnsi="Courier New" w:cs="Courier New"/>
          <w:sz w:val="22"/>
          <w:szCs w:val="22"/>
        </w:rPr>
      </w:pPr>
    </w:p>
    <w:p w14:paraId="1D12AD70" w14:textId="77777777" w:rsidR="00E7392D" w:rsidRPr="00E7392D" w:rsidRDefault="00E7392D" w:rsidP="00E7392D">
      <w:pPr>
        <w:autoSpaceDE w:val="0"/>
        <w:autoSpaceDN w:val="0"/>
        <w:adjustRightInd w:val="0"/>
        <w:rPr>
          <w:rFonts w:ascii="Courier New" w:hAnsi="Courier New" w:cs="Courier New"/>
          <w:sz w:val="22"/>
          <w:szCs w:val="22"/>
        </w:rPr>
      </w:pPr>
    </w:p>
    <w:p w14:paraId="7094657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&lt;/footer&gt;</w:t>
      </w:r>
    </w:p>
    <w:p w14:paraId="0806A1BE" w14:textId="77777777" w:rsidR="00E7392D" w:rsidRPr="00E7392D" w:rsidRDefault="00E7392D" w:rsidP="00E7392D">
      <w:pPr>
        <w:autoSpaceDE w:val="0"/>
        <w:autoSpaceDN w:val="0"/>
        <w:adjustRightInd w:val="0"/>
        <w:rPr>
          <w:rFonts w:ascii="Courier New" w:hAnsi="Courier New" w:cs="Courier New"/>
          <w:sz w:val="22"/>
          <w:szCs w:val="22"/>
        </w:rPr>
      </w:pPr>
    </w:p>
    <w:p w14:paraId="0177990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&lt;/body&gt;</w:t>
      </w:r>
    </w:p>
    <w:p w14:paraId="2FD6172C" w14:textId="06E9226F" w:rsidR="00700921" w:rsidRPr="00D44FAF" w:rsidRDefault="00593309" w:rsidP="00E7392D">
      <w:pPr>
        <w:autoSpaceDE w:val="0"/>
        <w:autoSpaceDN w:val="0"/>
        <w:adjustRightInd w:val="0"/>
        <w:rPr>
          <w:rFonts w:ascii="Courier New" w:hAnsi="Courier New" w:cs="Courier New"/>
          <w:sz w:val="22"/>
          <w:szCs w:val="22"/>
        </w:rPr>
      </w:pPr>
      <w:r>
        <w:rPr>
          <w:rFonts w:ascii="Courier New" w:hAnsi="Courier New" w:cs="Courier New"/>
          <w:sz w:val="22"/>
          <w:szCs w:val="22"/>
        </w:rPr>
        <w:t>&lt;/html&gt;</w:t>
      </w:r>
    </w:p>
    <w:p w14:paraId="4343BBBD" w14:textId="77777777" w:rsidR="00700921" w:rsidRDefault="00700921" w:rsidP="00700921">
      <w:pPr>
        <w:pStyle w:val="NoSpacing"/>
      </w:pPr>
      <w:r>
        <w:t>CSS:</w:t>
      </w:r>
    </w:p>
    <w:p w14:paraId="27E2E0F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w:t>
      </w:r>
    </w:p>
    <w:p w14:paraId="45DE286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margin: 0;</w:t>
      </w:r>
    </w:p>
    <w:p w14:paraId="76C0866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 0;</w:t>
      </w:r>
    </w:p>
    <w:p w14:paraId="52F103D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box-sizing: border-box;</w:t>
      </w:r>
    </w:p>
    <w:p w14:paraId="032D5B0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7E08C73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body {</w:t>
      </w:r>
    </w:p>
    <w:p w14:paraId="31CEABD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 xml:space="preserve">font-family: 'Poppins', sans-serif; </w:t>
      </w:r>
    </w:p>
    <w:p w14:paraId="60A376C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width: 100%;</w:t>
      </w:r>
    </w:p>
    <w:p w14:paraId="7A108D0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height:100vh;</w:t>
      </w:r>
    </w:p>
    <w:p w14:paraId="680026F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background: linear-gradient(rgba(0, 0, 0, 0.3), rgba(0, 0, 0, 0.1)), url("Background/images.jpg");</w:t>
      </w:r>
    </w:p>
    <w:p w14:paraId="68E43D6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background-size: cover;</w:t>
      </w:r>
    </w:p>
    <w:p w14:paraId="1713960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background-attachment: fixed;</w:t>
      </w:r>
    </w:p>
    <w:p w14:paraId="656FFBB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1419500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 xml:space="preserve">nav </w:t>
      </w:r>
    </w:p>
    <w:p w14:paraId="2A2042F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32B59B1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background: rgba(0, 0, 0, 0.3);</w:t>
      </w:r>
    </w:p>
    <w:p w14:paraId="7C0C161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height: 15vh;</w:t>
      </w:r>
    </w:p>
    <w:p w14:paraId="76B7CAB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03E9ADF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.nav-area {</w:t>
      </w:r>
    </w:p>
    <w:p w14:paraId="36C3DFE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float: right;</w:t>
      </w:r>
    </w:p>
    <w:p w14:paraId="1372895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list-style: none;</w:t>
      </w:r>
    </w:p>
    <w:p w14:paraId="2C0B032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margin-top: 30px;</w:t>
      </w:r>
    </w:p>
    <w:p w14:paraId="3D84CC6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2AA17D9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.nav-area li {</w:t>
      </w:r>
    </w:p>
    <w:p w14:paraId="105B768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display: inline-block;</w:t>
      </w:r>
    </w:p>
    <w:p w14:paraId="1FDED1C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422212F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.nav-area li a {</w:t>
      </w:r>
    </w:p>
    <w:p w14:paraId="303D46A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color: #fff;</w:t>
      </w:r>
    </w:p>
    <w:p w14:paraId="39CC106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text-decoration: none;</w:t>
      </w:r>
    </w:p>
    <w:p w14:paraId="649DAE1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 5px 30px;</w:t>
      </w:r>
    </w:p>
    <w:p w14:paraId="102D439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font-family: poppins;</w:t>
      </w:r>
    </w:p>
    <w:p w14:paraId="33869C0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font-size: 16px;</w:t>
      </w:r>
    </w:p>
    <w:p w14:paraId="4E1D47E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text-transform: uppercase;</w:t>
      </w:r>
    </w:p>
    <w:p w14:paraId="545D71E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p>
    <w:p w14:paraId="1FE812E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2529C2D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.nav-area li a:hover {</w:t>
      </w:r>
    </w:p>
    <w:p w14:paraId="4E23ADC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background: rgba(2, 243, 223, 0.712);</w:t>
      </w:r>
    </w:p>
    <w:p w14:paraId="49CEB40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color: #333;</w:t>
      </w:r>
    </w:p>
    <w:p w14:paraId="19DDAA1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30px 0px;</w:t>
      </w:r>
    </w:p>
    <w:p w14:paraId="67D21E1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transition: all .5s ease;</w:t>
      </w:r>
    </w:p>
    <w:p w14:paraId="02DA843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transition-delay: 5ms;</w:t>
      </w:r>
    </w:p>
    <w:p w14:paraId="140E527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047DC8E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.logo {</w:t>
      </w:r>
    </w:p>
    <w:p w14:paraId="6891A04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float: left;</w:t>
      </w:r>
    </w:p>
    <w:p w14:paraId="35BDE95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padding-left: 50px;</w:t>
      </w:r>
    </w:p>
    <w:p w14:paraId="51AE18A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padding-top:5px;</w:t>
      </w:r>
    </w:p>
    <w:p w14:paraId="1EF5B62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535917E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.logo img {</w:t>
      </w:r>
    </w:p>
    <w:p w14:paraId="1BF70C2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13vh;</w:t>
      </w:r>
    </w:p>
    <w:p w14:paraId="6F9A0B1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cursor: pointer;</w:t>
      </w:r>
    </w:p>
    <w:p w14:paraId="03A8197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border-radius:90%;</w:t>
      </w:r>
    </w:p>
    <w:p w14:paraId="62E4E4C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0229B99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.Info {</w:t>
      </w:r>
    </w:p>
    <w:p w14:paraId="15C226D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background-color:white;</w:t>
      </w:r>
    </w:p>
    <w:p w14:paraId="545883B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display: flex;</w:t>
      </w:r>
    </w:p>
    <w:p w14:paraId="62C1AEC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 5% 5% 5% 5%;</w:t>
      </w:r>
    </w:p>
    <w:p w14:paraId="3B5B54C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 1px solid lightgrey;</w:t>
      </w:r>
    </w:p>
    <w:p w14:paraId="39CFFE2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3px;</w:t>
      </w:r>
    </w:p>
    <w:p w14:paraId="7B56104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padding-top: 10px;</w:t>
      </w:r>
    </w:p>
    <w:p w14:paraId="2FBB8C8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4909C52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.person {</w:t>
      </w:r>
    </w:p>
    <w:p w14:paraId="16DDE51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flex :0.5;</w:t>
      </w:r>
    </w:p>
    <w:p w14:paraId="59A9FDA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padding-left: 20px;</w:t>
      </w:r>
    </w:p>
    <w:p w14:paraId="697554F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5548C13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.person-align {</w:t>
      </w:r>
    </w:p>
    <w:p w14:paraId="6329847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padding-left:16px;</w:t>
      </w:r>
    </w:p>
    <w:p w14:paraId="4ACBC47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063DC18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.cards{</w:t>
      </w:r>
    </w:p>
    <w:p w14:paraId="0A365B3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flex :0.5;</w:t>
      </w:r>
    </w:p>
    <w:p w14:paraId="6257356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w:t>
      </w:r>
    </w:p>
    <w:p w14:paraId="46A7E4F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.card-align {</w:t>
      </w:r>
    </w:p>
    <w:p w14:paraId="3207B4F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padding-right:30px;</w:t>
      </w:r>
    </w:p>
    <w:p w14:paraId="6CB559E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04465F97" w14:textId="77777777" w:rsidR="00E7392D" w:rsidRPr="00E7392D" w:rsidRDefault="00E7392D" w:rsidP="00E7392D">
      <w:pPr>
        <w:autoSpaceDE w:val="0"/>
        <w:autoSpaceDN w:val="0"/>
        <w:adjustRightInd w:val="0"/>
        <w:rPr>
          <w:rFonts w:ascii="Courier New" w:hAnsi="Courier New" w:cs="Courier New"/>
          <w:sz w:val="22"/>
          <w:szCs w:val="22"/>
        </w:rPr>
      </w:pPr>
    </w:p>
    <w:p w14:paraId="1ACDDCB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input[type=text] {</w:t>
      </w:r>
    </w:p>
    <w:p w14:paraId="6699A03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500px;</w:t>
      </w:r>
    </w:p>
    <w:p w14:paraId="2EA527B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margin-bottom: 20px;</w:t>
      </w:r>
    </w:p>
    <w:p w14:paraId="10F266D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 20px;</w:t>
      </w:r>
    </w:p>
    <w:p w14:paraId="3E60E0A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 1px solid rgb(130, 26, 26);</w:t>
      </w:r>
    </w:p>
    <w:p w14:paraId="25978BF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1px;</w:t>
      </w:r>
    </w:p>
    <w:p w14:paraId="41E12AA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762EB4D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78DC8A52" w14:textId="77777777" w:rsidR="00E7392D" w:rsidRPr="00E7392D" w:rsidRDefault="00E7392D" w:rsidP="00E7392D">
      <w:pPr>
        <w:autoSpaceDE w:val="0"/>
        <w:autoSpaceDN w:val="0"/>
        <w:adjustRightInd w:val="0"/>
        <w:rPr>
          <w:rFonts w:ascii="Courier New" w:hAnsi="Courier New" w:cs="Courier New"/>
          <w:sz w:val="22"/>
          <w:szCs w:val="22"/>
        </w:rPr>
      </w:pPr>
    </w:p>
    <w:p w14:paraId="3FB3737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label {</w:t>
      </w:r>
    </w:p>
    <w:p w14:paraId="6262341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margin-bottom: 10px;</w:t>
      </w:r>
    </w:p>
    <w:p w14:paraId="6C751A3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display: block;</w:t>
      </w:r>
    </w:p>
    <w:p w14:paraId="637C85B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font-family: 'Times New Roman', Times, serif;</w:t>
      </w:r>
    </w:p>
    <w:p w14:paraId="3B231C3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font-weight: 600;</w:t>
      </w:r>
    </w:p>
    <w:p w14:paraId="4CFF510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79D4B04A" w14:textId="77777777" w:rsidR="00E7392D" w:rsidRPr="00E7392D" w:rsidRDefault="00E7392D" w:rsidP="00E7392D">
      <w:pPr>
        <w:autoSpaceDE w:val="0"/>
        <w:autoSpaceDN w:val="0"/>
        <w:adjustRightInd w:val="0"/>
        <w:rPr>
          <w:rFonts w:ascii="Courier New" w:hAnsi="Courier New" w:cs="Courier New"/>
          <w:sz w:val="22"/>
          <w:szCs w:val="22"/>
        </w:rPr>
      </w:pPr>
    </w:p>
    <w:p w14:paraId="6F7C07E8" w14:textId="77777777" w:rsidR="00E7392D" w:rsidRPr="00E7392D" w:rsidRDefault="00E7392D" w:rsidP="00E7392D">
      <w:pPr>
        <w:autoSpaceDE w:val="0"/>
        <w:autoSpaceDN w:val="0"/>
        <w:adjustRightInd w:val="0"/>
        <w:rPr>
          <w:rFonts w:ascii="Courier New" w:hAnsi="Courier New" w:cs="Courier New"/>
          <w:sz w:val="22"/>
          <w:szCs w:val="22"/>
        </w:rPr>
      </w:pPr>
    </w:p>
    <w:p w14:paraId="04484765" w14:textId="77777777" w:rsidR="00E7392D" w:rsidRPr="00E7392D" w:rsidRDefault="00E7392D" w:rsidP="00E7392D">
      <w:pPr>
        <w:autoSpaceDE w:val="0"/>
        <w:autoSpaceDN w:val="0"/>
        <w:adjustRightInd w:val="0"/>
        <w:rPr>
          <w:rFonts w:ascii="Courier New" w:hAnsi="Courier New" w:cs="Courier New"/>
          <w:sz w:val="22"/>
          <w:szCs w:val="22"/>
        </w:rPr>
      </w:pPr>
    </w:p>
    <w:p w14:paraId="63E7A7C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.icon-container {</w:t>
      </w:r>
    </w:p>
    <w:p w14:paraId="491BB4E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margin-bottom: 20px;</w:t>
      </w:r>
    </w:p>
    <w:p w14:paraId="46F83D0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 7px 0;</w:t>
      </w:r>
    </w:p>
    <w:p w14:paraId="3C498B4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font-size: 24px;</w:t>
      </w:r>
    </w:p>
    <w:p w14:paraId="6C71384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4E88BD94" w14:textId="77777777" w:rsidR="00E7392D" w:rsidRPr="00E7392D" w:rsidRDefault="00E7392D" w:rsidP="00E7392D">
      <w:pPr>
        <w:autoSpaceDE w:val="0"/>
        <w:autoSpaceDN w:val="0"/>
        <w:adjustRightInd w:val="0"/>
        <w:rPr>
          <w:rFonts w:ascii="Courier New" w:hAnsi="Courier New" w:cs="Courier New"/>
          <w:sz w:val="22"/>
          <w:szCs w:val="22"/>
        </w:rPr>
      </w:pPr>
    </w:p>
    <w:p w14:paraId="6EDDC32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.checkout {</w:t>
      </w:r>
    </w:p>
    <w:p w14:paraId="4C95DBE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background-color: #01BAEF;</w:t>
      </w:r>
    </w:p>
    <w:p w14:paraId="2C223A9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white;</w:t>
      </w:r>
    </w:p>
    <w:p w14:paraId="382F38A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 12px;</w:t>
      </w:r>
    </w:p>
    <w:p w14:paraId="069D518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 10px 0;</w:t>
      </w:r>
    </w:p>
    <w:p w14:paraId="5C4DB9B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 none;</w:t>
      </w:r>
    </w:p>
    <w:p w14:paraId="2CDA0C6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75%;</w:t>
      </w:r>
    </w:p>
    <w:p w14:paraId="441B89D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3px;</w:t>
      </w:r>
    </w:p>
    <w:p w14:paraId="6F84BC1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cursor: pointer;</w:t>
      </w:r>
    </w:p>
    <w:p w14:paraId="5230081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font-size: 17px;</w:t>
      </w:r>
    </w:p>
    <w:p w14:paraId="17B3E08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margin-left: 10%;</w:t>
      </w:r>
    </w:p>
    <w:p w14:paraId="6AB98A62" w14:textId="77777777" w:rsidR="00E7392D" w:rsidRPr="00E7392D" w:rsidRDefault="00E7392D" w:rsidP="00E7392D">
      <w:pPr>
        <w:autoSpaceDE w:val="0"/>
        <w:autoSpaceDN w:val="0"/>
        <w:adjustRightInd w:val="0"/>
        <w:rPr>
          <w:rFonts w:ascii="Courier New" w:hAnsi="Courier New" w:cs="Courier New"/>
          <w:sz w:val="22"/>
          <w:szCs w:val="22"/>
        </w:rPr>
      </w:pPr>
    </w:p>
    <w:p w14:paraId="6AFECEA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4C4AE2F0" w14:textId="77777777" w:rsidR="00E7392D" w:rsidRPr="00E7392D" w:rsidRDefault="00E7392D" w:rsidP="00E7392D">
      <w:pPr>
        <w:autoSpaceDE w:val="0"/>
        <w:autoSpaceDN w:val="0"/>
        <w:adjustRightInd w:val="0"/>
        <w:rPr>
          <w:rFonts w:ascii="Courier New" w:hAnsi="Courier New" w:cs="Courier New"/>
          <w:sz w:val="22"/>
          <w:szCs w:val="22"/>
        </w:rPr>
      </w:pPr>
    </w:p>
    <w:p w14:paraId="6FF0FE3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.checkout:hover {</w:t>
      </w:r>
    </w:p>
    <w:p w14:paraId="0B551C1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background-color: green;</w:t>
      </w:r>
    </w:p>
    <w:p w14:paraId="5B24248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149A3E6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footer{</w:t>
      </w:r>
    </w:p>
    <w:p w14:paraId="7C5832A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100%;</w:t>
      </w:r>
    </w:p>
    <w:p w14:paraId="5E9C36F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margin-top: 10px;</w:t>
      </w:r>
    </w:p>
    <w:p w14:paraId="29F4823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background-color: rgba(0, 0, 0, 0.678);</w:t>
      </w:r>
    </w:p>
    <w:p w14:paraId="2434101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white;</w:t>
      </w:r>
    </w:p>
    <w:p w14:paraId="7C5AC86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41C612A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.main-content{</w:t>
      </w:r>
    </w:p>
    <w:p w14:paraId="66C622E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display: flex;</w:t>
      </w:r>
    </w:p>
    <w:p w14:paraId="5A34CA8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364AB77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.main-content .box{</w:t>
      </w:r>
    </w:p>
    <w:p w14:paraId="6B6D5E4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 xml:space="preserve">    flex-basis: 50%;</w:t>
      </w:r>
    </w:p>
    <w:p w14:paraId="5DC74C1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 10px 20px;</w:t>
      </w:r>
    </w:p>
    <w:p w14:paraId="41BE2CE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37CC5B2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.box h2{</w:t>
      </w:r>
    </w:p>
    <w:p w14:paraId="35D1AF7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text-transform: uppercase;</w:t>
      </w:r>
    </w:p>
    <w:p w14:paraId="484599A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border-bottom: 5px solid white;</w:t>
      </w:r>
    </w:p>
    <w:p w14:paraId="3124C70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6AF4413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.box .content{</w:t>
      </w:r>
    </w:p>
    <w:p w14:paraId="3775D2F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 20px 0px 0px 0px;</w:t>
      </w:r>
    </w:p>
    <w:p w14:paraId="3E2BF3D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3735BD2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.left .content p{</w:t>
      </w:r>
    </w:p>
    <w:p w14:paraId="23A6FA7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text-align: justify;</w:t>
      </w:r>
    </w:p>
    <w:p w14:paraId="57E31A3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3E70B2C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.left .content .social{</w:t>
      </w:r>
    </w:p>
    <w:p w14:paraId="0487422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 20px 0px 0px 0px;</w:t>
      </w:r>
    </w:p>
    <w:p w14:paraId="5400AA8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389BD6C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.left .content .social a{</w:t>
      </w:r>
    </w:p>
    <w:p w14:paraId="4D8AD42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 0px 30px;</w:t>
      </w:r>
    </w:p>
    <w:p w14:paraId="61F8AEE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black;</w:t>
      </w:r>
    </w:p>
    <w:p w14:paraId="1C5BE27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0C0BA85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.left .content .social a i{</w:t>
      </w:r>
    </w:p>
    <w:p w14:paraId="364561B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height: 30px;</w:t>
      </w:r>
    </w:p>
    <w:p w14:paraId="1EC2F3C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30px;</w:t>
      </w:r>
    </w:p>
    <w:p w14:paraId="380F505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 white;</w:t>
      </w:r>
    </w:p>
    <w:p w14:paraId="3E8A102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line-height: 30px;</w:t>
      </w:r>
    </w:p>
    <w:p w14:paraId="519A1C8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text-align: center;</w:t>
      </w:r>
    </w:p>
    <w:p w14:paraId="2046478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4px;</w:t>
      </w:r>
    </w:p>
    <w:p w14:paraId="43320A7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71C9231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transition: .3s;</w:t>
      </w:r>
    </w:p>
    <w:p w14:paraId="4C5426B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535DE99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.left .content .social a i:hover{</w:t>
      </w:r>
    </w:p>
    <w:p w14:paraId="54D7E92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 greenyellow; </w:t>
      </w:r>
    </w:p>
    <w:p w14:paraId="7A19459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transform: scale(1.04);</w:t>
      </w:r>
    </w:p>
    <w:p w14:paraId="368F1DA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white;</w:t>
      </w:r>
    </w:p>
    <w:p w14:paraId="2B705B7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 </w:t>
      </w:r>
    </w:p>
    <w:p w14:paraId="1071C3F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.center .content .place .fa,.center .content .contact .fa,.center .content .email .fa {</w:t>
      </w:r>
    </w:p>
    <w:p w14:paraId="77789FF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height: 40px;</w:t>
      </w:r>
    </w:p>
    <w:p w14:paraId="699EC05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40px;</w:t>
      </w:r>
    </w:p>
    <w:p w14:paraId="0A46C1F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black;</w:t>
      </w:r>
    </w:p>
    <w:p w14:paraId="578C2F8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margin-top: 5px;</w:t>
      </w:r>
    </w:p>
    <w:p w14:paraId="3808C94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margin-right: 10px;</w:t>
      </w:r>
    </w:p>
    <w:p w14:paraId="441E843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 white;</w:t>
      </w:r>
    </w:p>
    <w:p w14:paraId="61C2AFC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line-height: 30px;</w:t>
      </w:r>
    </w:p>
    <w:p w14:paraId="04DF67C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text-align: center;</w:t>
      </w:r>
    </w:p>
    <w:p w14:paraId="099CED0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4px;</w:t>
      </w:r>
    </w:p>
    <w:p w14:paraId="643DCDB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padding-top: 4px;</w:t>
      </w:r>
    </w:p>
    <w:p w14:paraId="32095A0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transition: .3s;</w:t>
      </w:r>
    </w:p>
    <w:p w14:paraId="2BCF2D5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460A121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.center .content .place .fa:hover,.center .content .contact .fa:hover,.center .content .email .fa:hover{</w:t>
      </w:r>
    </w:p>
    <w:p w14:paraId="0B64761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 greenyellow; </w:t>
      </w:r>
    </w:p>
    <w:p w14:paraId="281213C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transform: scale(1.04);</w:t>
      </w:r>
    </w:p>
    <w:p w14:paraId="588CF26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white;</w:t>
      </w:r>
    </w:p>
    <w:p w14:paraId="323C866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 </w:t>
      </w:r>
    </w:p>
    <w:p w14:paraId="56FDED1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.feed{</w:t>
      </w:r>
    </w:p>
    <w:p w14:paraId="667DA85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 xml:space="preserve">    text-align: center;</w:t>
      </w:r>
    </w:p>
    <w:p w14:paraId="7DAF8CF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 10px;</w:t>
      </w:r>
    </w:p>
    <w:p w14:paraId="52BF892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height: 225px;</w:t>
      </w:r>
    </w:p>
    <w:p w14:paraId="18FDFB5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border: 1px solid silver;</w:t>
      </w:r>
    </w:p>
    <w:p w14:paraId="629FB50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5px</w:t>
      </w:r>
    </w:p>
    <w:p w14:paraId="23EFF25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473164B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.feed input[type= email]{</w:t>
      </w:r>
    </w:p>
    <w:p w14:paraId="4CF1FAF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padding:5px;</w:t>
      </w:r>
    </w:p>
    <w:p w14:paraId="7A3626A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100%;</w:t>
      </w:r>
    </w:p>
    <w:p w14:paraId="0A74D83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3F9774D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button{</w:t>
      </w:r>
    </w:p>
    <w:p w14:paraId="306A6B8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black;</w:t>
      </w:r>
    </w:p>
    <w:p w14:paraId="7DAB9A1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background-color: white;</w:t>
      </w:r>
    </w:p>
    <w:p w14:paraId="3B4451B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 10px 20px;</w:t>
      </w:r>
    </w:p>
    <w:p w14:paraId="46FF5A4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10px;</w:t>
      </w:r>
    </w:p>
    <w:p w14:paraId="4D383C1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transition: .5s;</w:t>
      </w:r>
    </w:p>
    <w:p w14:paraId="01667C2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53B59B5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button:hover{</w:t>
      </w:r>
    </w:p>
    <w:p w14:paraId="7914404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 greenyellow;</w:t>
      </w:r>
    </w:p>
    <w:p w14:paraId="18F2BE8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color: white;</w:t>
      </w:r>
    </w:p>
    <w:p w14:paraId="1F30788A" w14:textId="7399E1A0" w:rsidR="00700921" w:rsidRPr="00D44FAF" w:rsidRDefault="00D44FAF" w:rsidP="00E7392D">
      <w:pPr>
        <w:autoSpaceDE w:val="0"/>
        <w:autoSpaceDN w:val="0"/>
        <w:adjustRightInd w:val="0"/>
        <w:rPr>
          <w:rFonts w:ascii="Courier New" w:hAnsi="Courier New" w:cs="Courier New"/>
          <w:sz w:val="22"/>
          <w:szCs w:val="22"/>
        </w:rPr>
      </w:pPr>
      <w:r>
        <w:rPr>
          <w:rFonts w:ascii="Courier New" w:hAnsi="Courier New" w:cs="Courier New"/>
          <w:sz w:val="22"/>
          <w:szCs w:val="22"/>
        </w:rPr>
        <w:t>}</w:t>
      </w:r>
    </w:p>
    <w:p w14:paraId="36B79BD4" w14:textId="662D6D68" w:rsidR="00700921" w:rsidRDefault="00700921" w:rsidP="00700921">
      <w:pPr>
        <w:pStyle w:val="Heading2"/>
        <w:ind w:left="720"/>
      </w:pPr>
      <w:bookmarkStart w:id="25" w:name="_Toc60599590"/>
      <w:bookmarkStart w:id="26" w:name="_Toc60600430"/>
      <w:r>
        <w:t>Thank You Reply:</w:t>
      </w:r>
      <w:bookmarkEnd w:id="25"/>
      <w:bookmarkEnd w:id="26"/>
    </w:p>
    <w:p w14:paraId="3CE1F1AD" w14:textId="77777777" w:rsidR="00700921" w:rsidRPr="004D1A9F" w:rsidRDefault="00700921" w:rsidP="00700921">
      <w:pPr>
        <w:pStyle w:val="NoSpacing"/>
      </w:pPr>
      <w:r w:rsidRPr="004D1A9F">
        <w:t>Html:</w:t>
      </w:r>
    </w:p>
    <w:p w14:paraId="5F9672D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&lt;!DOCTYPE html&gt;</w:t>
      </w:r>
    </w:p>
    <w:p w14:paraId="29C0A38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&lt;html&gt;</w:t>
      </w:r>
    </w:p>
    <w:p w14:paraId="5E4D804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&lt;head&gt;</w:t>
      </w:r>
    </w:p>
    <w:p w14:paraId="5E3FEE26" w14:textId="77777777" w:rsidR="00E7392D" w:rsidRPr="00E7392D" w:rsidRDefault="00E7392D" w:rsidP="00E7392D">
      <w:pPr>
        <w:autoSpaceDE w:val="0"/>
        <w:autoSpaceDN w:val="0"/>
        <w:adjustRightInd w:val="0"/>
        <w:rPr>
          <w:rFonts w:ascii="Courier New" w:hAnsi="Courier New" w:cs="Courier New"/>
          <w:sz w:val="22"/>
          <w:szCs w:val="22"/>
        </w:rPr>
      </w:pPr>
    </w:p>
    <w:p w14:paraId="55A0226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&lt;meta charset="UTF-8"&gt;</w:t>
      </w:r>
    </w:p>
    <w:p w14:paraId="7B54101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&lt;title&gt;Besties Gadget Marketing | Thank You&lt;/title&gt;</w:t>
      </w:r>
    </w:p>
    <w:p w14:paraId="62FA6AA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&lt;link rel="icon" href="logo(1).jpeg" sizes="7x7"&gt;</w:t>
      </w:r>
    </w:p>
    <w:p w14:paraId="3BDA149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&lt;link rel="stylesheet" href="thanks.css"&gt;</w:t>
      </w:r>
    </w:p>
    <w:p w14:paraId="38546D6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&lt;link rel="stylesheet" href="https://stackpath.bootstrapcdn.com/font-awesome/4.7.0/css/font-awesome.min.css"&gt;</w:t>
      </w:r>
    </w:p>
    <w:p w14:paraId="19F5B0A8" w14:textId="77777777" w:rsidR="00E7392D" w:rsidRPr="00E7392D" w:rsidRDefault="00E7392D" w:rsidP="00E7392D">
      <w:pPr>
        <w:autoSpaceDE w:val="0"/>
        <w:autoSpaceDN w:val="0"/>
        <w:adjustRightInd w:val="0"/>
        <w:rPr>
          <w:rFonts w:ascii="Courier New" w:hAnsi="Courier New" w:cs="Courier New"/>
          <w:sz w:val="22"/>
          <w:szCs w:val="22"/>
        </w:rPr>
      </w:pPr>
    </w:p>
    <w:p w14:paraId="0186E544" w14:textId="77777777" w:rsidR="00E7392D" w:rsidRPr="00E7392D" w:rsidRDefault="00E7392D" w:rsidP="00E7392D">
      <w:pPr>
        <w:autoSpaceDE w:val="0"/>
        <w:autoSpaceDN w:val="0"/>
        <w:adjustRightInd w:val="0"/>
        <w:rPr>
          <w:rFonts w:ascii="Courier New" w:hAnsi="Courier New" w:cs="Courier New"/>
          <w:sz w:val="22"/>
          <w:szCs w:val="22"/>
        </w:rPr>
      </w:pPr>
    </w:p>
    <w:p w14:paraId="2F161914" w14:textId="77777777" w:rsidR="00E7392D" w:rsidRPr="00E7392D" w:rsidRDefault="00E7392D" w:rsidP="00E7392D">
      <w:pPr>
        <w:autoSpaceDE w:val="0"/>
        <w:autoSpaceDN w:val="0"/>
        <w:adjustRightInd w:val="0"/>
        <w:rPr>
          <w:rFonts w:ascii="Courier New" w:hAnsi="Courier New" w:cs="Courier New"/>
          <w:sz w:val="22"/>
          <w:szCs w:val="22"/>
        </w:rPr>
      </w:pPr>
    </w:p>
    <w:p w14:paraId="7DCCD0A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&lt;/head&gt;</w:t>
      </w:r>
    </w:p>
    <w:p w14:paraId="356DB1C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&lt;body&gt;</w:t>
      </w:r>
    </w:p>
    <w:p w14:paraId="4C4B1C4E" w14:textId="77777777" w:rsidR="00E7392D" w:rsidRPr="00E7392D" w:rsidRDefault="00E7392D" w:rsidP="00E7392D">
      <w:pPr>
        <w:autoSpaceDE w:val="0"/>
        <w:autoSpaceDN w:val="0"/>
        <w:adjustRightInd w:val="0"/>
        <w:rPr>
          <w:rFonts w:ascii="Courier New" w:hAnsi="Courier New" w:cs="Courier New"/>
          <w:sz w:val="22"/>
          <w:szCs w:val="22"/>
        </w:rPr>
      </w:pPr>
    </w:p>
    <w:p w14:paraId="7889A87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&lt;header&gt;</w:t>
      </w:r>
    </w:p>
    <w:p w14:paraId="5410A5AF" w14:textId="77777777" w:rsidR="00E7392D" w:rsidRPr="00E7392D" w:rsidRDefault="00E7392D" w:rsidP="00E7392D">
      <w:pPr>
        <w:autoSpaceDE w:val="0"/>
        <w:autoSpaceDN w:val="0"/>
        <w:adjustRightInd w:val="0"/>
        <w:rPr>
          <w:rFonts w:ascii="Courier New" w:hAnsi="Courier New" w:cs="Courier New"/>
          <w:sz w:val="22"/>
          <w:szCs w:val="22"/>
        </w:rPr>
      </w:pPr>
    </w:p>
    <w:p w14:paraId="1DB11D4B" w14:textId="77777777" w:rsidR="00E7392D" w:rsidRPr="00E7392D" w:rsidRDefault="00E7392D" w:rsidP="00E7392D">
      <w:pPr>
        <w:autoSpaceDE w:val="0"/>
        <w:autoSpaceDN w:val="0"/>
        <w:adjustRightInd w:val="0"/>
        <w:rPr>
          <w:rFonts w:ascii="Courier New" w:hAnsi="Courier New" w:cs="Courier New"/>
          <w:sz w:val="22"/>
          <w:szCs w:val="22"/>
        </w:rPr>
      </w:pPr>
    </w:p>
    <w:p w14:paraId="2EBD7D3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&lt;nav&gt;</w:t>
      </w:r>
    </w:p>
    <w:p w14:paraId="367A99C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class="logo"&gt;</w:t>
      </w:r>
    </w:p>
    <w:p w14:paraId="186B24F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 href="Home.html"&gt;&lt;img src="logo(1).jpeg"&gt;&lt;/a&gt;</w:t>
      </w:r>
    </w:p>
    <w:p w14:paraId="6176DDB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2825A81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&lt;ul class="nav-area"&gt;</w:t>
      </w:r>
    </w:p>
    <w:p w14:paraId="47ADC9E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&lt;li&gt;&lt;a href="Home.html"&gt;Home&lt;/a&gt;&lt;/li&gt;</w:t>
      </w:r>
    </w:p>
    <w:p w14:paraId="7126829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&lt;li&gt;&lt;a href="laptop.html"&gt;Laptop Brand&lt;/a&gt;&lt;/li&gt;</w:t>
      </w:r>
    </w:p>
    <w:p w14:paraId="6D6BFFF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&lt;li&gt;&lt;a href="mobile.html"&gt;Mobile Devices&lt;/a&gt;&lt;/li&gt;</w:t>
      </w:r>
    </w:p>
    <w:p w14:paraId="63479A5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&lt;li&gt;&lt;a href="watches.html"&gt;Digital Watches&lt;/a&gt;&lt;/li&gt;</w:t>
      </w:r>
    </w:p>
    <w:p w14:paraId="4CF9064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&lt;li&gt;&lt;a href="addtocart.html"&gt;</w:t>
      </w:r>
    </w:p>
    <w:p w14:paraId="087373C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&lt;i class="fa fa-shopping-cart"&gt;&lt;/i&gt;</w:t>
      </w:r>
    </w:p>
    <w:p w14:paraId="502CFE1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&lt;/a&gt;&lt;/li&gt;</w:t>
      </w:r>
    </w:p>
    <w:p w14:paraId="691CBB0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&lt;/ul&gt;</w:t>
      </w:r>
    </w:p>
    <w:p w14:paraId="0E3FF35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ab/>
      </w:r>
      <w:r w:rsidRPr="00E7392D">
        <w:rPr>
          <w:rFonts w:ascii="Courier New" w:hAnsi="Courier New" w:cs="Courier New"/>
          <w:sz w:val="22"/>
          <w:szCs w:val="22"/>
        </w:rPr>
        <w:tab/>
        <w:t>&lt;/nav&gt;</w:t>
      </w:r>
    </w:p>
    <w:p w14:paraId="4667AE8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p>
    <w:p w14:paraId="129FE51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p>
    <w:p w14:paraId="1B2447A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&lt;/header&gt;</w:t>
      </w:r>
    </w:p>
    <w:p w14:paraId="59DC754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&lt;main&gt;</w:t>
      </w:r>
    </w:p>
    <w:p w14:paraId="798D034E" w14:textId="77777777" w:rsidR="00E7392D" w:rsidRPr="00E7392D" w:rsidRDefault="00E7392D" w:rsidP="00E7392D">
      <w:pPr>
        <w:autoSpaceDE w:val="0"/>
        <w:autoSpaceDN w:val="0"/>
        <w:adjustRightInd w:val="0"/>
        <w:rPr>
          <w:rFonts w:ascii="Courier New" w:hAnsi="Courier New" w:cs="Courier New"/>
          <w:sz w:val="22"/>
          <w:szCs w:val="22"/>
        </w:rPr>
      </w:pPr>
    </w:p>
    <w:p w14:paraId="31C4BC9A" w14:textId="77777777" w:rsidR="00E7392D" w:rsidRPr="00E7392D" w:rsidRDefault="00E7392D" w:rsidP="00E7392D">
      <w:pPr>
        <w:autoSpaceDE w:val="0"/>
        <w:autoSpaceDN w:val="0"/>
        <w:adjustRightInd w:val="0"/>
        <w:rPr>
          <w:rFonts w:ascii="Courier New" w:hAnsi="Courier New" w:cs="Courier New"/>
          <w:sz w:val="22"/>
          <w:szCs w:val="22"/>
        </w:rPr>
      </w:pPr>
    </w:p>
    <w:p w14:paraId="63841DC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&lt;div class="welcome-text"&gt;</w:t>
      </w:r>
    </w:p>
    <w:p w14:paraId="5E76960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&lt;h1&gt;thanks a lot for &lt;span&gt;visiting us&lt;/span&gt;&lt;/h1&gt;</w:t>
      </w:r>
    </w:p>
    <w:p w14:paraId="06679D9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 xml:space="preserve"> &lt;a href="Home.html"&gt;visit again&lt;/a&gt;</w:t>
      </w:r>
    </w:p>
    <w:p w14:paraId="501538B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&lt;/div&gt;</w:t>
      </w:r>
    </w:p>
    <w:p w14:paraId="592CB6CA" w14:textId="77777777" w:rsidR="00E7392D" w:rsidRPr="00E7392D" w:rsidRDefault="00E7392D" w:rsidP="00E7392D">
      <w:pPr>
        <w:autoSpaceDE w:val="0"/>
        <w:autoSpaceDN w:val="0"/>
        <w:adjustRightInd w:val="0"/>
        <w:rPr>
          <w:rFonts w:ascii="Courier New" w:hAnsi="Courier New" w:cs="Courier New"/>
          <w:sz w:val="22"/>
          <w:szCs w:val="22"/>
        </w:rPr>
      </w:pPr>
    </w:p>
    <w:p w14:paraId="236D5114" w14:textId="77777777" w:rsidR="00E7392D" w:rsidRPr="00E7392D" w:rsidRDefault="00E7392D" w:rsidP="00E7392D">
      <w:pPr>
        <w:autoSpaceDE w:val="0"/>
        <w:autoSpaceDN w:val="0"/>
        <w:adjustRightInd w:val="0"/>
        <w:rPr>
          <w:rFonts w:ascii="Courier New" w:hAnsi="Courier New" w:cs="Courier New"/>
          <w:sz w:val="22"/>
          <w:szCs w:val="22"/>
        </w:rPr>
      </w:pPr>
    </w:p>
    <w:p w14:paraId="33CC431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&lt;/main&gt;</w:t>
      </w:r>
    </w:p>
    <w:p w14:paraId="3E3750A7" w14:textId="77777777" w:rsidR="00E7392D" w:rsidRPr="00E7392D" w:rsidRDefault="00E7392D" w:rsidP="00E7392D">
      <w:pPr>
        <w:autoSpaceDE w:val="0"/>
        <w:autoSpaceDN w:val="0"/>
        <w:adjustRightInd w:val="0"/>
        <w:rPr>
          <w:rFonts w:ascii="Courier New" w:hAnsi="Courier New" w:cs="Courier New"/>
          <w:sz w:val="22"/>
          <w:szCs w:val="22"/>
        </w:rPr>
      </w:pPr>
    </w:p>
    <w:p w14:paraId="6B1DFB72" w14:textId="77777777" w:rsidR="00E7392D" w:rsidRPr="00E7392D" w:rsidRDefault="00E7392D" w:rsidP="00E7392D">
      <w:pPr>
        <w:autoSpaceDE w:val="0"/>
        <w:autoSpaceDN w:val="0"/>
        <w:adjustRightInd w:val="0"/>
        <w:rPr>
          <w:rFonts w:ascii="Courier New" w:hAnsi="Courier New" w:cs="Courier New"/>
          <w:sz w:val="22"/>
          <w:szCs w:val="22"/>
        </w:rPr>
      </w:pPr>
    </w:p>
    <w:p w14:paraId="78442A0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&lt;footer&gt;</w:t>
      </w:r>
    </w:p>
    <w:p w14:paraId="6A0CC0FB" w14:textId="77777777" w:rsidR="00E7392D" w:rsidRPr="00E7392D" w:rsidRDefault="00E7392D" w:rsidP="00E7392D">
      <w:pPr>
        <w:autoSpaceDE w:val="0"/>
        <w:autoSpaceDN w:val="0"/>
        <w:adjustRightInd w:val="0"/>
        <w:rPr>
          <w:rFonts w:ascii="Courier New" w:hAnsi="Courier New" w:cs="Courier New"/>
          <w:sz w:val="22"/>
          <w:szCs w:val="22"/>
        </w:rPr>
      </w:pPr>
    </w:p>
    <w:p w14:paraId="06543BD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&lt;div class="main-content"&gt;</w:t>
      </w:r>
    </w:p>
    <w:p w14:paraId="6887AA9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 class="left box"&gt;</w:t>
      </w:r>
    </w:p>
    <w:p w14:paraId="37A7A79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&lt;h2&gt;About Us&lt;/h2&gt;</w:t>
      </w:r>
    </w:p>
    <w:p w14:paraId="35D50BB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class="content"&gt;</w:t>
      </w:r>
    </w:p>
    <w:p w14:paraId="492E7C3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&lt;p&gt;Besties Gadget Marketing is one of the great Marketing website. We sell Laptop </w:t>
      </w:r>
    </w:p>
    <w:p w14:paraId="1760079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and Mobile Watches along with Digital Watches. Good Standard is the key feature</w:t>
      </w:r>
    </w:p>
    <w:p w14:paraId="5A0F51B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 of our Business. We provide services at International Level. We shall be oblidged to </w:t>
      </w:r>
    </w:p>
    <w:p w14:paraId="18BEC5F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serve you. For furthur details, please contact us.</w:t>
      </w:r>
    </w:p>
    <w:p w14:paraId="69BDE24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&lt;/p&gt;&lt;br&gt;&lt;br&gt;</w:t>
      </w:r>
    </w:p>
    <w:p w14:paraId="349DE10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class="social"&gt;</w:t>
      </w:r>
    </w:p>
    <w:p w14:paraId="27CECEB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 href="https://www.facebook.com/Zulfiqar-Electronic Devices-112570480572863/" target="_blank"&gt;</w:t>
      </w:r>
    </w:p>
    <w:p w14:paraId="43DC2D8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&lt;i class = "fa  fa-facebook"&gt;&lt;/i&gt;</w:t>
      </w:r>
    </w:p>
    <w:p w14:paraId="70CB439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w:t>
      </w:r>
    </w:p>
    <w:p w14:paraId="40EE11B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 href="https://www.instagram.com/electronicworlddevices/?igshid=wngbbfxygpzc" target="_blank"&gt;</w:t>
      </w:r>
    </w:p>
    <w:p w14:paraId="082A632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&lt;i class = "fa  fa-instagram"&gt;&lt;/i&gt;</w:t>
      </w:r>
    </w:p>
    <w:p w14:paraId="5D29FE6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w:t>
      </w:r>
    </w:p>
    <w:p w14:paraId="2F1149E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 href="https://twitter.com/amazingdevices?lang=en" target="_blank"&gt;</w:t>
      </w:r>
    </w:p>
    <w:p w14:paraId="454BE06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&lt;i class = "fa  fa-twitter"&gt;&lt;/i&gt;</w:t>
      </w:r>
    </w:p>
    <w:p w14:paraId="0AECBAF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w:t>
      </w:r>
    </w:p>
    <w:p w14:paraId="36CC7C2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 href="https://www.youtube.com/watch?v=EF0gkU26olc" target="_blank"&gt;</w:t>
      </w:r>
    </w:p>
    <w:p w14:paraId="5DC2C9E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&lt;i class = "fa  fa-youtube"&gt;&lt;/i&gt;</w:t>
      </w:r>
    </w:p>
    <w:p w14:paraId="14C809B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w:t>
      </w:r>
    </w:p>
    <w:p w14:paraId="592A96A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51E2CD0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04E0542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&lt;/div&gt;</w:t>
      </w:r>
    </w:p>
    <w:p w14:paraId="2D08D7A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 class="center box"&gt;</w:t>
      </w:r>
    </w:p>
    <w:p w14:paraId="4746BF3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&lt;h2&gt;Contact us&lt;/h2&gt;</w:t>
      </w:r>
    </w:p>
    <w:p w14:paraId="0022AA1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class="content"&gt;</w:t>
      </w:r>
    </w:p>
    <w:p w14:paraId="4CE46A5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class="place"&gt;</w:t>
      </w:r>
    </w:p>
    <w:p w14:paraId="71D106C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 href="https://www.google.com/maps/place/Zulfiqar+Electronic devices/@</w:t>
      </w:r>
    </w:p>
    <w:p w14:paraId="7AFD700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31.4213236,73.0889887,17z/data=!3m1!4b1!4m5!3m4!1s0x0:0x44143</w:t>
      </w:r>
    </w:p>
    <w:p w14:paraId="67BFD33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60d56b67125!8m2!3d31.4213236!4d73.0911774" target="_blank"&gt;</w:t>
      </w:r>
    </w:p>
    <w:p w14:paraId="4517165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&lt;i class="fa fa-2x fa-map-marker"&gt;&lt;/i&gt;</w:t>
      </w:r>
    </w:p>
    <w:p w14:paraId="21C0B8E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w:t>
      </w:r>
    </w:p>
    <w:p w14:paraId="79828A0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 &gt;Mall Road Near Civil Hospital, Faisalabad.&lt;/span&gt;</w:t>
      </w:r>
    </w:p>
    <w:p w14:paraId="1FF6F28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5FC3352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class="contact"&gt;</w:t>
      </w:r>
    </w:p>
    <w:p w14:paraId="5EDA182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 class="fa fa-2x fa-phone"&gt;&lt;/span&gt;</w:t>
      </w:r>
    </w:p>
    <w:p w14:paraId="6FDCFF2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 &gt;(041) 2640722&lt;/span&gt;</w:t>
      </w:r>
    </w:p>
    <w:p w14:paraId="0C3598D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7F346A5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class="email"&gt;</w:t>
      </w:r>
    </w:p>
    <w:p w14:paraId="18E11C7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 class="fa fa-2x fa-envelope"&gt;&lt;/span&gt;</w:t>
      </w:r>
    </w:p>
    <w:p w14:paraId="0F0EFC4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 &gt;XXXXXX@gmail.com&lt;/span&gt;</w:t>
      </w:r>
    </w:p>
    <w:p w14:paraId="4CF1A00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6C9479F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p>
    <w:p w14:paraId="1717E1A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&lt;/div&gt;</w:t>
      </w:r>
    </w:p>
    <w:p w14:paraId="0A37C2B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 class="right box"&gt;</w:t>
      </w:r>
    </w:p>
    <w:p w14:paraId="1835CF8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&lt;h2&gt;Feedback&lt;/h2&gt;</w:t>
      </w:r>
    </w:p>
    <w:p w14:paraId="6367613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class="content"&gt;</w:t>
      </w:r>
    </w:p>
    <w:p w14:paraId="10090F1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&lt;form class = "feed" action="feedback.html" target="_blank"&gt;</w:t>
      </w:r>
    </w:p>
    <w:p w14:paraId="4693A65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class="email"&gt;</w:t>
      </w:r>
    </w:p>
    <w:p w14:paraId="2962178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class="text"&gt;Email&lt;/div&gt;</w:t>
      </w:r>
    </w:p>
    <w:p w14:paraId="332E46E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&lt;input type="email" required placeholder="Email"&gt;</w:t>
      </w:r>
    </w:p>
    <w:p w14:paraId="1163CF9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3D20618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&lt;br&gt;</w:t>
      </w:r>
    </w:p>
    <w:p w14:paraId="1E4A20F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class="msg"&gt;</w:t>
      </w:r>
    </w:p>
    <w:p w14:paraId="1CDF113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class="text"&gt;Massage&lt;/div&gt;</w:t>
      </w:r>
    </w:p>
    <w:p w14:paraId="34A496B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&lt;textarea cols="50" rows="5" required placeholder="Pleaase, Enter your Message Here"&gt;&lt;/textarea&gt;</w:t>
      </w:r>
    </w:p>
    <w:p w14:paraId="2936D09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36EDBA4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class="btn"&gt;</w:t>
      </w:r>
    </w:p>
    <w:p w14:paraId="590F115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&lt;button type="submit"&gt;Send&lt;/button&gt;</w:t>
      </w:r>
    </w:p>
    <w:p w14:paraId="3218827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71518C2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&lt;/form&gt;</w:t>
      </w:r>
    </w:p>
    <w:p w14:paraId="607AC99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p>
    <w:p w14:paraId="6193EDB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&lt;/div&gt;</w:t>
      </w:r>
    </w:p>
    <w:p w14:paraId="03141D4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&lt;/div&gt;</w:t>
      </w:r>
    </w:p>
    <w:p w14:paraId="35B3769F" w14:textId="77777777" w:rsidR="00E7392D" w:rsidRPr="00E7392D" w:rsidRDefault="00E7392D" w:rsidP="00E7392D">
      <w:pPr>
        <w:autoSpaceDE w:val="0"/>
        <w:autoSpaceDN w:val="0"/>
        <w:adjustRightInd w:val="0"/>
        <w:rPr>
          <w:rFonts w:ascii="Courier New" w:hAnsi="Courier New" w:cs="Courier New"/>
          <w:sz w:val="22"/>
          <w:szCs w:val="22"/>
        </w:rPr>
      </w:pPr>
    </w:p>
    <w:p w14:paraId="40DA7F17" w14:textId="77777777" w:rsidR="00E7392D" w:rsidRPr="00E7392D" w:rsidRDefault="00E7392D" w:rsidP="00E7392D">
      <w:pPr>
        <w:autoSpaceDE w:val="0"/>
        <w:autoSpaceDN w:val="0"/>
        <w:adjustRightInd w:val="0"/>
        <w:rPr>
          <w:rFonts w:ascii="Courier New" w:hAnsi="Courier New" w:cs="Courier New"/>
          <w:sz w:val="22"/>
          <w:szCs w:val="22"/>
        </w:rPr>
      </w:pPr>
    </w:p>
    <w:p w14:paraId="194A713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&lt;/footer&gt;</w:t>
      </w:r>
    </w:p>
    <w:p w14:paraId="57E63F58" w14:textId="77777777" w:rsidR="00E7392D" w:rsidRPr="00E7392D" w:rsidRDefault="00E7392D" w:rsidP="00E7392D">
      <w:pPr>
        <w:autoSpaceDE w:val="0"/>
        <w:autoSpaceDN w:val="0"/>
        <w:adjustRightInd w:val="0"/>
        <w:rPr>
          <w:rFonts w:ascii="Courier New" w:hAnsi="Courier New" w:cs="Courier New"/>
          <w:sz w:val="22"/>
          <w:szCs w:val="22"/>
        </w:rPr>
      </w:pPr>
    </w:p>
    <w:p w14:paraId="369AC84D" w14:textId="77777777" w:rsidR="00E7392D" w:rsidRDefault="00E7392D" w:rsidP="00E7392D">
      <w:pPr>
        <w:autoSpaceDE w:val="0"/>
        <w:autoSpaceDN w:val="0"/>
        <w:adjustRightInd w:val="0"/>
        <w:rPr>
          <w:rFonts w:ascii="Courier New" w:hAnsi="Courier New" w:cs="Courier New"/>
          <w:sz w:val="22"/>
          <w:szCs w:val="22"/>
        </w:rPr>
      </w:pPr>
      <w:r>
        <w:rPr>
          <w:rFonts w:ascii="Courier New" w:hAnsi="Courier New" w:cs="Courier New"/>
          <w:sz w:val="22"/>
          <w:szCs w:val="22"/>
        </w:rPr>
        <w:t>&lt;/body&gt;</w:t>
      </w:r>
    </w:p>
    <w:p w14:paraId="430155A3" w14:textId="6B02F76E" w:rsidR="00700921" w:rsidRPr="00A779F4" w:rsidRDefault="00A779F4" w:rsidP="00E7392D">
      <w:pPr>
        <w:autoSpaceDE w:val="0"/>
        <w:autoSpaceDN w:val="0"/>
        <w:adjustRightInd w:val="0"/>
        <w:rPr>
          <w:rFonts w:ascii="Courier New" w:hAnsi="Courier New" w:cs="Courier New"/>
          <w:sz w:val="22"/>
          <w:szCs w:val="22"/>
        </w:rPr>
      </w:pPr>
      <w:r>
        <w:rPr>
          <w:rFonts w:ascii="Courier New" w:hAnsi="Courier New" w:cs="Courier New"/>
          <w:sz w:val="22"/>
          <w:szCs w:val="22"/>
        </w:rPr>
        <w:t>&lt;/html&gt;</w:t>
      </w:r>
    </w:p>
    <w:p w14:paraId="253F1540" w14:textId="77777777" w:rsidR="00700921" w:rsidRDefault="00700921" w:rsidP="00700921">
      <w:pPr>
        <w:pStyle w:val="NoSpacing"/>
      </w:pPr>
      <w:r>
        <w:t>CSS:</w:t>
      </w:r>
    </w:p>
    <w:p w14:paraId="30F4AD9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35B327E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margin: 0;</w:t>
      </w:r>
    </w:p>
    <w:p w14:paraId="350ECAC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 0;</w:t>
      </w:r>
    </w:p>
    <w:p w14:paraId="1385B91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box-sizing: border-box;</w:t>
      </w:r>
    </w:p>
    <w:p w14:paraId="0C1A72D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6DB345A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body {</w:t>
      </w:r>
    </w:p>
    <w:p w14:paraId="11847C2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ab/>
        <w:t xml:space="preserve">font-family: 'Poppins', sans-serif; </w:t>
      </w:r>
    </w:p>
    <w:p w14:paraId="229AAAB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width: 100%;</w:t>
      </w:r>
    </w:p>
    <w:p w14:paraId="22943F8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height:100vh;</w:t>
      </w:r>
    </w:p>
    <w:p w14:paraId="2C56842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background-image: linear-gradient(rgba(0, 0, 0, 0.3), rgba(0, 0, 0, 0.1)), url("Background/thank(1).jpeg");</w:t>
      </w:r>
    </w:p>
    <w:p w14:paraId="0E1878A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background-size: cover;</w:t>
      </w:r>
    </w:p>
    <w:p w14:paraId="5BDA5AA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background-attachment: fixed;</w:t>
      </w:r>
    </w:p>
    <w:p w14:paraId="62D41E9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7EA67EF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nav </w:t>
      </w:r>
    </w:p>
    <w:p w14:paraId="5461AA1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41C6FE9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background: rgba(0, 0, 0, 0.3);</w:t>
      </w:r>
    </w:p>
    <w:p w14:paraId="0A2280B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height: 15vh;</w:t>
      </w:r>
    </w:p>
    <w:p w14:paraId="68B192D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7F5C686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.nav-area {</w:t>
      </w:r>
    </w:p>
    <w:p w14:paraId="171E06C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float: right;</w:t>
      </w:r>
    </w:p>
    <w:p w14:paraId="75F674D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list-style: none;</w:t>
      </w:r>
    </w:p>
    <w:p w14:paraId="0AECCAE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margin-top: 30px;</w:t>
      </w:r>
    </w:p>
    <w:p w14:paraId="392FAF8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756E3BD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.nav-area li {</w:t>
      </w:r>
    </w:p>
    <w:p w14:paraId="20FB7B5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display: inline-block;</w:t>
      </w:r>
    </w:p>
    <w:p w14:paraId="6AB8257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3581B35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.nav-area li a {</w:t>
      </w:r>
    </w:p>
    <w:p w14:paraId="4BCA3FD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color: #fff;</w:t>
      </w:r>
    </w:p>
    <w:p w14:paraId="2900D5A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text-decoration: none;</w:t>
      </w:r>
    </w:p>
    <w:p w14:paraId="201155B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 5px 30px;</w:t>
      </w:r>
    </w:p>
    <w:p w14:paraId="541306F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font-family: poppins;</w:t>
      </w:r>
    </w:p>
    <w:p w14:paraId="78FFA46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font-size: 16px;</w:t>
      </w:r>
    </w:p>
    <w:p w14:paraId="0253A9E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text-transform: uppercase;</w:t>
      </w:r>
    </w:p>
    <w:p w14:paraId="5EA93D9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p>
    <w:p w14:paraId="1DAD62D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1FB5A26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.nav-area li a:hover {</w:t>
      </w:r>
    </w:p>
    <w:p w14:paraId="1625250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background: rgba(2, 243, 223, 0.712);</w:t>
      </w:r>
    </w:p>
    <w:p w14:paraId="2A09AFC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color: #333;</w:t>
      </w:r>
    </w:p>
    <w:p w14:paraId="50A8DD9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30px 0px;</w:t>
      </w:r>
    </w:p>
    <w:p w14:paraId="7949356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transition: all .5s ease;</w:t>
      </w:r>
    </w:p>
    <w:p w14:paraId="0892AAE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transition-delay: 5ms;</w:t>
      </w:r>
    </w:p>
    <w:p w14:paraId="7DB41F5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02230CE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.logo {</w:t>
      </w:r>
    </w:p>
    <w:p w14:paraId="15B2815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float: left;</w:t>
      </w:r>
    </w:p>
    <w:p w14:paraId="7C18996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padding-left: 50px;</w:t>
      </w:r>
    </w:p>
    <w:p w14:paraId="56C2217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padding-top:5px;</w:t>
      </w:r>
    </w:p>
    <w:p w14:paraId="708AC7A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1719D09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.logo img {</w:t>
      </w:r>
    </w:p>
    <w:p w14:paraId="546528E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13vh;</w:t>
      </w:r>
    </w:p>
    <w:p w14:paraId="47DFB25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cursor: pointer;</w:t>
      </w:r>
    </w:p>
    <w:p w14:paraId="6BC872F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border-radius:90%;</w:t>
      </w:r>
    </w:p>
    <w:p w14:paraId="03EF47A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0D9C5D96" w14:textId="77777777" w:rsidR="00E7392D" w:rsidRPr="00E7392D" w:rsidRDefault="00E7392D" w:rsidP="00E7392D">
      <w:pPr>
        <w:autoSpaceDE w:val="0"/>
        <w:autoSpaceDN w:val="0"/>
        <w:adjustRightInd w:val="0"/>
        <w:rPr>
          <w:rFonts w:ascii="Courier New" w:hAnsi="Courier New" w:cs="Courier New"/>
          <w:sz w:val="22"/>
          <w:szCs w:val="22"/>
        </w:rPr>
      </w:pPr>
    </w:p>
    <w:p w14:paraId="42BEF266" w14:textId="77777777" w:rsidR="00E7392D" w:rsidRPr="00E7392D" w:rsidRDefault="00E7392D" w:rsidP="00E7392D">
      <w:pPr>
        <w:autoSpaceDE w:val="0"/>
        <w:autoSpaceDN w:val="0"/>
        <w:adjustRightInd w:val="0"/>
        <w:rPr>
          <w:rFonts w:ascii="Courier New" w:hAnsi="Courier New" w:cs="Courier New"/>
          <w:sz w:val="22"/>
          <w:szCs w:val="22"/>
        </w:rPr>
      </w:pPr>
    </w:p>
    <w:p w14:paraId="326601A8" w14:textId="77777777" w:rsidR="00E7392D" w:rsidRPr="00E7392D" w:rsidRDefault="00E7392D" w:rsidP="00E7392D">
      <w:pPr>
        <w:autoSpaceDE w:val="0"/>
        <w:autoSpaceDN w:val="0"/>
        <w:adjustRightInd w:val="0"/>
        <w:rPr>
          <w:rFonts w:ascii="Courier New" w:hAnsi="Courier New" w:cs="Courier New"/>
          <w:sz w:val="22"/>
          <w:szCs w:val="22"/>
        </w:rPr>
      </w:pPr>
    </w:p>
    <w:p w14:paraId="0E5A5244" w14:textId="77777777" w:rsidR="00E7392D" w:rsidRPr="00E7392D" w:rsidRDefault="00E7392D" w:rsidP="00E7392D">
      <w:pPr>
        <w:autoSpaceDE w:val="0"/>
        <w:autoSpaceDN w:val="0"/>
        <w:adjustRightInd w:val="0"/>
        <w:rPr>
          <w:rFonts w:ascii="Courier New" w:hAnsi="Courier New" w:cs="Courier New"/>
          <w:sz w:val="22"/>
          <w:szCs w:val="22"/>
        </w:rPr>
      </w:pPr>
    </w:p>
    <w:p w14:paraId="3A12B213" w14:textId="77777777" w:rsidR="00E7392D" w:rsidRPr="00E7392D" w:rsidRDefault="00E7392D" w:rsidP="00E7392D">
      <w:pPr>
        <w:autoSpaceDE w:val="0"/>
        <w:autoSpaceDN w:val="0"/>
        <w:adjustRightInd w:val="0"/>
        <w:rPr>
          <w:rFonts w:ascii="Courier New" w:hAnsi="Courier New" w:cs="Courier New"/>
          <w:sz w:val="22"/>
          <w:szCs w:val="22"/>
        </w:rPr>
      </w:pPr>
    </w:p>
    <w:p w14:paraId="7A4665A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main */</w:t>
      </w:r>
    </w:p>
    <w:p w14:paraId="79B6C74D" w14:textId="77777777" w:rsidR="00E7392D" w:rsidRPr="00E7392D" w:rsidRDefault="00E7392D" w:rsidP="00E7392D">
      <w:pPr>
        <w:autoSpaceDE w:val="0"/>
        <w:autoSpaceDN w:val="0"/>
        <w:adjustRightInd w:val="0"/>
        <w:rPr>
          <w:rFonts w:ascii="Courier New" w:hAnsi="Courier New" w:cs="Courier New"/>
          <w:sz w:val="22"/>
          <w:szCs w:val="22"/>
        </w:rPr>
      </w:pPr>
    </w:p>
    <w:p w14:paraId="7408DD1D" w14:textId="77777777" w:rsidR="00E7392D" w:rsidRPr="00E7392D" w:rsidRDefault="00E7392D" w:rsidP="00E7392D">
      <w:pPr>
        <w:autoSpaceDE w:val="0"/>
        <w:autoSpaceDN w:val="0"/>
        <w:adjustRightInd w:val="0"/>
        <w:rPr>
          <w:rFonts w:ascii="Courier New" w:hAnsi="Courier New" w:cs="Courier New"/>
          <w:sz w:val="22"/>
          <w:szCs w:val="22"/>
        </w:rPr>
      </w:pPr>
    </w:p>
    <w:p w14:paraId="1317A364" w14:textId="77777777" w:rsidR="00E7392D" w:rsidRPr="00E7392D" w:rsidRDefault="00E7392D" w:rsidP="00E7392D">
      <w:pPr>
        <w:autoSpaceDE w:val="0"/>
        <w:autoSpaceDN w:val="0"/>
        <w:adjustRightInd w:val="0"/>
        <w:rPr>
          <w:rFonts w:ascii="Courier New" w:hAnsi="Courier New" w:cs="Courier New"/>
          <w:sz w:val="22"/>
          <w:szCs w:val="22"/>
        </w:rPr>
      </w:pPr>
    </w:p>
    <w:p w14:paraId="0CE3DE91" w14:textId="77777777" w:rsidR="00E7392D" w:rsidRPr="00E7392D" w:rsidRDefault="00E7392D" w:rsidP="00E7392D">
      <w:pPr>
        <w:autoSpaceDE w:val="0"/>
        <w:autoSpaceDN w:val="0"/>
        <w:adjustRightInd w:val="0"/>
        <w:rPr>
          <w:rFonts w:ascii="Courier New" w:hAnsi="Courier New" w:cs="Courier New"/>
          <w:sz w:val="22"/>
          <w:szCs w:val="22"/>
        </w:rPr>
      </w:pPr>
    </w:p>
    <w:p w14:paraId="1CDE0CBC" w14:textId="77777777" w:rsidR="00E7392D" w:rsidRPr="00E7392D" w:rsidRDefault="00E7392D" w:rsidP="00E7392D">
      <w:pPr>
        <w:autoSpaceDE w:val="0"/>
        <w:autoSpaceDN w:val="0"/>
        <w:adjustRightInd w:val="0"/>
        <w:rPr>
          <w:rFonts w:ascii="Courier New" w:hAnsi="Courier New" w:cs="Courier New"/>
          <w:sz w:val="22"/>
          <w:szCs w:val="22"/>
        </w:rPr>
      </w:pPr>
    </w:p>
    <w:p w14:paraId="0D9B5AA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.welcome-text {</w:t>
      </w:r>
    </w:p>
    <w:p w14:paraId="1BF1375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width: 600px;</w:t>
      </w:r>
    </w:p>
    <w:p w14:paraId="0FE4144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height: 300px;</w:t>
      </w:r>
    </w:p>
    <w:p w14:paraId="3BEB2A0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 auto;</w:t>
      </w:r>
    </w:p>
    <w:p w14:paraId="47B7615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margin-top: 10%;</w:t>
      </w:r>
    </w:p>
    <w:p w14:paraId="611F60C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font-style: italic;</w:t>
      </w:r>
    </w:p>
    <w:p w14:paraId="0BCFFE3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font-family: Cambria, Cochin, Georgia, Times, 'Times New Roman', serif;</w:t>
      </w:r>
    </w:p>
    <w:p w14:paraId="45587AF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text-align: center;</w:t>
      </w:r>
    </w:p>
    <w:p w14:paraId="6E7240A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3027283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.welcome-text h1 {</w:t>
      </w:r>
    </w:p>
    <w:p w14:paraId="693EFFB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color: #fff;</w:t>
      </w:r>
    </w:p>
    <w:p w14:paraId="30E5676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text-transform: uppercase;</w:t>
      </w:r>
    </w:p>
    <w:p w14:paraId="6BBD86C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font-size: 60px;</w:t>
      </w:r>
    </w:p>
    <w:p w14:paraId="60E96E3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76371F7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.welcome-text h1 span {</w:t>
      </w:r>
    </w:p>
    <w:p w14:paraId="3BBEAAA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color: #00fecb;</w:t>
      </w:r>
    </w:p>
    <w:p w14:paraId="1CA6099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28CB74F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.welcome-text a {</w:t>
      </w:r>
    </w:p>
    <w:p w14:paraId="2052488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border: 1px solid #fff;</w:t>
      </w:r>
    </w:p>
    <w:p w14:paraId="0FB40F2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 10px 25px;</w:t>
      </w:r>
    </w:p>
    <w:p w14:paraId="09B5E49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text-decoration: none;</w:t>
      </w:r>
    </w:p>
    <w:p w14:paraId="220E7E9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text-transform: uppercase;</w:t>
      </w:r>
    </w:p>
    <w:p w14:paraId="211C5B7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font-size: 14px;</w:t>
      </w:r>
    </w:p>
    <w:p w14:paraId="57EE164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margin-top: 20px;</w:t>
      </w:r>
    </w:p>
    <w:p w14:paraId="63D8D1F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display: inline-block;</w:t>
      </w:r>
    </w:p>
    <w:p w14:paraId="0FFCEC5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#fff;</w:t>
      </w:r>
    </w:p>
    <w:p w14:paraId="7502C09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5px;</w:t>
      </w:r>
    </w:p>
    <w:p w14:paraId="05A3EAB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7C6FC08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.welcome-text a:hover {</w:t>
      </w:r>
    </w:p>
    <w:p w14:paraId="663AADC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background: #fff;</w:t>
      </w:r>
    </w:p>
    <w:p w14:paraId="742A5D8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color: #333;</w:t>
      </w:r>
    </w:p>
    <w:p w14:paraId="1852C58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3A70C2F4" w14:textId="77777777" w:rsidR="00E7392D" w:rsidRPr="00E7392D" w:rsidRDefault="00E7392D" w:rsidP="00E7392D">
      <w:pPr>
        <w:autoSpaceDE w:val="0"/>
        <w:autoSpaceDN w:val="0"/>
        <w:adjustRightInd w:val="0"/>
        <w:rPr>
          <w:rFonts w:ascii="Courier New" w:hAnsi="Courier New" w:cs="Courier New"/>
          <w:sz w:val="22"/>
          <w:szCs w:val="22"/>
        </w:rPr>
      </w:pPr>
    </w:p>
    <w:p w14:paraId="12F3EE99" w14:textId="77777777" w:rsidR="00E7392D" w:rsidRPr="00E7392D" w:rsidRDefault="00E7392D" w:rsidP="00E7392D">
      <w:pPr>
        <w:autoSpaceDE w:val="0"/>
        <w:autoSpaceDN w:val="0"/>
        <w:adjustRightInd w:val="0"/>
        <w:rPr>
          <w:rFonts w:ascii="Courier New" w:hAnsi="Courier New" w:cs="Courier New"/>
          <w:sz w:val="22"/>
          <w:szCs w:val="22"/>
        </w:rPr>
      </w:pPr>
    </w:p>
    <w:p w14:paraId="331522E6" w14:textId="77777777" w:rsidR="00E7392D" w:rsidRPr="00E7392D" w:rsidRDefault="00E7392D" w:rsidP="00E7392D">
      <w:pPr>
        <w:autoSpaceDE w:val="0"/>
        <w:autoSpaceDN w:val="0"/>
        <w:adjustRightInd w:val="0"/>
        <w:rPr>
          <w:rFonts w:ascii="Courier New" w:hAnsi="Courier New" w:cs="Courier New"/>
          <w:sz w:val="22"/>
          <w:szCs w:val="22"/>
        </w:rPr>
      </w:pPr>
    </w:p>
    <w:p w14:paraId="4CE897B0" w14:textId="77777777" w:rsidR="00E7392D" w:rsidRPr="00E7392D" w:rsidRDefault="00E7392D" w:rsidP="00E7392D">
      <w:pPr>
        <w:autoSpaceDE w:val="0"/>
        <w:autoSpaceDN w:val="0"/>
        <w:adjustRightInd w:val="0"/>
        <w:rPr>
          <w:rFonts w:ascii="Courier New" w:hAnsi="Courier New" w:cs="Courier New"/>
          <w:sz w:val="22"/>
          <w:szCs w:val="22"/>
        </w:rPr>
      </w:pPr>
    </w:p>
    <w:p w14:paraId="12101561" w14:textId="77777777" w:rsidR="00E7392D" w:rsidRPr="00E7392D" w:rsidRDefault="00E7392D" w:rsidP="00E7392D">
      <w:pPr>
        <w:autoSpaceDE w:val="0"/>
        <w:autoSpaceDN w:val="0"/>
        <w:adjustRightInd w:val="0"/>
        <w:rPr>
          <w:rFonts w:ascii="Courier New" w:hAnsi="Courier New" w:cs="Courier New"/>
          <w:sz w:val="22"/>
          <w:szCs w:val="22"/>
        </w:rPr>
      </w:pPr>
    </w:p>
    <w:p w14:paraId="0E10E6EF" w14:textId="77777777" w:rsidR="00E7392D" w:rsidRPr="00E7392D" w:rsidRDefault="00E7392D" w:rsidP="00E7392D">
      <w:pPr>
        <w:autoSpaceDE w:val="0"/>
        <w:autoSpaceDN w:val="0"/>
        <w:adjustRightInd w:val="0"/>
        <w:rPr>
          <w:rFonts w:ascii="Courier New" w:hAnsi="Courier New" w:cs="Courier New"/>
          <w:sz w:val="22"/>
          <w:szCs w:val="22"/>
        </w:rPr>
      </w:pPr>
    </w:p>
    <w:p w14:paraId="3978173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 footer */</w:t>
      </w:r>
    </w:p>
    <w:p w14:paraId="4F209D1C" w14:textId="77777777" w:rsidR="00E7392D" w:rsidRPr="00E7392D" w:rsidRDefault="00E7392D" w:rsidP="00E7392D">
      <w:pPr>
        <w:autoSpaceDE w:val="0"/>
        <w:autoSpaceDN w:val="0"/>
        <w:adjustRightInd w:val="0"/>
        <w:rPr>
          <w:rFonts w:ascii="Courier New" w:hAnsi="Courier New" w:cs="Courier New"/>
          <w:sz w:val="22"/>
          <w:szCs w:val="22"/>
        </w:rPr>
      </w:pPr>
    </w:p>
    <w:p w14:paraId="3138111E" w14:textId="77777777" w:rsidR="00E7392D" w:rsidRPr="00E7392D" w:rsidRDefault="00E7392D" w:rsidP="00E7392D">
      <w:pPr>
        <w:autoSpaceDE w:val="0"/>
        <w:autoSpaceDN w:val="0"/>
        <w:adjustRightInd w:val="0"/>
        <w:rPr>
          <w:rFonts w:ascii="Courier New" w:hAnsi="Courier New" w:cs="Courier New"/>
          <w:sz w:val="22"/>
          <w:szCs w:val="22"/>
        </w:rPr>
      </w:pPr>
    </w:p>
    <w:p w14:paraId="4EF56C7C" w14:textId="77777777" w:rsidR="00E7392D" w:rsidRPr="00E7392D" w:rsidRDefault="00E7392D" w:rsidP="00E7392D">
      <w:pPr>
        <w:autoSpaceDE w:val="0"/>
        <w:autoSpaceDN w:val="0"/>
        <w:adjustRightInd w:val="0"/>
        <w:rPr>
          <w:rFonts w:ascii="Courier New" w:hAnsi="Courier New" w:cs="Courier New"/>
          <w:sz w:val="22"/>
          <w:szCs w:val="22"/>
        </w:rPr>
      </w:pPr>
    </w:p>
    <w:p w14:paraId="384FC0EA" w14:textId="77777777" w:rsidR="00E7392D" w:rsidRPr="00E7392D" w:rsidRDefault="00E7392D" w:rsidP="00E7392D">
      <w:pPr>
        <w:autoSpaceDE w:val="0"/>
        <w:autoSpaceDN w:val="0"/>
        <w:adjustRightInd w:val="0"/>
        <w:rPr>
          <w:rFonts w:ascii="Courier New" w:hAnsi="Courier New" w:cs="Courier New"/>
          <w:sz w:val="22"/>
          <w:szCs w:val="22"/>
        </w:rPr>
      </w:pPr>
    </w:p>
    <w:p w14:paraId="66A8B21D" w14:textId="77777777" w:rsidR="00E7392D" w:rsidRPr="00E7392D" w:rsidRDefault="00E7392D" w:rsidP="00E7392D">
      <w:pPr>
        <w:autoSpaceDE w:val="0"/>
        <w:autoSpaceDN w:val="0"/>
        <w:adjustRightInd w:val="0"/>
        <w:rPr>
          <w:rFonts w:ascii="Courier New" w:hAnsi="Courier New" w:cs="Courier New"/>
          <w:sz w:val="22"/>
          <w:szCs w:val="22"/>
        </w:rPr>
      </w:pPr>
    </w:p>
    <w:p w14:paraId="70C5EBF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footer{</w:t>
      </w:r>
    </w:p>
    <w:p w14:paraId="73FA05A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100%;</w:t>
      </w:r>
    </w:p>
    <w:p w14:paraId="59B77DA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margin-top: 10px;</w:t>
      </w:r>
    </w:p>
    <w:p w14:paraId="6F5C737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background-color: rgba(0, 0, 0, 0.678);</w:t>
      </w:r>
    </w:p>
    <w:p w14:paraId="48C6897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white;</w:t>
      </w:r>
    </w:p>
    <w:p w14:paraId="0394E0D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01836C6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.main-content{</w:t>
      </w:r>
    </w:p>
    <w:p w14:paraId="29E3924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display: flex;</w:t>
      </w:r>
    </w:p>
    <w:p w14:paraId="1A6E765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1ABFE6A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.main-content .box{</w:t>
      </w:r>
    </w:p>
    <w:p w14:paraId="4F0159F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 xml:space="preserve">    flex-basis: 50%;</w:t>
      </w:r>
    </w:p>
    <w:p w14:paraId="01E55C7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 10px 20px;</w:t>
      </w:r>
    </w:p>
    <w:p w14:paraId="571A246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20F2E94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.box h2{</w:t>
      </w:r>
    </w:p>
    <w:p w14:paraId="21EBDDD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text-transform: uppercase;</w:t>
      </w:r>
    </w:p>
    <w:p w14:paraId="70AAA93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border-bottom: 5px solid white;</w:t>
      </w:r>
    </w:p>
    <w:p w14:paraId="5E2BA07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4AB6DEB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.box .content{</w:t>
      </w:r>
    </w:p>
    <w:p w14:paraId="648A561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 20px 0px 0px 0px;</w:t>
      </w:r>
    </w:p>
    <w:p w14:paraId="2A157AC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15134C7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.left .content p{</w:t>
      </w:r>
    </w:p>
    <w:p w14:paraId="2069C2A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text-align: justify;</w:t>
      </w:r>
    </w:p>
    <w:p w14:paraId="145D74C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6056F18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.left .content .social{</w:t>
      </w:r>
    </w:p>
    <w:p w14:paraId="027BC69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 20px 0px 0px 0px;</w:t>
      </w:r>
    </w:p>
    <w:p w14:paraId="617D874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27BCCB5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.left .content .social a{</w:t>
      </w:r>
    </w:p>
    <w:p w14:paraId="10D20A8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 0px 30px;</w:t>
      </w:r>
    </w:p>
    <w:p w14:paraId="64EA6D7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black;</w:t>
      </w:r>
    </w:p>
    <w:p w14:paraId="1075CC8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1233A17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.left .content .social a i{</w:t>
      </w:r>
    </w:p>
    <w:p w14:paraId="61C6574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height: 30px;</w:t>
      </w:r>
    </w:p>
    <w:p w14:paraId="1110159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30px;</w:t>
      </w:r>
    </w:p>
    <w:p w14:paraId="31191BE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 white;</w:t>
      </w:r>
    </w:p>
    <w:p w14:paraId="2B50ECF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line-height: 30px;</w:t>
      </w:r>
    </w:p>
    <w:p w14:paraId="5A9EF34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text-align: center;</w:t>
      </w:r>
    </w:p>
    <w:p w14:paraId="1EE8C6B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4px;</w:t>
      </w:r>
    </w:p>
    <w:p w14:paraId="631B0F2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2020198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transition: .3s;</w:t>
      </w:r>
    </w:p>
    <w:p w14:paraId="0A7F9D1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5CBA67C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.left .content .social a i:hover{</w:t>
      </w:r>
    </w:p>
    <w:p w14:paraId="762C10C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 greenyellow; </w:t>
      </w:r>
    </w:p>
    <w:p w14:paraId="138BF00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transform: scale(1.04);</w:t>
      </w:r>
    </w:p>
    <w:p w14:paraId="7A83A7E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white;</w:t>
      </w:r>
    </w:p>
    <w:p w14:paraId="27CE7DE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 </w:t>
      </w:r>
    </w:p>
    <w:p w14:paraId="37C0C6F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.center .content .place .fa,.center .content .contact .fa,.center .content .email .fa {</w:t>
      </w:r>
    </w:p>
    <w:p w14:paraId="799E70A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height: 40px;</w:t>
      </w:r>
    </w:p>
    <w:p w14:paraId="4E53F4C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40px;</w:t>
      </w:r>
    </w:p>
    <w:p w14:paraId="05E369B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black;</w:t>
      </w:r>
    </w:p>
    <w:p w14:paraId="005B540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margin-top: 5px;</w:t>
      </w:r>
    </w:p>
    <w:p w14:paraId="4AB302A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margin-right: 10px;</w:t>
      </w:r>
    </w:p>
    <w:p w14:paraId="507AB64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 white;</w:t>
      </w:r>
    </w:p>
    <w:p w14:paraId="0EAF038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line-height: 30px;</w:t>
      </w:r>
    </w:p>
    <w:p w14:paraId="6B272E0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text-align: center;</w:t>
      </w:r>
    </w:p>
    <w:p w14:paraId="591EAB0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4px;</w:t>
      </w:r>
    </w:p>
    <w:p w14:paraId="0893DA3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padding-top: 4px;</w:t>
      </w:r>
    </w:p>
    <w:p w14:paraId="2B279CC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transition: .3s;</w:t>
      </w:r>
    </w:p>
    <w:p w14:paraId="29B5DFC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415771B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.center .content .place .fa:hover,.center .content .contact .fa:hover,.center .content .email .fa:hover{</w:t>
      </w:r>
    </w:p>
    <w:p w14:paraId="52B28D2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 greenyellow; </w:t>
      </w:r>
    </w:p>
    <w:p w14:paraId="26DE5EA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transform: scale(1.04);</w:t>
      </w:r>
    </w:p>
    <w:p w14:paraId="3BE0D5D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white;</w:t>
      </w:r>
    </w:p>
    <w:p w14:paraId="3B78C8B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 </w:t>
      </w:r>
    </w:p>
    <w:p w14:paraId="23B9CB8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.feed{</w:t>
      </w:r>
    </w:p>
    <w:p w14:paraId="29C113B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 xml:space="preserve">    text-align: center;</w:t>
      </w:r>
    </w:p>
    <w:p w14:paraId="6F1D427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 10px;</w:t>
      </w:r>
    </w:p>
    <w:p w14:paraId="508CC9C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height: 225px;</w:t>
      </w:r>
    </w:p>
    <w:p w14:paraId="442556E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border: 1px solid silver;</w:t>
      </w:r>
    </w:p>
    <w:p w14:paraId="678452B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5px</w:t>
      </w:r>
    </w:p>
    <w:p w14:paraId="5A66B63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31690D2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.feed input[type= email]{</w:t>
      </w:r>
    </w:p>
    <w:p w14:paraId="2629B13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padding:5px;</w:t>
      </w:r>
    </w:p>
    <w:p w14:paraId="287F3E2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100%;</w:t>
      </w:r>
    </w:p>
    <w:p w14:paraId="347F3A9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0FF7EBC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button{</w:t>
      </w:r>
    </w:p>
    <w:p w14:paraId="351D163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black;</w:t>
      </w:r>
    </w:p>
    <w:p w14:paraId="37EA55E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background-color: white;</w:t>
      </w:r>
    </w:p>
    <w:p w14:paraId="33ED9C6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 10px 20px;</w:t>
      </w:r>
    </w:p>
    <w:p w14:paraId="3D95614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10px;</w:t>
      </w:r>
    </w:p>
    <w:p w14:paraId="26C1961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transition: .5s;</w:t>
      </w:r>
    </w:p>
    <w:p w14:paraId="6BA6E9A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7D5DD56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button:hover{</w:t>
      </w:r>
    </w:p>
    <w:p w14:paraId="13D18DE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 greenyellow;</w:t>
      </w:r>
    </w:p>
    <w:p w14:paraId="059F8D1C" w14:textId="0777FFDF" w:rsidR="00F14549" w:rsidRDefault="00E7392D" w:rsidP="00E7392D">
      <w:pPr>
        <w:autoSpaceDE w:val="0"/>
        <w:autoSpaceDN w:val="0"/>
        <w:adjustRightInd w:val="0"/>
        <w:rPr>
          <w:rFonts w:ascii="Courier New" w:hAnsi="Courier New" w:cs="Courier New"/>
          <w:sz w:val="22"/>
          <w:szCs w:val="22"/>
        </w:rPr>
      </w:pPr>
      <w:r>
        <w:rPr>
          <w:rFonts w:ascii="Courier New" w:hAnsi="Courier New" w:cs="Courier New"/>
          <w:sz w:val="22"/>
          <w:szCs w:val="22"/>
        </w:rPr>
        <w:tab/>
        <w:t>color: white;</w:t>
      </w:r>
    </w:p>
    <w:p w14:paraId="001EF339" w14:textId="429632E8" w:rsidR="00700921" w:rsidRPr="00F14549" w:rsidRDefault="00F14549" w:rsidP="00F14549">
      <w:pPr>
        <w:autoSpaceDE w:val="0"/>
        <w:autoSpaceDN w:val="0"/>
        <w:adjustRightInd w:val="0"/>
        <w:rPr>
          <w:rFonts w:ascii="Courier New" w:hAnsi="Courier New" w:cs="Courier New"/>
          <w:sz w:val="22"/>
          <w:szCs w:val="22"/>
        </w:rPr>
      </w:pPr>
      <w:r>
        <w:rPr>
          <w:rFonts w:ascii="Courier New" w:hAnsi="Courier New" w:cs="Courier New"/>
          <w:sz w:val="22"/>
          <w:szCs w:val="22"/>
        </w:rPr>
        <w:t>}</w:t>
      </w:r>
    </w:p>
    <w:p w14:paraId="3E65834F" w14:textId="3C19C8FB" w:rsidR="00700921" w:rsidRDefault="00700921" w:rsidP="00700921">
      <w:pPr>
        <w:pStyle w:val="Heading2"/>
        <w:ind w:left="720"/>
      </w:pPr>
      <w:bookmarkStart w:id="27" w:name="_Toc60599591"/>
      <w:bookmarkStart w:id="28" w:name="_Toc60600431"/>
      <w:r>
        <w:t>Feedback Reply:</w:t>
      </w:r>
      <w:bookmarkEnd w:id="27"/>
      <w:bookmarkEnd w:id="28"/>
    </w:p>
    <w:p w14:paraId="576B50FB" w14:textId="77777777" w:rsidR="00700921" w:rsidRPr="004D1A9F" w:rsidRDefault="00700921" w:rsidP="00700921">
      <w:pPr>
        <w:pStyle w:val="NoSpacing"/>
      </w:pPr>
      <w:r w:rsidRPr="004D1A9F">
        <w:t>Html:</w:t>
      </w:r>
    </w:p>
    <w:p w14:paraId="6847AD1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&lt;!DOCTYPE html&gt;</w:t>
      </w:r>
    </w:p>
    <w:p w14:paraId="20C8813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&lt;html&gt;</w:t>
      </w:r>
    </w:p>
    <w:p w14:paraId="4711A20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&lt;head&gt;</w:t>
      </w:r>
    </w:p>
    <w:p w14:paraId="0A819CD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&lt;meta charset="UTF-8"&gt;</w:t>
      </w:r>
    </w:p>
    <w:p w14:paraId="296BBE9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&lt;title&gt;Besties Gadget Marketing | Feedback&lt;/title&gt;</w:t>
      </w:r>
    </w:p>
    <w:p w14:paraId="257AE3A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&lt;link rel="icon" href="logo(1).jpeg" sizes="7x7"&gt;</w:t>
      </w:r>
    </w:p>
    <w:p w14:paraId="767C0D6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&lt;link rel="stylesheet" href="feedback.css"&gt;</w:t>
      </w:r>
    </w:p>
    <w:p w14:paraId="101B07C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&lt;link rel="stylesheet" href="https://stackpath.bootstrapcdn.com/font-awesome/4.7.0/css/font-awesome.min.css"&gt;</w:t>
      </w:r>
    </w:p>
    <w:p w14:paraId="7807262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&lt;/head&gt;</w:t>
      </w:r>
    </w:p>
    <w:p w14:paraId="454F887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&lt;body&gt;</w:t>
      </w:r>
    </w:p>
    <w:p w14:paraId="17336FC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&lt;header&gt;</w:t>
      </w:r>
    </w:p>
    <w:p w14:paraId="2B544617" w14:textId="77777777" w:rsidR="00E7392D" w:rsidRPr="00E7392D" w:rsidRDefault="00E7392D" w:rsidP="00E7392D">
      <w:pPr>
        <w:autoSpaceDE w:val="0"/>
        <w:autoSpaceDN w:val="0"/>
        <w:adjustRightInd w:val="0"/>
        <w:rPr>
          <w:rFonts w:ascii="Courier New" w:hAnsi="Courier New" w:cs="Courier New"/>
          <w:sz w:val="22"/>
          <w:szCs w:val="22"/>
        </w:rPr>
      </w:pPr>
    </w:p>
    <w:p w14:paraId="5B11B28D" w14:textId="77777777" w:rsidR="00E7392D" w:rsidRPr="00E7392D" w:rsidRDefault="00E7392D" w:rsidP="00E7392D">
      <w:pPr>
        <w:autoSpaceDE w:val="0"/>
        <w:autoSpaceDN w:val="0"/>
        <w:adjustRightInd w:val="0"/>
        <w:rPr>
          <w:rFonts w:ascii="Courier New" w:hAnsi="Courier New" w:cs="Courier New"/>
          <w:sz w:val="22"/>
          <w:szCs w:val="22"/>
        </w:rPr>
      </w:pPr>
    </w:p>
    <w:p w14:paraId="50FBAF0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&lt;nav&gt;</w:t>
      </w:r>
    </w:p>
    <w:p w14:paraId="6276774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class="logo"&gt;</w:t>
      </w:r>
    </w:p>
    <w:p w14:paraId="75CAF9E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 href="Home.html"&gt;&lt;img src="logo(1).jpeg"&gt;&lt;/a&gt;</w:t>
      </w:r>
    </w:p>
    <w:p w14:paraId="06E19FE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18BF64E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&lt;ul class="nav-area"&gt;</w:t>
      </w:r>
    </w:p>
    <w:p w14:paraId="018F274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&lt;li&gt;&lt;a href="Home.html"&gt;Home&lt;/a&gt;&lt;/li&gt;</w:t>
      </w:r>
    </w:p>
    <w:p w14:paraId="6BE1653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&lt;li&gt;&lt;a href="laptop.html"&gt;Laptop Brand&lt;/a&gt;&lt;/li&gt;</w:t>
      </w:r>
    </w:p>
    <w:p w14:paraId="40F5CEB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&lt;li&gt;&lt;a href="mobile.html"&gt;Mobile Devices&lt;/a&gt;&lt;/li&gt;</w:t>
      </w:r>
    </w:p>
    <w:p w14:paraId="3107598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&lt;li&gt;&lt;a href="watches.html"&gt;Digital Watches&lt;/a&gt;&lt;/li&gt;</w:t>
      </w:r>
    </w:p>
    <w:p w14:paraId="020197B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&lt;li&gt;&lt;a href="addtocart.html"&gt;</w:t>
      </w:r>
    </w:p>
    <w:p w14:paraId="1225DF8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&lt;i class="fa fa-shopping-cart"&gt;&lt;/i&gt;</w:t>
      </w:r>
    </w:p>
    <w:p w14:paraId="51FD4A0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&lt;/a&gt;&lt;/li&gt;</w:t>
      </w:r>
    </w:p>
    <w:p w14:paraId="7D0D2B4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&lt;/ul&gt;</w:t>
      </w:r>
    </w:p>
    <w:p w14:paraId="7D41587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&lt;/nav&gt;</w:t>
      </w:r>
    </w:p>
    <w:p w14:paraId="4EEBD72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p>
    <w:p w14:paraId="48AA9C4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p>
    <w:p w14:paraId="543971A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&lt;/header&gt;</w:t>
      </w:r>
    </w:p>
    <w:p w14:paraId="3ACB1B05" w14:textId="77777777" w:rsidR="00E7392D" w:rsidRPr="00E7392D" w:rsidRDefault="00E7392D" w:rsidP="00E7392D">
      <w:pPr>
        <w:autoSpaceDE w:val="0"/>
        <w:autoSpaceDN w:val="0"/>
        <w:adjustRightInd w:val="0"/>
        <w:rPr>
          <w:rFonts w:ascii="Courier New" w:hAnsi="Courier New" w:cs="Courier New"/>
          <w:sz w:val="22"/>
          <w:szCs w:val="22"/>
        </w:rPr>
      </w:pPr>
    </w:p>
    <w:p w14:paraId="1CD85D7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&lt;main&gt;</w:t>
      </w:r>
    </w:p>
    <w:p w14:paraId="338779F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&lt;div class="massage-text"&gt;</w:t>
      </w:r>
    </w:p>
    <w:p w14:paraId="6F5F1F1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&lt;h1&gt;Feedback&lt;/h1&gt; &lt;br&gt;</w:t>
      </w:r>
    </w:p>
    <w:p w14:paraId="2F37D8A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&lt;h3&gt;for your advice.&lt;br&gt;&lt;br&gt;</w:t>
      </w:r>
    </w:p>
    <w:p w14:paraId="0C7FFDF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&lt;span&gt;we will try oue best to resolve your issue&lt;/span&gt;&lt;/h3&gt; &lt;br&gt;</w:t>
      </w:r>
    </w:p>
    <w:p w14:paraId="253E275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&lt;a href="Home.html"&gt;visit again&lt;/a&gt;</w:t>
      </w:r>
    </w:p>
    <w:p w14:paraId="5C78538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&lt;/div&gt;</w:t>
      </w:r>
    </w:p>
    <w:p w14:paraId="0F2945D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&lt;/main&gt;</w:t>
      </w:r>
    </w:p>
    <w:p w14:paraId="3D696D93" w14:textId="77777777" w:rsidR="00E7392D" w:rsidRPr="00E7392D" w:rsidRDefault="00E7392D" w:rsidP="00E7392D">
      <w:pPr>
        <w:autoSpaceDE w:val="0"/>
        <w:autoSpaceDN w:val="0"/>
        <w:adjustRightInd w:val="0"/>
        <w:rPr>
          <w:rFonts w:ascii="Courier New" w:hAnsi="Courier New" w:cs="Courier New"/>
          <w:sz w:val="22"/>
          <w:szCs w:val="22"/>
        </w:rPr>
      </w:pPr>
    </w:p>
    <w:p w14:paraId="109D6EC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&lt;footer&gt;</w:t>
      </w:r>
    </w:p>
    <w:p w14:paraId="02AFA1FC" w14:textId="77777777" w:rsidR="00E7392D" w:rsidRPr="00E7392D" w:rsidRDefault="00E7392D" w:rsidP="00E7392D">
      <w:pPr>
        <w:autoSpaceDE w:val="0"/>
        <w:autoSpaceDN w:val="0"/>
        <w:adjustRightInd w:val="0"/>
        <w:rPr>
          <w:rFonts w:ascii="Courier New" w:hAnsi="Courier New" w:cs="Courier New"/>
          <w:sz w:val="22"/>
          <w:szCs w:val="22"/>
        </w:rPr>
      </w:pPr>
    </w:p>
    <w:p w14:paraId="26E6044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&lt;div class="main-content"&gt;</w:t>
      </w:r>
    </w:p>
    <w:p w14:paraId="613F1FC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 class="left box"&gt;</w:t>
      </w:r>
    </w:p>
    <w:p w14:paraId="4DB36CD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&lt;h2&gt;About Us&lt;/h2&gt;</w:t>
      </w:r>
    </w:p>
    <w:p w14:paraId="7764240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class="content"&gt;</w:t>
      </w:r>
    </w:p>
    <w:p w14:paraId="57C67D1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&lt;p&gt;Besties Gadget Marketing is one of the great Marketing website. We sell Laptop </w:t>
      </w:r>
    </w:p>
    <w:p w14:paraId="74BA2B9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and  Mobile Devices along with Digital Watches. Good Standard is the key feature</w:t>
      </w:r>
    </w:p>
    <w:p w14:paraId="2526C48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 of our Business. We provide services at International Level. We shall be oblidged to </w:t>
      </w:r>
    </w:p>
    <w:p w14:paraId="5B4D468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serve you. For furthur details, please contact us.</w:t>
      </w:r>
    </w:p>
    <w:p w14:paraId="3E9795B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&lt;/p&gt;&lt;br&gt;&lt;br&gt;</w:t>
      </w:r>
    </w:p>
    <w:p w14:paraId="5856695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class="social"&gt;</w:t>
      </w:r>
    </w:p>
    <w:p w14:paraId="0612FCE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 href="https://www.facebook.com/Zulfiqar-Electronic Devices-112570480572863/" target="_blank"&gt;</w:t>
      </w:r>
    </w:p>
    <w:p w14:paraId="217BFCE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&lt;i class = "fa  fa-facebook"&gt;&lt;/i&gt;</w:t>
      </w:r>
    </w:p>
    <w:p w14:paraId="2CA240D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w:t>
      </w:r>
    </w:p>
    <w:p w14:paraId="679DB1B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 href="https://www.instagram.com/electronicworlddevices/?igshid=wngbbfxygpzc" target="_blank"&gt;</w:t>
      </w:r>
    </w:p>
    <w:p w14:paraId="27B8D71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&lt;i class = "fa  fa-instagram"&gt;&lt;/i&gt;</w:t>
      </w:r>
    </w:p>
    <w:p w14:paraId="792033A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w:t>
      </w:r>
    </w:p>
    <w:p w14:paraId="636A13C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 href="https://twitter.com/amazingdevices?lang=en" target="_blank"&gt;</w:t>
      </w:r>
    </w:p>
    <w:p w14:paraId="7786E88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&lt;i class = "fa  fa-twitter"&gt;&lt;/i&gt;</w:t>
      </w:r>
    </w:p>
    <w:p w14:paraId="0D9283D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w:t>
      </w:r>
    </w:p>
    <w:p w14:paraId="48D7B29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 href="https://www.youtube.com/watch?v=EF0gkU26olc" target="_blank"&gt;</w:t>
      </w:r>
    </w:p>
    <w:p w14:paraId="15EAC6D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&lt;i class = "fa  fa-youtube"&gt;&lt;/i&gt;</w:t>
      </w:r>
    </w:p>
    <w:p w14:paraId="6AD9D46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w:t>
      </w:r>
    </w:p>
    <w:p w14:paraId="41B57DA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6AA1750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4F12C0A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&lt;/div&gt;</w:t>
      </w:r>
    </w:p>
    <w:p w14:paraId="1D762C0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 class="center box"&gt;</w:t>
      </w:r>
    </w:p>
    <w:p w14:paraId="5983BC1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&lt;h2&gt;Contact us&lt;/h2&gt;</w:t>
      </w:r>
    </w:p>
    <w:p w14:paraId="2DD3BD5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class="content"&gt;</w:t>
      </w:r>
    </w:p>
    <w:p w14:paraId="2F1447B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class="place"&gt;</w:t>
      </w:r>
    </w:p>
    <w:p w14:paraId="380F1FE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 href="https://www.google.com/maps/place/Zulfiqar+Electronic devices/@</w:t>
      </w:r>
    </w:p>
    <w:p w14:paraId="3747A92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31.4213236,73.0889887,17z/data=!3m1!4b1!4m5!3m4!1s0x0:0x44143</w:t>
      </w:r>
    </w:p>
    <w:p w14:paraId="5330F48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60d56b67125!8m2!3d31.4213236!4d73.0911774" target="_blank"&gt;</w:t>
      </w:r>
    </w:p>
    <w:p w14:paraId="182234E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&lt;i class="fa fa-2x fa-map-marker"&gt;&lt;/i&gt;</w:t>
      </w:r>
    </w:p>
    <w:p w14:paraId="7353D1B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w:t>
      </w:r>
    </w:p>
    <w:p w14:paraId="71A2215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 &gt;Mall Road Near Civil Hospital, Faisalabad.&lt;/span&gt;</w:t>
      </w:r>
    </w:p>
    <w:p w14:paraId="73E6E79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7C4F80F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class="contact"&gt;</w:t>
      </w:r>
    </w:p>
    <w:p w14:paraId="1113805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 class="fa fa-2x fa-phone"&gt;&lt;/span&gt;</w:t>
      </w:r>
    </w:p>
    <w:p w14:paraId="342F3FC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 &gt;(041) 2640722&lt;/span&gt;</w:t>
      </w:r>
    </w:p>
    <w:p w14:paraId="13AE9BA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2C95E76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class="email"&gt;</w:t>
      </w:r>
    </w:p>
    <w:p w14:paraId="0DDC1C5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 class="fa fa-2x fa-envelope"&gt;&lt;/span&gt;</w:t>
      </w:r>
    </w:p>
    <w:p w14:paraId="5036E92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 &gt;XXXXXX@gmail.com&lt;/span&gt;</w:t>
      </w:r>
    </w:p>
    <w:p w14:paraId="659A561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6CE514D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p>
    <w:p w14:paraId="2B5DFC5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&lt;/div&gt;</w:t>
      </w:r>
    </w:p>
    <w:p w14:paraId="4FA7375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 class="right box"&gt;</w:t>
      </w:r>
    </w:p>
    <w:p w14:paraId="5D03610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&lt;h2&gt;Feedback&lt;/h2&gt;</w:t>
      </w:r>
    </w:p>
    <w:p w14:paraId="65AECBA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class="content"&gt;</w:t>
      </w:r>
    </w:p>
    <w:p w14:paraId="7DC855C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&lt;form class = "feed" action="feedback.html" target="_blank"&gt;</w:t>
      </w:r>
    </w:p>
    <w:p w14:paraId="0990B54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class="email"&gt;</w:t>
      </w:r>
    </w:p>
    <w:p w14:paraId="0F86240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class="text"&gt;Email&lt;/div&gt;</w:t>
      </w:r>
    </w:p>
    <w:p w14:paraId="2820065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&lt;input type="email" required placeholder="Email"&gt;</w:t>
      </w:r>
    </w:p>
    <w:p w14:paraId="6FA0187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6BD847E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&lt;br&gt;</w:t>
      </w:r>
    </w:p>
    <w:p w14:paraId="634C4B1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class="msg"&gt;</w:t>
      </w:r>
    </w:p>
    <w:p w14:paraId="00EA15F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class="text"&gt;Massage&lt;/div&gt;</w:t>
      </w:r>
    </w:p>
    <w:p w14:paraId="2F595F5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&lt;textarea cols="50" rows="5" required placeholder="Pleaase, Enter your Message Here"&gt;&lt;/textarea&gt;</w:t>
      </w:r>
    </w:p>
    <w:p w14:paraId="12AACEA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3DC6469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class="btn"&gt;</w:t>
      </w:r>
    </w:p>
    <w:p w14:paraId="7A8F5C0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&lt;button type="submit"&gt;Send&lt;/button&gt;</w:t>
      </w:r>
    </w:p>
    <w:p w14:paraId="68CB0F4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5115E53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&lt;/form&gt;</w:t>
      </w:r>
    </w:p>
    <w:p w14:paraId="50085C2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p>
    <w:p w14:paraId="6BC536B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&lt;/div&gt;</w:t>
      </w:r>
    </w:p>
    <w:p w14:paraId="07CFDFF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&lt;/div&gt;</w:t>
      </w:r>
    </w:p>
    <w:p w14:paraId="4CCF10DE" w14:textId="77777777" w:rsidR="00E7392D" w:rsidRPr="00E7392D" w:rsidRDefault="00E7392D" w:rsidP="00E7392D">
      <w:pPr>
        <w:autoSpaceDE w:val="0"/>
        <w:autoSpaceDN w:val="0"/>
        <w:adjustRightInd w:val="0"/>
        <w:rPr>
          <w:rFonts w:ascii="Courier New" w:hAnsi="Courier New" w:cs="Courier New"/>
          <w:sz w:val="22"/>
          <w:szCs w:val="22"/>
        </w:rPr>
      </w:pPr>
    </w:p>
    <w:p w14:paraId="3EC6F934" w14:textId="77777777" w:rsidR="00E7392D" w:rsidRPr="00E7392D" w:rsidRDefault="00E7392D" w:rsidP="00E7392D">
      <w:pPr>
        <w:autoSpaceDE w:val="0"/>
        <w:autoSpaceDN w:val="0"/>
        <w:adjustRightInd w:val="0"/>
        <w:rPr>
          <w:rFonts w:ascii="Courier New" w:hAnsi="Courier New" w:cs="Courier New"/>
          <w:sz w:val="22"/>
          <w:szCs w:val="22"/>
        </w:rPr>
      </w:pPr>
    </w:p>
    <w:p w14:paraId="7253109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&lt;/footer&gt;</w:t>
      </w:r>
    </w:p>
    <w:p w14:paraId="77B03C6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&lt;/body&gt;</w:t>
      </w:r>
    </w:p>
    <w:p w14:paraId="4B0E88E5" w14:textId="64A99B97" w:rsidR="00700921" w:rsidRPr="00497634" w:rsidRDefault="00497634" w:rsidP="00E7392D">
      <w:pPr>
        <w:autoSpaceDE w:val="0"/>
        <w:autoSpaceDN w:val="0"/>
        <w:adjustRightInd w:val="0"/>
        <w:rPr>
          <w:rFonts w:ascii="Courier New" w:hAnsi="Courier New" w:cs="Courier New"/>
          <w:sz w:val="22"/>
          <w:szCs w:val="22"/>
        </w:rPr>
      </w:pPr>
      <w:r>
        <w:rPr>
          <w:rFonts w:ascii="Courier New" w:hAnsi="Courier New" w:cs="Courier New"/>
          <w:sz w:val="22"/>
          <w:szCs w:val="22"/>
        </w:rPr>
        <w:t>&lt;/html&gt;</w:t>
      </w:r>
    </w:p>
    <w:p w14:paraId="07A69F9F" w14:textId="77777777" w:rsidR="00700921" w:rsidRDefault="00700921" w:rsidP="00700921">
      <w:pPr>
        <w:pStyle w:val="NoSpacing"/>
      </w:pPr>
      <w:r>
        <w:t>CSS:</w:t>
      </w:r>
    </w:p>
    <w:p w14:paraId="4376CFD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w:t>
      </w:r>
    </w:p>
    <w:p w14:paraId="40100A9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margin: 0;</w:t>
      </w:r>
    </w:p>
    <w:p w14:paraId="42728E5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 0;</w:t>
      </w:r>
    </w:p>
    <w:p w14:paraId="3FCB200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box-sizing: border-box;</w:t>
      </w:r>
    </w:p>
    <w:p w14:paraId="6E99965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152A99D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body {</w:t>
      </w:r>
    </w:p>
    <w:p w14:paraId="1E5BE8E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 xml:space="preserve">font-family: 'Poppins', sans-serif; </w:t>
      </w:r>
    </w:p>
    <w:p w14:paraId="4703AB8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width: 100%;</w:t>
      </w:r>
    </w:p>
    <w:p w14:paraId="72D9502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height:100vh;</w:t>
      </w:r>
    </w:p>
    <w:p w14:paraId="15E50C1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background-image:url("Background/feedback(1).jpeg");</w:t>
      </w:r>
    </w:p>
    <w:p w14:paraId="0F0E788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background-size: cover;</w:t>
      </w:r>
    </w:p>
    <w:p w14:paraId="3931705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background-attachment: fixed;</w:t>
      </w:r>
    </w:p>
    <w:p w14:paraId="38AE6E2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16C5884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nav </w:t>
      </w:r>
    </w:p>
    <w:p w14:paraId="3309835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0EFFF33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ab/>
        <w:t>background: rgba(0, 0, 0, 0.3);</w:t>
      </w:r>
    </w:p>
    <w:p w14:paraId="0C21C28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height: 15vh;</w:t>
      </w:r>
    </w:p>
    <w:p w14:paraId="06303DB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03BD31D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.nav-area {</w:t>
      </w:r>
    </w:p>
    <w:p w14:paraId="0C2D9EB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float: right;</w:t>
      </w:r>
    </w:p>
    <w:p w14:paraId="4D2F4A6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list-style: none;</w:t>
      </w:r>
    </w:p>
    <w:p w14:paraId="2A46C69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margin-top: 30px;</w:t>
      </w:r>
    </w:p>
    <w:p w14:paraId="783D288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5D49B50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.nav-area li {</w:t>
      </w:r>
    </w:p>
    <w:p w14:paraId="6FB3185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display: inline-block;</w:t>
      </w:r>
    </w:p>
    <w:p w14:paraId="44BAE94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5193161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.nav-area li a {</w:t>
      </w:r>
    </w:p>
    <w:p w14:paraId="12C3420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color: #fff;</w:t>
      </w:r>
    </w:p>
    <w:p w14:paraId="67C8DFE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text-decoration: none;</w:t>
      </w:r>
    </w:p>
    <w:p w14:paraId="2043A20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 5px 30px;</w:t>
      </w:r>
    </w:p>
    <w:p w14:paraId="5DAC987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font-family: poppins;</w:t>
      </w:r>
    </w:p>
    <w:p w14:paraId="41624C4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font-size: 16px;</w:t>
      </w:r>
    </w:p>
    <w:p w14:paraId="7315E07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text-transform: uppercase;</w:t>
      </w:r>
    </w:p>
    <w:p w14:paraId="2952164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p>
    <w:p w14:paraId="4D2E10E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7B4AC5E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.nav-area li a:hover {</w:t>
      </w:r>
    </w:p>
    <w:p w14:paraId="7E972F4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background: rgba(2, 243, 223, 0.712);</w:t>
      </w:r>
    </w:p>
    <w:p w14:paraId="08FD49C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color: #333;</w:t>
      </w:r>
    </w:p>
    <w:p w14:paraId="780322F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30px 0px;</w:t>
      </w:r>
    </w:p>
    <w:p w14:paraId="2B60496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transition: all .5s ease;</w:t>
      </w:r>
    </w:p>
    <w:p w14:paraId="27EBA8D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transition-delay: 5ms;</w:t>
      </w:r>
    </w:p>
    <w:p w14:paraId="16B9061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532B6CD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.logo {</w:t>
      </w:r>
    </w:p>
    <w:p w14:paraId="43FBF8D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float: left;</w:t>
      </w:r>
    </w:p>
    <w:p w14:paraId="3486C79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padding-left: 50px;</w:t>
      </w:r>
    </w:p>
    <w:p w14:paraId="31A3EA7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padding-top:5px;</w:t>
      </w:r>
    </w:p>
    <w:p w14:paraId="78676FD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333A47F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.logo img {</w:t>
      </w:r>
    </w:p>
    <w:p w14:paraId="5DE6FBA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13vh;</w:t>
      </w:r>
    </w:p>
    <w:p w14:paraId="0150653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cursor: pointer;</w:t>
      </w:r>
    </w:p>
    <w:p w14:paraId="044705D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border-radius:90%;</w:t>
      </w:r>
    </w:p>
    <w:p w14:paraId="33B8827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487207BF" w14:textId="77777777" w:rsidR="00E7392D" w:rsidRPr="00E7392D" w:rsidRDefault="00E7392D" w:rsidP="00E7392D">
      <w:pPr>
        <w:autoSpaceDE w:val="0"/>
        <w:autoSpaceDN w:val="0"/>
        <w:adjustRightInd w:val="0"/>
        <w:rPr>
          <w:rFonts w:ascii="Courier New" w:hAnsi="Courier New" w:cs="Courier New"/>
          <w:sz w:val="22"/>
          <w:szCs w:val="22"/>
        </w:rPr>
      </w:pPr>
    </w:p>
    <w:p w14:paraId="59A0163F" w14:textId="77777777" w:rsidR="00E7392D" w:rsidRPr="00E7392D" w:rsidRDefault="00E7392D" w:rsidP="00E7392D">
      <w:pPr>
        <w:autoSpaceDE w:val="0"/>
        <w:autoSpaceDN w:val="0"/>
        <w:adjustRightInd w:val="0"/>
        <w:rPr>
          <w:rFonts w:ascii="Courier New" w:hAnsi="Courier New" w:cs="Courier New"/>
          <w:sz w:val="22"/>
          <w:szCs w:val="22"/>
        </w:rPr>
      </w:pPr>
    </w:p>
    <w:p w14:paraId="6D824799" w14:textId="77777777" w:rsidR="00E7392D" w:rsidRPr="00E7392D" w:rsidRDefault="00E7392D" w:rsidP="00E7392D">
      <w:pPr>
        <w:autoSpaceDE w:val="0"/>
        <w:autoSpaceDN w:val="0"/>
        <w:adjustRightInd w:val="0"/>
        <w:rPr>
          <w:rFonts w:ascii="Courier New" w:hAnsi="Courier New" w:cs="Courier New"/>
          <w:sz w:val="22"/>
          <w:szCs w:val="22"/>
        </w:rPr>
      </w:pPr>
    </w:p>
    <w:p w14:paraId="3A01BB2F" w14:textId="77777777" w:rsidR="00E7392D" w:rsidRPr="00E7392D" w:rsidRDefault="00E7392D" w:rsidP="00E7392D">
      <w:pPr>
        <w:autoSpaceDE w:val="0"/>
        <w:autoSpaceDN w:val="0"/>
        <w:adjustRightInd w:val="0"/>
        <w:rPr>
          <w:rFonts w:ascii="Courier New" w:hAnsi="Courier New" w:cs="Courier New"/>
          <w:sz w:val="22"/>
          <w:szCs w:val="22"/>
        </w:rPr>
      </w:pPr>
    </w:p>
    <w:p w14:paraId="6F76C4A0" w14:textId="77777777" w:rsidR="00E7392D" w:rsidRPr="00E7392D" w:rsidRDefault="00E7392D" w:rsidP="00E7392D">
      <w:pPr>
        <w:autoSpaceDE w:val="0"/>
        <w:autoSpaceDN w:val="0"/>
        <w:adjustRightInd w:val="0"/>
        <w:rPr>
          <w:rFonts w:ascii="Courier New" w:hAnsi="Courier New" w:cs="Courier New"/>
          <w:sz w:val="22"/>
          <w:szCs w:val="22"/>
        </w:rPr>
      </w:pPr>
    </w:p>
    <w:p w14:paraId="3A62241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main */</w:t>
      </w:r>
    </w:p>
    <w:p w14:paraId="620E500E" w14:textId="77777777" w:rsidR="00E7392D" w:rsidRPr="00E7392D" w:rsidRDefault="00E7392D" w:rsidP="00E7392D">
      <w:pPr>
        <w:autoSpaceDE w:val="0"/>
        <w:autoSpaceDN w:val="0"/>
        <w:adjustRightInd w:val="0"/>
        <w:rPr>
          <w:rFonts w:ascii="Courier New" w:hAnsi="Courier New" w:cs="Courier New"/>
          <w:sz w:val="22"/>
          <w:szCs w:val="22"/>
        </w:rPr>
      </w:pPr>
    </w:p>
    <w:p w14:paraId="5A22058C" w14:textId="77777777" w:rsidR="00E7392D" w:rsidRPr="00E7392D" w:rsidRDefault="00E7392D" w:rsidP="00E7392D">
      <w:pPr>
        <w:autoSpaceDE w:val="0"/>
        <w:autoSpaceDN w:val="0"/>
        <w:adjustRightInd w:val="0"/>
        <w:rPr>
          <w:rFonts w:ascii="Courier New" w:hAnsi="Courier New" w:cs="Courier New"/>
          <w:sz w:val="22"/>
          <w:szCs w:val="22"/>
        </w:rPr>
      </w:pPr>
    </w:p>
    <w:p w14:paraId="663BAB3E" w14:textId="77777777" w:rsidR="00E7392D" w:rsidRPr="00E7392D" w:rsidRDefault="00E7392D" w:rsidP="00E7392D">
      <w:pPr>
        <w:autoSpaceDE w:val="0"/>
        <w:autoSpaceDN w:val="0"/>
        <w:adjustRightInd w:val="0"/>
        <w:rPr>
          <w:rFonts w:ascii="Courier New" w:hAnsi="Courier New" w:cs="Courier New"/>
          <w:sz w:val="22"/>
          <w:szCs w:val="22"/>
        </w:rPr>
      </w:pPr>
    </w:p>
    <w:p w14:paraId="1A254C22" w14:textId="77777777" w:rsidR="00E7392D" w:rsidRPr="00E7392D" w:rsidRDefault="00E7392D" w:rsidP="00E7392D">
      <w:pPr>
        <w:autoSpaceDE w:val="0"/>
        <w:autoSpaceDN w:val="0"/>
        <w:adjustRightInd w:val="0"/>
        <w:rPr>
          <w:rFonts w:ascii="Courier New" w:hAnsi="Courier New" w:cs="Courier New"/>
          <w:sz w:val="22"/>
          <w:szCs w:val="22"/>
        </w:rPr>
      </w:pPr>
    </w:p>
    <w:p w14:paraId="23E66954" w14:textId="77777777" w:rsidR="00E7392D" w:rsidRPr="00E7392D" w:rsidRDefault="00E7392D" w:rsidP="00E7392D">
      <w:pPr>
        <w:autoSpaceDE w:val="0"/>
        <w:autoSpaceDN w:val="0"/>
        <w:adjustRightInd w:val="0"/>
        <w:rPr>
          <w:rFonts w:ascii="Courier New" w:hAnsi="Courier New" w:cs="Courier New"/>
          <w:sz w:val="22"/>
          <w:szCs w:val="22"/>
        </w:rPr>
      </w:pPr>
    </w:p>
    <w:p w14:paraId="59637F1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.massage-text {</w:t>
      </w:r>
    </w:p>
    <w:p w14:paraId="590FDC2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width: 600px;</w:t>
      </w:r>
    </w:p>
    <w:p w14:paraId="507D26C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height: 300px;</w:t>
      </w:r>
    </w:p>
    <w:p w14:paraId="6C46322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font-style: italic;</w:t>
      </w:r>
    </w:p>
    <w:p w14:paraId="5BFEFE6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font-family: 'Times New Roman', Times, serif;</w:t>
      </w:r>
    </w:p>
    <w:p w14:paraId="60726F3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 auto;</w:t>
      </w:r>
    </w:p>
    <w:p w14:paraId="2120600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margin-top: 10%;</w:t>
      </w:r>
    </w:p>
    <w:p w14:paraId="720FB87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text-align: center;</w:t>
      </w:r>
    </w:p>
    <w:p w14:paraId="6025811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w:t>
      </w:r>
    </w:p>
    <w:p w14:paraId="19D6BFA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.massage-text h1 {</w:t>
      </w:r>
    </w:p>
    <w:p w14:paraId="5E83312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color: #fff;</w:t>
      </w:r>
    </w:p>
    <w:p w14:paraId="6A01639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text-transform: uppercase;</w:t>
      </w:r>
    </w:p>
    <w:p w14:paraId="525630B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font-size: 60px;</w:t>
      </w:r>
    </w:p>
    <w:p w14:paraId="4F985B7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22F99C6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.massage-text h3 {</w:t>
      </w:r>
    </w:p>
    <w:p w14:paraId="5CF2E44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#00fecb;</w:t>
      </w:r>
    </w:p>
    <w:p w14:paraId="6D2C5A1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text-transform: uppercase;</w:t>
      </w:r>
    </w:p>
    <w:p w14:paraId="598956E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font-size: 20px;</w:t>
      </w:r>
    </w:p>
    <w:p w14:paraId="04D7FCC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6D09AA8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.massage-text h3 span{</w:t>
      </w:r>
    </w:p>
    <w:p w14:paraId="26E09C8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#fff;</w:t>
      </w:r>
    </w:p>
    <w:p w14:paraId="11E258B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text-transform: uppercase;</w:t>
      </w:r>
    </w:p>
    <w:p w14:paraId="337129C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font-size: 20px;</w:t>
      </w:r>
    </w:p>
    <w:p w14:paraId="175BDEC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3A7F4AD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.massage-text a {</w:t>
      </w:r>
    </w:p>
    <w:p w14:paraId="406626C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border: 1px solid #fff;</w:t>
      </w:r>
    </w:p>
    <w:p w14:paraId="29EAFEA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 10px 25px;</w:t>
      </w:r>
    </w:p>
    <w:p w14:paraId="3739373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text-decoration: none;</w:t>
      </w:r>
    </w:p>
    <w:p w14:paraId="2909442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text-transform: uppercase;</w:t>
      </w:r>
    </w:p>
    <w:p w14:paraId="638864F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font-size: 14px;</w:t>
      </w:r>
    </w:p>
    <w:p w14:paraId="0295EE3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#fff;</w:t>
      </w:r>
    </w:p>
    <w:p w14:paraId="4CE053F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5px;</w:t>
      </w:r>
    </w:p>
    <w:p w14:paraId="550266C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582EB42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.massage-text a:hover {</w:t>
      </w:r>
    </w:p>
    <w:p w14:paraId="12C2AC7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background: #fff;</w:t>
      </w:r>
    </w:p>
    <w:p w14:paraId="515F18B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color: #333;</w:t>
      </w:r>
    </w:p>
    <w:p w14:paraId="4843E2E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6F6450CB" w14:textId="77777777" w:rsidR="00E7392D" w:rsidRPr="00E7392D" w:rsidRDefault="00E7392D" w:rsidP="00E7392D">
      <w:pPr>
        <w:autoSpaceDE w:val="0"/>
        <w:autoSpaceDN w:val="0"/>
        <w:adjustRightInd w:val="0"/>
        <w:rPr>
          <w:rFonts w:ascii="Courier New" w:hAnsi="Courier New" w:cs="Courier New"/>
          <w:sz w:val="22"/>
          <w:szCs w:val="22"/>
        </w:rPr>
      </w:pPr>
    </w:p>
    <w:p w14:paraId="767C6145" w14:textId="77777777" w:rsidR="00E7392D" w:rsidRPr="00E7392D" w:rsidRDefault="00E7392D" w:rsidP="00E7392D">
      <w:pPr>
        <w:autoSpaceDE w:val="0"/>
        <w:autoSpaceDN w:val="0"/>
        <w:adjustRightInd w:val="0"/>
        <w:rPr>
          <w:rFonts w:ascii="Courier New" w:hAnsi="Courier New" w:cs="Courier New"/>
          <w:sz w:val="22"/>
          <w:szCs w:val="22"/>
        </w:rPr>
      </w:pPr>
    </w:p>
    <w:p w14:paraId="1CAC9911" w14:textId="77777777" w:rsidR="00E7392D" w:rsidRPr="00E7392D" w:rsidRDefault="00E7392D" w:rsidP="00E7392D">
      <w:pPr>
        <w:autoSpaceDE w:val="0"/>
        <w:autoSpaceDN w:val="0"/>
        <w:adjustRightInd w:val="0"/>
        <w:rPr>
          <w:rFonts w:ascii="Courier New" w:hAnsi="Courier New" w:cs="Courier New"/>
          <w:sz w:val="22"/>
          <w:szCs w:val="22"/>
        </w:rPr>
      </w:pPr>
    </w:p>
    <w:p w14:paraId="2478E48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footer{</w:t>
      </w:r>
    </w:p>
    <w:p w14:paraId="4CE440E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100%;</w:t>
      </w:r>
    </w:p>
    <w:p w14:paraId="6B9B7FD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margin-top: 10px;</w:t>
      </w:r>
    </w:p>
    <w:p w14:paraId="478345D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background-color: rgba(0, 0, 0, 0.678);</w:t>
      </w:r>
    </w:p>
    <w:p w14:paraId="121B764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white;</w:t>
      </w:r>
    </w:p>
    <w:p w14:paraId="4294DFC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64599D4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.main-content{</w:t>
      </w:r>
    </w:p>
    <w:p w14:paraId="5CF45BC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display: flex;</w:t>
      </w:r>
    </w:p>
    <w:p w14:paraId="2572B69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3CD3A70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.main-content .box{</w:t>
      </w:r>
    </w:p>
    <w:p w14:paraId="1EBABDA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flex-basis: 50%;</w:t>
      </w:r>
    </w:p>
    <w:p w14:paraId="7D09DBB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 10px 20px;</w:t>
      </w:r>
    </w:p>
    <w:p w14:paraId="7E401DC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7CC4459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.box h2{</w:t>
      </w:r>
    </w:p>
    <w:p w14:paraId="10ADD4D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text-transform: uppercase;</w:t>
      </w:r>
    </w:p>
    <w:p w14:paraId="77CC38F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border-bottom: 5px solid white;</w:t>
      </w:r>
    </w:p>
    <w:p w14:paraId="70B2404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0159015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.box .content{</w:t>
      </w:r>
    </w:p>
    <w:p w14:paraId="4E964CB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 20px 0px 0px 0px;</w:t>
      </w:r>
    </w:p>
    <w:p w14:paraId="7708D81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29572C6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.left .content p{</w:t>
      </w:r>
    </w:p>
    <w:p w14:paraId="104FF01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text-align: justify;</w:t>
      </w:r>
    </w:p>
    <w:p w14:paraId="65BA9FC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4390BE6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.left .content .social{</w:t>
      </w:r>
    </w:p>
    <w:p w14:paraId="22E5743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 xml:space="preserve">    margin: 20px 0px 0px 0px;</w:t>
      </w:r>
    </w:p>
    <w:p w14:paraId="57A788E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513B6DC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.left .content .social a{</w:t>
      </w:r>
    </w:p>
    <w:p w14:paraId="6FEFCBD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 0px 30px;</w:t>
      </w:r>
    </w:p>
    <w:p w14:paraId="5D6C527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black;</w:t>
      </w:r>
    </w:p>
    <w:p w14:paraId="1FA5A5F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30DD71D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.left .content .social a i{</w:t>
      </w:r>
    </w:p>
    <w:p w14:paraId="3A650EE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height: 30px;</w:t>
      </w:r>
    </w:p>
    <w:p w14:paraId="51F9D74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30px;</w:t>
      </w:r>
    </w:p>
    <w:p w14:paraId="78C3FE4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 white;</w:t>
      </w:r>
    </w:p>
    <w:p w14:paraId="11FEDAF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line-height: 30px;</w:t>
      </w:r>
    </w:p>
    <w:p w14:paraId="7921E77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text-align: center;</w:t>
      </w:r>
    </w:p>
    <w:p w14:paraId="24B924C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4px;</w:t>
      </w:r>
    </w:p>
    <w:p w14:paraId="6DC5E0C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5B4C37D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transition: .3s;</w:t>
      </w:r>
    </w:p>
    <w:p w14:paraId="1607D48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4572191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.left .content .social a i:hover{</w:t>
      </w:r>
    </w:p>
    <w:p w14:paraId="45384D9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 greenyellow; </w:t>
      </w:r>
    </w:p>
    <w:p w14:paraId="1C06288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transform: scale(1.04);</w:t>
      </w:r>
    </w:p>
    <w:p w14:paraId="334C6D4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white;</w:t>
      </w:r>
    </w:p>
    <w:p w14:paraId="1608E7C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 </w:t>
      </w:r>
    </w:p>
    <w:p w14:paraId="6EB1875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.center .content .place .fa,.center .content .contact .fa,.center .content .email .fa {</w:t>
      </w:r>
    </w:p>
    <w:p w14:paraId="2BA2666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height: 40px;</w:t>
      </w:r>
    </w:p>
    <w:p w14:paraId="103F6E0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40px;</w:t>
      </w:r>
    </w:p>
    <w:p w14:paraId="6C6D295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black;</w:t>
      </w:r>
    </w:p>
    <w:p w14:paraId="32D7887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margin-top: 5px;</w:t>
      </w:r>
    </w:p>
    <w:p w14:paraId="119ABD9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margin-right: 10px;</w:t>
      </w:r>
    </w:p>
    <w:p w14:paraId="7868B99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 white;</w:t>
      </w:r>
    </w:p>
    <w:p w14:paraId="64A6128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line-height: 30px;</w:t>
      </w:r>
    </w:p>
    <w:p w14:paraId="5222ACE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text-align: center;</w:t>
      </w:r>
    </w:p>
    <w:p w14:paraId="1750C3B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4px;</w:t>
      </w:r>
    </w:p>
    <w:p w14:paraId="106FE44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padding-top: 4px;</w:t>
      </w:r>
    </w:p>
    <w:p w14:paraId="2F9500C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transition: .3s;</w:t>
      </w:r>
    </w:p>
    <w:p w14:paraId="024BF11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366BEF0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.center .content .place .fa:hover,.center .content .contact .fa:hover,.center .content .email .fa:hover{</w:t>
      </w:r>
    </w:p>
    <w:p w14:paraId="65BE58F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 greenyellow; </w:t>
      </w:r>
    </w:p>
    <w:p w14:paraId="526879D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transform: scale(1.04);</w:t>
      </w:r>
    </w:p>
    <w:p w14:paraId="0D15F83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white;</w:t>
      </w:r>
    </w:p>
    <w:p w14:paraId="1EE0B6D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 </w:t>
      </w:r>
    </w:p>
    <w:p w14:paraId="2DD333E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.feed{</w:t>
      </w:r>
    </w:p>
    <w:p w14:paraId="1A7B81B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text-align: center;</w:t>
      </w:r>
    </w:p>
    <w:p w14:paraId="0F2CC81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 10px;</w:t>
      </w:r>
    </w:p>
    <w:p w14:paraId="4404D61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height: 225px;</w:t>
      </w:r>
    </w:p>
    <w:p w14:paraId="089567D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border: 1px solid silver;</w:t>
      </w:r>
    </w:p>
    <w:p w14:paraId="66BCEA1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5px</w:t>
      </w:r>
    </w:p>
    <w:p w14:paraId="786D1F1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0D4D972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.feed input[type= email]{</w:t>
      </w:r>
    </w:p>
    <w:p w14:paraId="74ADAEF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padding:5px;</w:t>
      </w:r>
    </w:p>
    <w:p w14:paraId="461EA2E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100%;</w:t>
      </w:r>
    </w:p>
    <w:p w14:paraId="205C825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17FFFD5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button{</w:t>
      </w:r>
    </w:p>
    <w:p w14:paraId="52A7015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black;</w:t>
      </w:r>
    </w:p>
    <w:p w14:paraId="6BEB67C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background-color: white;</w:t>
      </w:r>
    </w:p>
    <w:p w14:paraId="40F9433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 10px 20px;</w:t>
      </w:r>
    </w:p>
    <w:p w14:paraId="3593790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 xml:space="preserve">    border-radius: 10px;</w:t>
      </w:r>
    </w:p>
    <w:p w14:paraId="7597E82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transition: .5s;</w:t>
      </w:r>
    </w:p>
    <w:p w14:paraId="5FB1E06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45F9DCB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button:hover{</w:t>
      </w:r>
    </w:p>
    <w:p w14:paraId="1D94BBB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 greenyellow;</w:t>
      </w:r>
    </w:p>
    <w:p w14:paraId="6DF1F22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color: white;</w:t>
      </w:r>
    </w:p>
    <w:p w14:paraId="7C07356C" w14:textId="6619565F" w:rsidR="00214FC5" w:rsidRPr="00515351" w:rsidRDefault="00515351" w:rsidP="00E7392D">
      <w:pPr>
        <w:autoSpaceDE w:val="0"/>
        <w:autoSpaceDN w:val="0"/>
        <w:adjustRightInd w:val="0"/>
        <w:rPr>
          <w:rFonts w:ascii="Courier New" w:hAnsi="Courier New" w:cs="Courier New"/>
          <w:sz w:val="22"/>
          <w:szCs w:val="22"/>
        </w:rPr>
      </w:pPr>
      <w:r>
        <w:rPr>
          <w:rFonts w:ascii="Courier New" w:hAnsi="Courier New" w:cs="Courier New"/>
          <w:sz w:val="22"/>
          <w:szCs w:val="22"/>
        </w:rPr>
        <w:t>}</w:t>
      </w:r>
    </w:p>
    <w:sectPr w:rsidR="00214FC5" w:rsidRPr="00515351" w:rsidSect="00A6481E">
      <w:pgSz w:w="12240" w:h="15840" w:code="1"/>
      <w:pgMar w:top="720" w:right="720" w:bottom="1080" w:left="720" w:header="144" w:footer="432"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434881" w14:textId="77777777" w:rsidR="00756940" w:rsidRDefault="00756940" w:rsidP="001205A1">
      <w:r>
        <w:separator/>
      </w:r>
    </w:p>
  </w:endnote>
  <w:endnote w:type="continuationSeparator" w:id="0">
    <w:p w14:paraId="7D3A7707" w14:textId="77777777" w:rsidR="00756940" w:rsidRDefault="00756940" w:rsidP="001205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97884697"/>
      <w:docPartObj>
        <w:docPartGallery w:val="Page Numbers (Bottom of Page)"/>
        <w:docPartUnique/>
      </w:docPartObj>
    </w:sdtPr>
    <w:sdtContent>
      <w:p w14:paraId="11FF6015" w14:textId="77777777" w:rsidR="00E01605" w:rsidRDefault="00E01605" w:rsidP="00E0160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D15C313" w14:textId="77777777" w:rsidR="00E01605" w:rsidRDefault="00E01605" w:rsidP="001205A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45D589" w14:textId="14BD1E71" w:rsidR="00E01605" w:rsidRDefault="00E01605" w:rsidP="00D42E84">
    <w:pPr>
      <w:pStyle w:val="Footer"/>
      <w:framePr w:wrap="none" w:vAnchor="text" w:hAnchor="margin" w:xAlign="right" w:y="1"/>
      <w:rPr>
        <w:rStyle w:val="PageNumber"/>
      </w:rPr>
    </w:pPr>
  </w:p>
  <w:p w14:paraId="3A26E06D" w14:textId="77777777" w:rsidR="00E01605" w:rsidRDefault="00E0160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9B40B3" w14:textId="77777777" w:rsidR="00E01605" w:rsidRDefault="00E016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569978" w14:textId="77777777" w:rsidR="00756940" w:rsidRDefault="00756940" w:rsidP="001205A1">
      <w:r>
        <w:separator/>
      </w:r>
    </w:p>
  </w:footnote>
  <w:footnote w:type="continuationSeparator" w:id="0">
    <w:p w14:paraId="39611E59" w14:textId="77777777" w:rsidR="00756940" w:rsidRDefault="00756940" w:rsidP="001205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95CD8" w14:textId="77777777" w:rsidR="00E01605" w:rsidRDefault="00E0160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4762564"/>
      <w:docPartObj>
        <w:docPartGallery w:val="Page Numbers (Top of Page)"/>
        <w:docPartUnique/>
      </w:docPartObj>
    </w:sdtPr>
    <w:sdtEndPr>
      <w:rPr>
        <w:noProof/>
      </w:rPr>
    </w:sdtEndPr>
    <w:sdtContent>
      <w:p w14:paraId="259BA5BF" w14:textId="2AC63464" w:rsidR="00E01605" w:rsidRDefault="00E01605">
        <w:pPr>
          <w:pStyle w:val="Header"/>
          <w:jc w:val="right"/>
        </w:pPr>
        <w:r>
          <w:fldChar w:fldCharType="begin"/>
        </w:r>
        <w:r>
          <w:instrText xml:space="preserve"> PAGE   \* MERGEFORMAT </w:instrText>
        </w:r>
        <w:r>
          <w:fldChar w:fldCharType="separate"/>
        </w:r>
        <w:r w:rsidR="00AB1C95">
          <w:rPr>
            <w:noProof/>
          </w:rPr>
          <w:t>4</w:t>
        </w:r>
        <w:r>
          <w:rPr>
            <w:noProof/>
          </w:rPr>
          <w:fldChar w:fldCharType="end"/>
        </w:r>
      </w:p>
    </w:sdtContent>
  </w:sdt>
  <w:p w14:paraId="58769D37" w14:textId="77777777" w:rsidR="00E01605" w:rsidRDefault="00E0160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2586818"/>
      <w:docPartObj>
        <w:docPartGallery w:val="Page Numbers (Top of Page)"/>
        <w:docPartUnique/>
      </w:docPartObj>
    </w:sdtPr>
    <w:sdtEndPr>
      <w:rPr>
        <w:noProof/>
      </w:rPr>
    </w:sdtEndPr>
    <w:sdtContent>
      <w:p w14:paraId="31D39C94" w14:textId="63174292" w:rsidR="00E01605" w:rsidRDefault="00E01605">
        <w:pPr>
          <w:pStyle w:val="Header"/>
          <w:jc w:val="right"/>
        </w:pPr>
        <w:r>
          <w:fldChar w:fldCharType="begin"/>
        </w:r>
        <w:r>
          <w:instrText xml:space="preserve"> PAGE   \* MERGEFORMAT </w:instrText>
        </w:r>
        <w:r>
          <w:fldChar w:fldCharType="separate"/>
        </w:r>
        <w:r w:rsidR="00AB1C95">
          <w:rPr>
            <w:noProof/>
          </w:rPr>
          <w:t>1</w:t>
        </w:r>
        <w:r>
          <w:rPr>
            <w:noProof/>
          </w:rPr>
          <w:fldChar w:fldCharType="end"/>
        </w:r>
      </w:p>
    </w:sdtContent>
  </w:sdt>
  <w:p w14:paraId="25CC0435" w14:textId="77777777" w:rsidR="00E01605" w:rsidRDefault="00E016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1F75AF"/>
    <w:multiLevelType w:val="hybridMultilevel"/>
    <w:tmpl w:val="31A4AC2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 w15:restartNumberingAfterBreak="0">
    <w:nsid w:val="2BC3082A"/>
    <w:multiLevelType w:val="hybridMultilevel"/>
    <w:tmpl w:val="CBC01BA0"/>
    <w:lvl w:ilvl="0" w:tplc="0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B097DE3"/>
    <w:multiLevelType w:val="multilevel"/>
    <w:tmpl w:val="0809001D"/>
    <w:lvl w:ilvl="0">
      <w:start w:val="1"/>
      <w:numFmt w:val="decimal"/>
      <w:lvlText w:val="%1)"/>
      <w:lvlJc w:val="left"/>
      <w:pPr>
        <w:ind w:left="63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3" w15:restartNumberingAfterBreak="0">
    <w:nsid w:val="3FB13114"/>
    <w:multiLevelType w:val="hybridMultilevel"/>
    <w:tmpl w:val="2B361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F6D1E75"/>
    <w:multiLevelType w:val="hybridMultilevel"/>
    <w:tmpl w:val="66CABD16"/>
    <w:lvl w:ilvl="0" w:tplc="0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D3D1D78"/>
    <w:multiLevelType w:val="hybridMultilevel"/>
    <w:tmpl w:val="9776F8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13323395">
    <w:abstractNumId w:val="4"/>
  </w:num>
  <w:num w:numId="2" w16cid:durableId="1288704706">
    <w:abstractNumId w:val="1"/>
  </w:num>
  <w:num w:numId="3" w16cid:durableId="242378375">
    <w:abstractNumId w:val="3"/>
  </w:num>
  <w:num w:numId="4" w16cid:durableId="1531643639">
    <w:abstractNumId w:val="0"/>
  </w:num>
  <w:num w:numId="5" w16cid:durableId="1757283685">
    <w:abstractNumId w:val="2"/>
  </w:num>
  <w:num w:numId="6" w16cid:durableId="101032876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removeDateAndTime/>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72F1"/>
    <w:rsid w:val="000112A4"/>
    <w:rsid w:val="000243AD"/>
    <w:rsid w:val="000C4ED1"/>
    <w:rsid w:val="000C684B"/>
    <w:rsid w:val="001031A5"/>
    <w:rsid w:val="001205A1"/>
    <w:rsid w:val="001221E3"/>
    <w:rsid w:val="00143594"/>
    <w:rsid w:val="0014599C"/>
    <w:rsid w:val="001D42B6"/>
    <w:rsid w:val="00214FC5"/>
    <w:rsid w:val="002232E4"/>
    <w:rsid w:val="00227C0E"/>
    <w:rsid w:val="00230B09"/>
    <w:rsid w:val="002877E8"/>
    <w:rsid w:val="002972F1"/>
    <w:rsid w:val="002A21D8"/>
    <w:rsid w:val="002A7C5A"/>
    <w:rsid w:val="002E7243"/>
    <w:rsid w:val="002E7C4E"/>
    <w:rsid w:val="002F3343"/>
    <w:rsid w:val="0031055C"/>
    <w:rsid w:val="003355D4"/>
    <w:rsid w:val="00360878"/>
    <w:rsid w:val="00371EE1"/>
    <w:rsid w:val="003758C8"/>
    <w:rsid w:val="00385B80"/>
    <w:rsid w:val="0039171D"/>
    <w:rsid w:val="003A798E"/>
    <w:rsid w:val="003D1633"/>
    <w:rsid w:val="003E745B"/>
    <w:rsid w:val="00425A99"/>
    <w:rsid w:val="004401DD"/>
    <w:rsid w:val="004918CC"/>
    <w:rsid w:val="00495650"/>
    <w:rsid w:val="00497634"/>
    <w:rsid w:val="004D1A9F"/>
    <w:rsid w:val="004E7FBD"/>
    <w:rsid w:val="00510CB3"/>
    <w:rsid w:val="00515351"/>
    <w:rsid w:val="00533EE1"/>
    <w:rsid w:val="0054529C"/>
    <w:rsid w:val="00564BD2"/>
    <w:rsid w:val="00593309"/>
    <w:rsid w:val="0059410A"/>
    <w:rsid w:val="00595DF6"/>
    <w:rsid w:val="005A02D7"/>
    <w:rsid w:val="005E6B25"/>
    <w:rsid w:val="005F4F46"/>
    <w:rsid w:val="005F6710"/>
    <w:rsid w:val="0066202C"/>
    <w:rsid w:val="00696FE0"/>
    <w:rsid w:val="006C60E6"/>
    <w:rsid w:val="006F6338"/>
    <w:rsid w:val="00700921"/>
    <w:rsid w:val="00733F11"/>
    <w:rsid w:val="0074343B"/>
    <w:rsid w:val="0075495E"/>
    <w:rsid w:val="00756940"/>
    <w:rsid w:val="00793C23"/>
    <w:rsid w:val="007A0C0B"/>
    <w:rsid w:val="007B0740"/>
    <w:rsid w:val="007B68CF"/>
    <w:rsid w:val="007C1BAB"/>
    <w:rsid w:val="007E5427"/>
    <w:rsid w:val="008251A6"/>
    <w:rsid w:val="00835D9D"/>
    <w:rsid w:val="008A40C7"/>
    <w:rsid w:val="008F5427"/>
    <w:rsid w:val="008F5A6A"/>
    <w:rsid w:val="009116B8"/>
    <w:rsid w:val="00913163"/>
    <w:rsid w:val="00926050"/>
    <w:rsid w:val="00947DA0"/>
    <w:rsid w:val="0096767F"/>
    <w:rsid w:val="00986E1C"/>
    <w:rsid w:val="00990A11"/>
    <w:rsid w:val="009A6C92"/>
    <w:rsid w:val="009A77EF"/>
    <w:rsid w:val="009D688D"/>
    <w:rsid w:val="00A15CF7"/>
    <w:rsid w:val="00A225C0"/>
    <w:rsid w:val="00A24793"/>
    <w:rsid w:val="00A6481E"/>
    <w:rsid w:val="00A779F4"/>
    <w:rsid w:val="00A81248"/>
    <w:rsid w:val="00A91E1D"/>
    <w:rsid w:val="00A95CDE"/>
    <w:rsid w:val="00AB1C95"/>
    <w:rsid w:val="00AE3D36"/>
    <w:rsid w:val="00B107A0"/>
    <w:rsid w:val="00B21747"/>
    <w:rsid w:val="00B25113"/>
    <w:rsid w:val="00B81460"/>
    <w:rsid w:val="00B81858"/>
    <w:rsid w:val="00B9381D"/>
    <w:rsid w:val="00BE5351"/>
    <w:rsid w:val="00C00DE1"/>
    <w:rsid w:val="00C05CAD"/>
    <w:rsid w:val="00C41B7E"/>
    <w:rsid w:val="00C44644"/>
    <w:rsid w:val="00C66528"/>
    <w:rsid w:val="00C764E8"/>
    <w:rsid w:val="00C907AF"/>
    <w:rsid w:val="00C915F0"/>
    <w:rsid w:val="00CC609A"/>
    <w:rsid w:val="00CC7D99"/>
    <w:rsid w:val="00CD1563"/>
    <w:rsid w:val="00CF0E99"/>
    <w:rsid w:val="00D02AEC"/>
    <w:rsid w:val="00D05BB6"/>
    <w:rsid w:val="00D16C0A"/>
    <w:rsid w:val="00D2669A"/>
    <w:rsid w:val="00D32B83"/>
    <w:rsid w:val="00D42E84"/>
    <w:rsid w:val="00D44FAF"/>
    <w:rsid w:val="00D57E91"/>
    <w:rsid w:val="00DE3AE0"/>
    <w:rsid w:val="00DF7046"/>
    <w:rsid w:val="00E01605"/>
    <w:rsid w:val="00E14C28"/>
    <w:rsid w:val="00E55D23"/>
    <w:rsid w:val="00E65100"/>
    <w:rsid w:val="00E65C65"/>
    <w:rsid w:val="00E7392D"/>
    <w:rsid w:val="00E8274F"/>
    <w:rsid w:val="00EC45D5"/>
    <w:rsid w:val="00EE23C1"/>
    <w:rsid w:val="00F10E26"/>
    <w:rsid w:val="00F14549"/>
    <w:rsid w:val="00FB65B8"/>
    <w:rsid w:val="00FB74DE"/>
    <w:rsid w:val="00FC49AE"/>
    <w:rsid w:val="00FC6CBF"/>
    <w:rsid w:val="00FD2FC3"/>
    <w:rsid w:val="00FD547C"/>
    <w:rsid w:val="00FE2C0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F6213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qFormat/>
    <w:rsid w:val="00FC49AE"/>
  </w:style>
  <w:style w:type="paragraph" w:styleId="Heading1">
    <w:name w:val="heading 1"/>
    <w:basedOn w:val="ListParagraph"/>
    <w:next w:val="Normal"/>
    <w:link w:val="Heading1Char"/>
    <w:qFormat/>
    <w:rsid w:val="00143594"/>
    <w:pPr>
      <w:ind w:left="0" w:firstLine="360"/>
      <w:jc w:val="both"/>
      <w:outlineLvl w:val="0"/>
    </w:pPr>
    <w:rPr>
      <w:rFonts w:asciiTheme="majorBidi" w:hAnsiTheme="majorBidi" w:cstheme="majorBidi"/>
      <w:b/>
      <w:bCs/>
      <w:sz w:val="32"/>
      <w:szCs w:val="32"/>
    </w:rPr>
  </w:style>
  <w:style w:type="paragraph" w:styleId="Heading2">
    <w:name w:val="heading 2"/>
    <w:basedOn w:val="Normal"/>
    <w:next w:val="Normal"/>
    <w:link w:val="Heading2Char"/>
    <w:uiPriority w:val="1"/>
    <w:qFormat/>
    <w:rsid w:val="005F6710"/>
    <w:pPr>
      <w:ind w:firstLine="720"/>
      <w:outlineLvl w:val="1"/>
    </w:pPr>
    <w:rPr>
      <w:rFonts w:ascii="Arial" w:hAnsi="Arial" w:cs="Arial"/>
      <w:b/>
      <w:bCs/>
      <w:sz w:val="28"/>
      <w:szCs w:val="28"/>
    </w:rPr>
  </w:style>
  <w:style w:type="paragraph" w:styleId="Heading3">
    <w:name w:val="heading 3"/>
    <w:basedOn w:val="Normal"/>
    <w:next w:val="Normal"/>
    <w:link w:val="Heading3Char"/>
    <w:uiPriority w:val="2"/>
    <w:qFormat/>
    <w:rsid w:val="00C66528"/>
    <w:pPr>
      <w:keepNext/>
      <w:keepLines/>
      <w:outlineLvl w:val="2"/>
    </w:pPr>
    <w:rPr>
      <w:rFonts w:asciiTheme="majorHAnsi" w:eastAsiaTheme="majorEastAsia" w:hAnsiTheme="majorHAnsi" w:cstheme="majorBidi"/>
      <w:b/>
      <w:color w:val="123869" w:themeColor="accent1"/>
      <w:sz w:val="36"/>
    </w:rPr>
  </w:style>
  <w:style w:type="paragraph" w:styleId="Heading4">
    <w:name w:val="heading 4"/>
    <w:basedOn w:val="Normal"/>
    <w:next w:val="Normal"/>
    <w:link w:val="Heading4Char"/>
    <w:uiPriority w:val="3"/>
    <w:qFormat/>
    <w:rsid w:val="00C66528"/>
    <w:pPr>
      <w:keepNext/>
      <w:keepLines/>
      <w:outlineLvl w:val="3"/>
    </w:pPr>
    <w:rPr>
      <w:rFonts w:eastAsiaTheme="majorEastAsia" w:cstheme="majorBidi"/>
      <w:i/>
      <w:iCs/>
      <w:color w:val="000000" w:themeColor="text1"/>
      <w:sz w:val="32"/>
    </w:rPr>
  </w:style>
  <w:style w:type="paragraph" w:styleId="Heading5">
    <w:name w:val="heading 5"/>
    <w:basedOn w:val="Normal"/>
    <w:next w:val="Normal"/>
    <w:link w:val="Heading5Char"/>
    <w:uiPriority w:val="4"/>
    <w:qFormat/>
    <w:rsid w:val="00C66528"/>
    <w:pPr>
      <w:keepNext/>
      <w:keepLines/>
      <w:spacing w:line="192" w:lineRule="auto"/>
      <w:outlineLvl w:val="4"/>
    </w:pPr>
    <w:rPr>
      <w:rFonts w:asciiTheme="majorHAnsi" w:eastAsiaTheme="majorEastAsia" w:hAnsiTheme="majorHAnsi" w:cstheme="majorBidi"/>
      <w:b/>
      <w:color w:val="123869" w:themeColor="accent1"/>
      <w:sz w:val="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81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A8124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66528"/>
    <w:rPr>
      <w:rFonts w:ascii="Times New Roman" w:hAnsi="Times New Roman" w:cs="Times New Roman"/>
      <w:sz w:val="18"/>
      <w:szCs w:val="18"/>
    </w:rPr>
  </w:style>
  <w:style w:type="character" w:customStyle="1" w:styleId="Heading1Char">
    <w:name w:val="Heading 1 Char"/>
    <w:basedOn w:val="DefaultParagraphFont"/>
    <w:link w:val="Heading1"/>
    <w:rsid w:val="00143594"/>
    <w:rPr>
      <w:rFonts w:asciiTheme="majorBidi" w:hAnsiTheme="majorBidi" w:cstheme="majorBidi"/>
      <w:b/>
      <w:bCs/>
      <w:sz w:val="32"/>
      <w:szCs w:val="32"/>
    </w:rPr>
  </w:style>
  <w:style w:type="character" w:customStyle="1" w:styleId="Heading2Char">
    <w:name w:val="Heading 2 Char"/>
    <w:basedOn w:val="DefaultParagraphFont"/>
    <w:link w:val="Heading2"/>
    <w:uiPriority w:val="1"/>
    <w:rsid w:val="005F6710"/>
    <w:rPr>
      <w:rFonts w:ascii="Arial" w:hAnsi="Arial" w:cs="Arial"/>
      <w:b/>
      <w:bCs/>
      <w:sz w:val="28"/>
      <w:szCs w:val="28"/>
    </w:rPr>
  </w:style>
  <w:style w:type="paragraph" w:customStyle="1" w:styleId="GraphicAnchor">
    <w:name w:val="Graphic Anchor"/>
    <w:basedOn w:val="Normal"/>
    <w:uiPriority w:val="7"/>
    <w:qFormat/>
    <w:rsid w:val="00A81248"/>
    <w:rPr>
      <w:sz w:val="10"/>
    </w:rPr>
  </w:style>
  <w:style w:type="character" w:customStyle="1" w:styleId="Heading3Char">
    <w:name w:val="Heading 3 Char"/>
    <w:basedOn w:val="DefaultParagraphFont"/>
    <w:link w:val="Heading3"/>
    <w:uiPriority w:val="2"/>
    <w:rsid w:val="00C66528"/>
    <w:rPr>
      <w:rFonts w:asciiTheme="majorHAnsi" w:eastAsiaTheme="majorEastAsia" w:hAnsiTheme="majorHAnsi" w:cstheme="majorBidi"/>
      <w:b/>
      <w:color w:val="123869" w:themeColor="accent1"/>
      <w:sz w:val="36"/>
    </w:rPr>
  </w:style>
  <w:style w:type="character" w:customStyle="1" w:styleId="Heading4Char">
    <w:name w:val="Heading 4 Char"/>
    <w:basedOn w:val="DefaultParagraphFont"/>
    <w:link w:val="Heading4"/>
    <w:uiPriority w:val="3"/>
    <w:rsid w:val="00C66528"/>
    <w:rPr>
      <w:rFonts w:eastAsiaTheme="majorEastAsia" w:cstheme="majorBidi"/>
      <w:i/>
      <w:iCs/>
      <w:color w:val="000000" w:themeColor="text1"/>
      <w:sz w:val="32"/>
    </w:rPr>
  </w:style>
  <w:style w:type="paragraph" w:customStyle="1" w:styleId="Text">
    <w:name w:val="Text"/>
    <w:basedOn w:val="Normal"/>
    <w:uiPriority w:val="5"/>
    <w:qFormat/>
    <w:rsid w:val="00C66528"/>
    <w:rPr>
      <w:i/>
      <w:color w:val="000000" w:themeColor="text1"/>
      <w:sz w:val="28"/>
    </w:rPr>
  </w:style>
  <w:style w:type="paragraph" w:styleId="Header">
    <w:name w:val="header"/>
    <w:basedOn w:val="Normal"/>
    <w:link w:val="HeaderChar"/>
    <w:uiPriority w:val="99"/>
    <w:rsid w:val="00C66528"/>
    <w:pPr>
      <w:tabs>
        <w:tab w:val="center" w:pos="4680"/>
        <w:tab w:val="right" w:pos="9360"/>
      </w:tabs>
    </w:pPr>
  </w:style>
  <w:style w:type="character" w:customStyle="1" w:styleId="HeaderChar">
    <w:name w:val="Header Char"/>
    <w:basedOn w:val="DefaultParagraphFont"/>
    <w:link w:val="Header"/>
    <w:uiPriority w:val="99"/>
    <w:rsid w:val="00C66528"/>
  </w:style>
  <w:style w:type="paragraph" w:styleId="Footer">
    <w:name w:val="footer"/>
    <w:basedOn w:val="Normal"/>
    <w:link w:val="FooterChar"/>
    <w:uiPriority w:val="99"/>
    <w:rsid w:val="00FC49AE"/>
    <w:pPr>
      <w:tabs>
        <w:tab w:val="center" w:pos="4680"/>
        <w:tab w:val="right" w:pos="9360"/>
      </w:tabs>
    </w:pPr>
    <w:rPr>
      <w:rFonts w:asciiTheme="majorHAnsi" w:hAnsiTheme="majorHAnsi"/>
      <w:b/>
      <w:color w:val="A6A6A6" w:themeColor="background1" w:themeShade="A6"/>
      <w:sz w:val="20"/>
    </w:rPr>
  </w:style>
  <w:style w:type="character" w:customStyle="1" w:styleId="FooterChar">
    <w:name w:val="Footer Char"/>
    <w:basedOn w:val="DefaultParagraphFont"/>
    <w:link w:val="Footer"/>
    <w:uiPriority w:val="99"/>
    <w:rsid w:val="00FC49AE"/>
    <w:rPr>
      <w:rFonts w:asciiTheme="majorHAnsi" w:hAnsiTheme="majorHAnsi"/>
      <w:b/>
      <w:color w:val="A6A6A6" w:themeColor="background1" w:themeShade="A6"/>
      <w:sz w:val="20"/>
    </w:rPr>
  </w:style>
  <w:style w:type="character" w:styleId="PageNumber">
    <w:name w:val="page number"/>
    <w:basedOn w:val="DefaultParagraphFont"/>
    <w:uiPriority w:val="99"/>
    <w:semiHidden/>
    <w:rsid w:val="001205A1"/>
  </w:style>
  <w:style w:type="character" w:customStyle="1" w:styleId="Heading5Char">
    <w:name w:val="Heading 5 Char"/>
    <w:basedOn w:val="DefaultParagraphFont"/>
    <w:link w:val="Heading5"/>
    <w:uiPriority w:val="4"/>
    <w:rsid w:val="00C66528"/>
    <w:rPr>
      <w:rFonts w:asciiTheme="majorHAnsi" w:eastAsiaTheme="majorEastAsia" w:hAnsiTheme="majorHAnsi" w:cstheme="majorBidi"/>
      <w:b/>
      <w:color w:val="123869" w:themeColor="accent1"/>
      <w:sz w:val="76"/>
    </w:rPr>
  </w:style>
  <w:style w:type="character" w:styleId="PlaceholderText">
    <w:name w:val="Placeholder Text"/>
    <w:basedOn w:val="DefaultParagraphFont"/>
    <w:uiPriority w:val="99"/>
    <w:semiHidden/>
    <w:rsid w:val="00C66528"/>
    <w:rPr>
      <w:color w:val="808080"/>
    </w:rPr>
  </w:style>
  <w:style w:type="character" w:styleId="Emphasis">
    <w:name w:val="Emphasis"/>
    <w:basedOn w:val="DefaultParagraphFont"/>
    <w:uiPriority w:val="20"/>
    <w:qFormat/>
    <w:rsid w:val="00FC49AE"/>
    <w:rPr>
      <w:i w:val="0"/>
      <w:iCs/>
      <w:color w:val="00C1C7" w:themeColor="accent2"/>
    </w:rPr>
  </w:style>
  <w:style w:type="paragraph" w:styleId="Quote">
    <w:name w:val="Quote"/>
    <w:basedOn w:val="Normal"/>
    <w:next w:val="Normal"/>
    <w:link w:val="QuoteChar"/>
    <w:uiPriority w:val="29"/>
    <w:qFormat/>
    <w:rsid w:val="00FC49AE"/>
    <w:pPr>
      <w:spacing w:line="192" w:lineRule="auto"/>
      <w:jc w:val="center"/>
    </w:pPr>
    <w:rPr>
      <w:rFonts w:asciiTheme="majorHAnsi" w:hAnsiTheme="majorHAnsi"/>
      <w:iCs/>
      <w:color w:val="123869" w:themeColor="accent1"/>
      <w:sz w:val="76"/>
    </w:rPr>
  </w:style>
  <w:style w:type="character" w:customStyle="1" w:styleId="QuoteChar">
    <w:name w:val="Quote Char"/>
    <w:basedOn w:val="DefaultParagraphFont"/>
    <w:link w:val="Quote"/>
    <w:uiPriority w:val="29"/>
    <w:rsid w:val="00FC49AE"/>
    <w:rPr>
      <w:rFonts w:asciiTheme="majorHAnsi" w:hAnsiTheme="majorHAnsi"/>
      <w:iCs/>
      <w:color w:val="123869" w:themeColor="accent1"/>
      <w:sz w:val="76"/>
    </w:rPr>
  </w:style>
  <w:style w:type="paragraph" w:styleId="ListParagraph">
    <w:name w:val="List Paragraph"/>
    <w:basedOn w:val="Normal"/>
    <w:uiPriority w:val="34"/>
    <w:semiHidden/>
    <w:qFormat/>
    <w:rsid w:val="002A21D8"/>
    <w:pPr>
      <w:ind w:left="720"/>
      <w:contextualSpacing/>
    </w:pPr>
  </w:style>
  <w:style w:type="paragraph" w:styleId="NoSpacing">
    <w:name w:val="No Spacing"/>
    <w:basedOn w:val="Normal"/>
    <w:link w:val="NoSpacingChar"/>
    <w:uiPriority w:val="1"/>
    <w:qFormat/>
    <w:rsid w:val="004D1A9F"/>
    <w:pPr>
      <w:ind w:left="1440" w:firstLine="720"/>
    </w:pPr>
    <w:rPr>
      <w:b/>
      <w:bCs/>
      <w:i/>
      <w:iCs/>
    </w:rPr>
  </w:style>
  <w:style w:type="character" w:customStyle="1" w:styleId="NoSpacingChar">
    <w:name w:val="No Spacing Char"/>
    <w:basedOn w:val="DefaultParagraphFont"/>
    <w:link w:val="NoSpacing"/>
    <w:uiPriority w:val="1"/>
    <w:rsid w:val="004D1A9F"/>
    <w:rPr>
      <w:b/>
      <w:bCs/>
      <w:i/>
      <w:iCs/>
    </w:rPr>
  </w:style>
  <w:style w:type="table" w:styleId="TableGridLight">
    <w:name w:val="Grid Table Light"/>
    <w:basedOn w:val="TableNormal"/>
    <w:uiPriority w:val="40"/>
    <w:rsid w:val="002A7C5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A7C5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4">
    <w:name w:val="Grid Table 1 Light Accent 4"/>
    <w:basedOn w:val="TableNormal"/>
    <w:uiPriority w:val="46"/>
    <w:rsid w:val="002A7C5A"/>
    <w:tblPr>
      <w:tblStyleRowBandSize w:val="1"/>
      <w:tblStyleColBandSize w:val="1"/>
      <w:tblBorders>
        <w:top w:val="single" w:sz="4" w:space="0" w:color="F7FDFD" w:themeColor="accent4" w:themeTint="66"/>
        <w:left w:val="single" w:sz="4" w:space="0" w:color="F7FDFD" w:themeColor="accent4" w:themeTint="66"/>
        <w:bottom w:val="single" w:sz="4" w:space="0" w:color="F7FDFD" w:themeColor="accent4" w:themeTint="66"/>
        <w:right w:val="single" w:sz="4" w:space="0" w:color="F7FDFD" w:themeColor="accent4" w:themeTint="66"/>
        <w:insideH w:val="single" w:sz="4" w:space="0" w:color="F7FDFD" w:themeColor="accent4" w:themeTint="66"/>
        <w:insideV w:val="single" w:sz="4" w:space="0" w:color="F7FDFD" w:themeColor="accent4" w:themeTint="66"/>
      </w:tblBorders>
    </w:tblPr>
    <w:tblStylePr w:type="firstRow">
      <w:rPr>
        <w:b/>
        <w:bCs/>
      </w:rPr>
      <w:tblPr/>
      <w:tcPr>
        <w:tcBorders>
          <w:bottom w:val="single" w:sz="12" w:space="0" w:color="F3FCFC" w:themeColor="accent4" w:themeTint="99"/>
        </w:tcBorders>
      </w:tcPr>
    </w:tblStylePr>
    <w:tblStylePr w:type="lastRow">
      <w:rPr>
        <w:b/>
        <w:bCs/>
      </w:rPr>
      <w:tblPr/>
      <w:tcPr>
        <w:tcBorders>
          <w:top w:val="double" w:sz="2" w:space="0" w:color="F3FCFC" w:themeColor="accent4"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2A7C5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2A7C5A"/>
    <w:tblPr>
      <w:tblStyleRowBandSize w:val="1"/>
      <w:tblStyleColBandSize w:val="1"/>
      <w:tblBorders>
        <w:top w:val="single" w:sz="2" w:space="0" w:color="F4F5F8" w:themeColor="accent3" w:themeTint="99"/>
        <w:bottom w:val="single" w:sz="2" w:space="0" w:color="F4F5F8" w:themeColor="accent3" w:themeTint="99"/>
        <w:insideH w:val="single" w:sz="2" w:space="0" w:color="F4F5F8" w:themeColor="accent3" w:themeTint="99"/>
        <w:insideV w:val="single" w:sz="2" w:space="0" w:color="F4F5F8" w:themeColor="accent3" w:themeTint="99"/>
      </w:tblBorders>
    </w:tblPr>
    <w:tblStylePr w:type="firstRow">
      <w:rPr>
        <w:b/>
        <w:bCs/>
      </w:rPr>
      <w:tblPr/>
      <w:tcPr>
        <w:tcBorders>
          <w:top w:val="nil"/>
          <w:bottom w:val="single" w:sz="12" w:space="0" w:color="F4F5F8" w:themeColor="accent3" w:themeTint="99"/>
          <w:insideH w:val="nil"/>
          <w:insideV w:val="nil"/>
        </w:tcBorders>
        <w:shd w:val="clear" w:color="auto" w:fill="FFFFFF" w:themeFill="background1"/>
      </w:tcPr>
    </w:tblStylePr>
    <w:tblStylePr w:type="lastRow">
      <w:rPr>
        <w:b/>
        <w:bCs/>
      </w:rPr>
      <w:tblPr/>
      <w:tcPr>
        <w:tcBorders>
          <w:top w:val="double" w:sz="2" w:space="0" w:color="F4F5F8"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FBFC" w:themeFill="accent3" w:themeFillTint="33"/>
      </w:tcPr>
    </w:tblStylePr>
    <w:tblStylePr w:type="band1Horz">
      <w:tblPr/>
      <w:tcPr>
        <w:shd w:val="clear" w:color="auto" w:fill="FBFBFC" w:themeFill="accent3" w:themeFillTint="33"/>
      </w:tcPr>
    </w:tblStylePr>
  </w:style>
  <w:style w:type="table" w:styleId="GridTable2-Accent2">
    <w:name w:val="Grid Table 2 Accent 2"/>
    <w:basedOn w:val="TableNormal"/>
    <w:uiPriority w:val="47"/>
    <w:rsid w:val="002A7C5A"/>
    <w:tblPr>
      <w:tblStyleRowBandSize w:val="1"/>
      <w:tblStyleColBandSize w:val="1"/>
      <w:tblBorders>
        <w:top w:val="single" w:sz="2" w:space="0" w:color="44F9FF" w:themeColor="accent2" w:themeTint="99"/>
        <w:bottom w:val="single" w:sz="2" w:space="0" w:color="44F9FF" w:themeColor="accent2" w:themeTint="99"/>
        <w:insideH w:val="single" w:sz="2" w:space="0" w:color="44F9FF" w:themeColor="accent2" w:themeTint="99"/>
        <w:insideV w:val="single" w:sz="2" w:space="0" w:color="44F9FF" w:themeColor="accent2" w:themeTint="99"/>
      </w:tblBorders>
    </w:tblPr>
    <w:tblStylePr w:type="firstRow">
      <w:rPr>
        <w:b/>
        <w:bCs/>
      </w:rPr>
      <w:tblPr/>
      <w:tcPr>
        <w:tcBorders>
          <w:top w:val="nil"/>
          <w:bottom w:val="single" w:sz="12" w:space="0" w:color="44F9FF" w:themeColor="accent2" w:themeTint="99"/>
          <w:insideH w:val="nil"/>
          <w:insideV w:val="nil"/>
        </w:tcBorders>
        <w:shd w:val="clear" w:color="auto" w:fill="FFFFFF" w:themeFill="background1"/>
      </w:tcPr>
    </w:tblStylePr>
    <w:tblStylePr w:type="lastRow">
      <w:rPr>
        <w:b/>
        <w:bCs/>
      </w:rPr>
      <w:tblPr/>
      <w:tcPr>
        <w:tcBorders>
          <w:top w:val="double" w:sz="2" w:space="0" w:color="44F9FF"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0FDFF" w:themeFill="accent2" w:themeFillTint="33"/>
      </w:tcPr>
    </w:tblStylePr>
    <w:tblStylePr w:type="band1Horz">
      <w:tblPr/>
      <w:tcPr>
        <w:shd w:val="clear" w:color="auto" w:fill="C0FDFF" w:themeFill="accent2" w:themeFillTint="33"/>
      </w:tcPr>
    </w:tblStylePr>
  </w:style>
  <w:style w:type="table" w:styleId="GridTable2-Accent4">
    <w:name w:val="Grid Table 2 Accent 4"/>
    <w:basedOn w:val="TableNormal"/>
    <w:uiPriority w:val="47"/>
    <w:rsid w:val="00E8274F"/>
    <w:tblPr>
      <w:tblStyleRowBandSize w:val="1"/>
      <w:tblStyleColBandSize w:val="1"/>
      <w:tblBorders>
        <w:top w:val="single" w:sz="2" w:space="0" w:color="F3FCFC" w:themeColor="accent4" w:themeTint="99"/>
        <w:bottom w:val="single" w:sz="2" w:space="0" w:color="F3FCFC" w:themeColor="accent4" w:themeTint="99"/>
        <w:insideH w:val="single" w:sz="2" w:space="0" w:color="F3FCFC" w:themeColor="accent4" w:themeTint="99"/>
        <w:insideV w:val="single" w:sz="2" w:space="0" w:color="F3FCFC" w:themeColor="accent4" w:themeTint="99"/>
      </w:tblBorders>
    </w:tblPr>
    <w:tblStylePr w:type="firstRow">
      <w:rPr>
        <w:b/>
        <w:bCs/>
      </w:rPr>
      <w:tblPr/>
      <w:tcPr>
        <w:tcBorders>
          <w:top w:val="nil"/>
          <w:bottom w:val="single" w:sz="12" w:space="0" w:color="F3FCFC" w:themeColor="accent4" w:themeTint="99"/>
          <w:insideH w:val="nil"/>
          <w:insideV w:val="nil"/>
        </w:tcBorders>
        <w:shd w:val="clear" w:color="auto" w:fill="FFFFFF" w:themeFill="background1"/>
      </w:tcPr>
    </w:tblStylePr>
    <w:tblStylePr w:type="lastRow">
      <w:rPr>
        <w:b/>
        <w:bCs/>
      </w:rPr>
      <w:tblPr/>
      <w:tcPr>
        <w:tcBorders>
          <w:top w:val="double" w:sz="2" w:space="0" w:color="F3FCFC"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FEFE" w:themeFill="accent4" w:themeFillTint="33"/>
      </w:tcPr>
    </w:tblStylePr>
    <w:tblStylePr w:type="band1Horz">
      <w:tblPr/>
      <w:tcPr>
        <w:shd w:val="clear" w:color="auto" w:fill="FBFEFE" w:themeFill="accent4" w:themeFillTint="33"/>
      </w:tcPr>
    </w:tblStylePr>
  </w:style>
  <w:style w:type="table" w:styleId="GridTable5Dark">
    <w:name w:val="Grid Table 5 Dark"/>
    <w:basedOn w:val="TableNormal"/>
    <w:uiPriority w:val="50"/>
    <w:rsid w:val="000112A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TOCHeading">
    <w:name w:val="TOC Heading"/>
    <w:basedOn w:val="Heading1"/>
    <w:next w:val="Normal"/>
    <w:uiPriority w:val="39"/>
    <w:unhideWhenUsed/>
    <w:qFormat/>
    <w:rsid w:val="00C907AF"/>
    <w:pPr>
      <w:spacing w:line="259" w:lineRule="auto"/>
      <w:outlineLvl w:val="9"/>
    </w:pPr>
    <w:rPr>
      <w:b w:val="0"/>
      <w:color w:val="0D294E" w:themeColor="accent1" w:themeShade="BF"/>
    </w:rPr>
  </w:style>
  <w:style w:type="paragraph" w:styleId="TOC1">
    <w:name w:val="toc 1"/>
    <w:basedOn w:val="Normal"/>
    <w:next w:val="Normal"/>
    <w:autoRedefine/>
    <w:uiPriority w:val="39"/>
    <w:rsid w:val="00B25113"/>
    <w:pPr>
      <w:spacing w:after="100"/>
    </w:pPr>
  </w:style>
  <w:style w:type="character" w:styleId="Hyperlink">
    <w:name w:val="Hyperlink"/>
    <w:basedOn w:val="DefaultParagraphFont"/>
    <w:uiPriority w:val="99"/>
    <w:unhideWhenUsed/>
    <w:rsid w:val="00B25113"/>
    <w:rPr>
      <w:color w:val="0000FF" w:themeColor="hyperlink"/>
      <w:u w:val="single"/>
    </w:rPr>
  </w:style>
  <w:style w:type="paragraph" w:styleId="Caption">
    <w:name w:val="caption"/>
    <w:basedOn w:val="Normal"/>
    <w:next w:val="Normal"/>
    <w:uiPriority w:val="35"/>
    <w:semiHidden/>
    <w:qFormat/>
    <w:rsid w:val="00FB74DE"/>
    <w:pPr>
      <w:spacing w:after="200"/>
    </w:pPr>
    <w:rPr>
      <w:i/>
      <w:iCs/>
      <w:color w:val="5E5E5E" w:themeColor="text2"/>
      <w:sz w:val="18"/>
      <w:szCs w:val="18"/>
    </w:rPr>
  </w:style>
  <w:style w:type="paragraph" w:styleId="TableofFigures">
    <w:name w:val="table of figures"/>
    <w:basedOn w:val="Normal"/>
    <w:next w:val="Normal"/>
    <w:uiPriority w:val="99"/>
    <w:rsid w:val="00CC609A"/>
  </w:style>
  <w:style w:type="paragraph" w:styleId="TOC2">
    <w:name w:val="toc 2"/>
    <w:basedOn w:val="Normal"/>
    <w:next w:val="Normal"/>
    <w:autoRedefine/>
    <w:uiPriority w:val="39"/>
    <w:rsid w:val="00D05BB6"/>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eader" Target="header2.xml"/><Relationship Id="rId18" Type="http://schemas.openxmlformats.org/officeDocument/2006/relationships/hyperlink" Target="file:///C:\Users\Hafiz%20M.%20Muneeb\Downloads\Courses\ICT\20F-0129,%2020F-0104,20F0170,%2020F-0274,%2020F-0210\Paper%20Work\20F-0129,%2020F-0274,%2020F-0104,%2020F-0170,%2020F-0210.docx" TargetMode="External"/><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png"/><Relationship Id="rId7"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hyperlink" Target="file:///C:\Users\Hafiz%20M.%20Muneeb\Downloads\Courses\ICT\20F-0129,%2020F-0104,20F0170,%2020F-0274,%2020F-0210\Paper%20Work\20F-0129,%2020F-0274,%2020F-0104,%2020F-0170,%2020F-0210.docx"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4.png"/><Relationship Id="rId5" Type="http://schemas.openxmlformats.org/officeDocument/2006/relationships/customXml" Target="../customXml/item5.xml"/><Relationship Id="rId15" Type="http://schemas.openxmlformats.org/officeDocument/2006/relationships/footer" Target="footer2.xml"/><Relationship Id="rId23" Type="http://schemas.openxmlformats.org/officeDocument/2006/relationships/image" Target="media/image3.png"/><Relationship Id="rId10" Type="http://schemas.openxmlformats.org/officeDocument/2006/relationships/footnotes" Target="footnotes.xml"/><Relationship Id="rId19" Type="http://schemas.openxmlformats.org/officeDocument/2006/relationships/hyperlink" Target="file:///C:\Users\Hafiz%20M.%20Muneeb\Downloads\Courses\ICT\20F-0129,%2020F-0104,20F0170,%2020F-0274,%2020F-0210\Paper%20Work\20F-0129,%2020F-0274,%2020F-0104,%2020F-0170,%2020F-0210.docx"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fiz%20M.%20Muneeb\AppData\Roaming\Microsoft\Templates\Jazzy%20student%20report.dotx" TargetMode="External"/></Relationships>
</file>

<file path=word/theme/theme1.xml><?xml version="1.0" encoding="utf-8"?>
<a:theme xmlns:a="http://schemas.openxmlformats.org/drawingml/2006/main" name="CSR">
  <a:themeElements>
    <a:clrScheme name="CSR 1">
      <a:dk1>
        <a:srgbClr val="000000"/>
      </a:dk1>
      <a:lt1>
        <a:srgbClr val="FFFFFF"/>
      </a:lt1>
      <a:dk2>
        <a:srgbClr val="5E5E5E"/>
      </a:dk2>
      <a:lt2>
        <a:srgbClr val="D6D5D5"/>
      </a:lt2>
      <a:accent1>
        <a:srgbClr val="123869"/>
      </a:accent1>
      <a:accent2>
        <a:srgbClr val="00C1C7"/>
      </a:accent2>
      <a:accent3>
        <a:srgbClr val="EDF0F4"/>
      </a:accent3>
      <a:accent4>
        <a:srgbClr val="ECFBFB"/>
      </a:accent4>
      <a:accent5>
        <a:srgbClr val="DBE8ED"/>
      </a:accent5>
      <a:accent6>
        <a:srgbClr val="F2F2F2"/>
      </a:accent6>
      <a:hlink>
        <a:srgbClr val="0000FF"/>
      </a:hlink>
      <a:folHlink>
        <a:srgbClr val="FF00FF"/>
      </a:folHlink>
    </a:clrScheme>
    <a:fontScheme name="ArialBlack Georgia">
      <a:majorFont>
        <a:latin typeface="Arial Black"/>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CSR" id="{37F35FE8-81C2-834E-B0F5-A2BA747F975B}" vid="{780CE211-85CD-264E-8CB1-DEA4BD2090A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Muzaffar Abbas</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07D20CB-E94B-44E8-97C3-44BC9C1AF3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873B900-084E-459C-A740-3F5B86C1F116}">
  <ds:schemaRefs>
    <ds:schemaRef ds:uri="http://schemas.openxmlformats.org/officeDocument/2006/bibliography"/>
  </ds:schemaRefs>
</ds:datastoreItem>
</file>

<file path=customXml/itemProps4.xml><?xml version="1.0" encoding="utf-8"?>
<ds:datastoreItem xmlns:ds="http://schemas.openxmlformats.org/officeDocument/2006/customXml" ds:itemID="{57798B56-5215-4AD8-847F-8A1F1C10FD6F}">
  <ds:schemaRefs>
    <ds:schemaRef ds:uri="http://schemas.microsoft.com/office/2006/metadata/properties"/>
    <ds:schemaRef ds:uri="http://schemas.microsoft.com/office/infopath/2007/PartnerControls"/>
    <ds:schemaRef ds:uri="71af3243-3dd4-4a8d-8c0d-dd76da1f02a5"/>
  </ds:schemaRefs>
</ds:datastoreItem>
</file>

<file path=customXml/itemProps5.xml><?xml version="1.0" encoding="utf-8"?>
<ds:datastoreItem xmlns:ds="http://schemas.openxmlformats.org/officeDocument/2006/customXml" ds:itemID="{EF425F07-5221-4468-81DD-0F0C28E7FD9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Jazzy student report</Template>
  <TotalTime>0</TotalTime>
  <Pages>59</Pages>
  <Words>10068</Words>
  <Characters>57393</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Greenland</vt:lpstr>
    </vt:vector>
  </TitlesOfParts>
  <Manager/>
  <Company/>
  <LinksUpToDate>false</LinksUpToDate>
  <CharactersWithSpaces>67327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Besties Gadget Marketing</dc:title>
  <dc:subject/>
  <dc:creator/>
  <cp:keywords/>
  <dc:description/>
  <cp:lastModifiedBy/>
  <cp:revision>1</cp:revision>
  <dcterms:created xsi:type="dcterms:W3CDTF">2020-12-16T10:32:00Z</dcterms:created>
  <dcterms:modified xsi:type="dcterms:W3CDTF">2023-12-10T13:09:00Z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